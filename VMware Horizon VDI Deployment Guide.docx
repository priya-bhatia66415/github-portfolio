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95FB5E" w14:textId="77777777" w:rsidR="00342D3D" w:rsidRPr="003261B0" w:rsidRDefault="00342D3D">
      <w:pPr>
        <w:rPr>
          <w:rFonts w:cs="Arial"/>
        </w:rPr>
      </w:pPr>
    </w:p>
    <w:p w14:paraId="1795FB60" w14:textId="75BE822C" w:rsidR="00342D3D" w:rsidRPr="003261B0" w:rsidRDefault="00936520" w:rsidP="00803C92">
      <w:pPr>
        <w:pStyle w:val="DeedHeading"/>
        <w:rPr>
          <w:rFonts w:cs="Arial"/>
          <w:sz w:val="20"/>
        </w:rPr>
      </w:pPr>
      <w:r>
        <w:rPr>
          <w:rFonts w:ascii="Arial" w:hAnsi="Arial" w:cs="Arial"/>
        </w:rPr>
        <w:t>VM</w:t>
      </w:r>
      <w:r w:rsidR="00EC5B85">
        <w:rPr>
          <w:rFonts w:ascii="Arial" w:hAnsi="Arial" w:cs="Arial"/>
        </w:rPr>
        <w:t>w</w:t>
      </w:r>
      <w:r>
        <w:rPr>
          <w:rFonts w:ascii="Arial" w:hAnsi="Arial" w:cs="Arial"/>
        </w:rPr>
        <w:t>are Horizon VDI Deployment Guid</w:t>
      </w:r>
      <w:r w:rsidR="005E2F72">
        <w:rPr>
          <w:rFonts w:ascii="Arial" w:hAnsi="Arial" w:cs="Arial"/>
        </w:rPr>
        <w:t>e</w:t>
      </w:r>
    </w:p>
    <w:p w14:paraId="1795FB62" w14:textId="77777777" w:rsidR="00342D3D" w:rsidRPr="003261B0" w:rsidRDefault="00342D3D">
      <w:pPr>
        <w:spacing w:line="260" w:lineRule="atLeast"/>
        <w:rPr>
          <w:rFonts w:cs="Arial"/>
        </w:rPr>
      </w:pPr>
    </w:p>
    <w:p w14:paraId="1795FB63" w14:textId="77777777" w:rsidR="00342D3D" w:rsidRPr="003261B0" w:rsidRDefault="00342D3D">
      <w:pPr>
        <w:spacing w:line="260" w:lineRule="atLeast"/>
        <w:rPr>
          <w:rFonts w:cs="Arial"/>
        </w:rPr>
      </w:pPr>
      <w:bookmarkStart w:id="0" w:name="txtParty"/>
      <w:bookmarkEnd w:id="0"/>
    </w:p>
    <w:p w14:paraId="5DDE721F" w14:textId="0837B42B" w:rsidR="006F52CE" w:rsidRDefault="00AC535A">
      <w:pPr>
        <w:spacing w:before="240" w:line="260" w:lineRule="atLeast"/>
        <w:rPr>
          <w:rFonts w:cs="Arial"/>
          <w:b/>
          <w:sz w:val="24"/>
        </w:rPr>
      </w:pPr>
      <w:bookmarkStart w:id="1" w:name="txtDraft"/>
      <w:bookmarkEnd w:id="1"/>
      <w:r>
        <w:rPr>
          <w:rFonts w:cs="Arial"/>
          <w:b/>
          <w:sz w:val="24"/>
        </w:rPr>
        <w:t xml:space="preserve">Document Status: </w:t>
      </w:r>
      <w:r w:rsidR="00767DA6" w:rsidRPr="00767DA6">
        <w:rPr>
          <w:rFonts w:cs="Arial"/>
          <w:bCs/>
          <w:sz w:val="24"/>
        </w:rPr>
        <w:t>First</w:t>
      </w:r>
      <w:r w:rsidR="00767DA6">
        <w:rPr>
          <w:rFonts w:cs="Arial"/>
          <w:b/>
          <w:sz w:val="24"/>
        </w:rPr>
        <w:t xml:space="preserve"> </w:t>
      </w:r>
      <w:r w:rsidR="00B42205">
        <w:rPr>
          <w:rFonts w:cs="Arial"/>
          <w:bCs/>
          <w:sz w:val="24"/>
        </w:rPr>
        <w:t xml:space="preserve">Final </w:t>
      </w:r>
      <w:r w:rsidR="00F20947" w:rsidRPr="00AC535A">
        <w:rPr>
          <w:rFonts w:cs="Arial"/>
          <w:bCs/>
          <w:sz w:val="24"/>
        </w:rPr>
        <w:t>Draft</w:t>
      </w:r>
    </w:p>
    <w:p w14:paraId="1795FB64" w14:textId="2C6CB8E2" w:rsidR="00342D3D" w:rsidRDefault="00A10838">
      <w:pPr>
        <w:spacing w:before="240" w:line="260" w:lineRule="atLeast"/>
        <w:rPr>
          <w:rFonts w:cs="Arial"/>
          <w:bCs/>
          <w:sz w:val="24"/>
        </w:rPr>
      </w:pPr>
      <w:r>
        <w:rPr>
          <w:rFonts w:cs="Arial"/>
          <w:b/>
          <w:sz w:val="24"/>
        </w:rPr>
        <w:t>Created On</w:t>
      </w:r>
      <w:r w:rsidR="0096647E" w:rsidRPr="006F52CE">
        <w:rPr>
          <w:rFonts w:cs="Arial"/>
          <w:b/>
          <w:sz w:val="24"/>
        </w:rPr>
        <w:t>:</w:t>
      </w:r>
      <w:r w:rsidR="000A51D6">
        <w:rPr>
          <w:rFonts w:cs="Arial"/>
          <w:bCs/>
          <w:sz w:val="24"/>
        </w:rPr>
        <w:t xml:space="preserve"> </w:t>
      </w:r>
      <w:r w:rsidR="00391E97">
        <w:rPr>
          <w:rFonts w:cs="Arial"/>
          <w:bCs/>
          <w:sz w:val="24"/>
        </w:rPr>
        <w:t>September 1</w:t>
      </w:r>
      <w:r w:rsidR="00786986">
        <w:rPr>
          <w:rFonts w:cs="Arial"/>
          <w:bCs/>
          <w:sz w:val="24"/>
        </w:rPr>
        <w:t>2</w:t>
      </w:r>
      <w:r w:rsidR="004011A9">
        <w:rPr>
          <w:rFonts w:cs="Arial"/>
          <w:bCs/>
          <w:sz w:val="24"/>
        </w:rPr>
        <w:t>, 20</w:t>
      </w:r>
      <w:r w:rsidR="00767DA6">
        <w:rPr>
          <w:rFonts w:cs="Arial"/>
          <w:bCs/>
          <w:sz w:val="24"/>
        </w:rPr>
        <w:t>2</w:t>
      </w:r>
      <w:r w:rsidR="00495E41">
        <w:rPr>
          <w:rFonts w:cs="Arial"/>
          <w:bCs/>
          <w:sz w:val="24"/>
        </w:rPr>
        <w:t>4</w:t>
      </w:r>
    </w:p>
    <w:p w14:paraId="20C6EE2D" w14:textId="14491BEE" w:rsidR="00A10838" w:rsidRPr="006F52CE" w:rsidRDefault="00A10838">
      <w:pPr>
        <w:spacing w:before="240" w:line="260" w:lineRule="atLeast"/>
        <w:rPr>
          <w:rFonts w:cs="Arial"/>
          <w:bCs/>
          <w:sz w:val="24"/>
        </w:rPr>
      </w:pPr>
      <w:r w:rsidRPr="00D81744">
        <w:rPr>
          <w:rFonts w:cs="Arial"/>
          <w:b/>
          <w:sz w:val="24"/>
        </w:rPr>
        <w:t>Last Updated:</w:t>
      </w:r>
      <w:r w:rsidR="009D4662">
        <w:rPr>
          <w:rFonts w:cs="Arial"/>
          <w:bCs/>
          <w:sz w:val="24"/>
        </w:rPr>
        <w:t xml:space="preserve"> </w:t>
      </w:r>
      <w:r w:rsidR="00391E97">
        <w:rPr>
          <w:rFonts w:cs="Arial"/>
          <w:bCs/>
          <w:sz w:val="24"/>
        </w:rPr>
        <w:t xml:space="preserve">September </w:t>
      </w:r>
      <w:r w:rsidR="00C05652">
        <w:rPr>
          <w:rFonts w:cs="Arial"/>
          <w:bCs/>
          <w:sz w:val="24"/>
        </w:rPr>
        <w:t>13</w:t>
      </w:r>
      <w:r w:rsidR="00ED5217" w:rsidRPr="00ED5217">
        <w:rPr>
          <w:rFonts w:cs="Arial"/>
          <w:bCs/>
          <w:sz w:val="24"/>
        </w:rPr>
        <w:t>, 2024</w:t>
      </w:r>
    </w:p>
    <w:p w14:paraId="1795FB67" w14:textId="639159AC" w:rsidR="00342D3D" w:rsidRPr="003261B0" w:rsidRDefault="0096647E" w:rsidP="00431720">
      <w:pPr>
        <w:spacing w:before="240" w:line="260" w:lineRule="atLeast"/>
        <w:rPr>
          <w:rFonts w:cs="Arial"/>
        </w:rPr>
        <w:sectPr w:rsidR="00342D3D" w:rsidRPr="003261B0" w:rsidSect="00740E34">
          <w:footerReference w:type="default" r:id="rId11"/>
          <w:headerReference w:type="first" r:id="rId12"/>
          <w:footerReference w:type="first" r:id="rId13"/>
          <w:pgSz w:w="11907" w:h="16840" w:code="9"/>
          <w:pgMar w:top="5216" w:right="1021" w:bottom="851" w:left="2835" w:header="851" w:footer="567" w:gutter="0"/>
          <w:cols w:space="708"/>
          <w:titlePg/>
          <w:docGrid w:linePitch="360"/>
        </w:sectPr>
      </w:pPr>
      <w:bookmarkStart w:id="2" w:name="txtDate"/>
      <w:bookmarkEnd w:id="2"/>
      <w:r>
        <w:rPr>
          <w:rFonts w:cs="Arial"/>
          <w:b/>
          <w:sz w:val="24"/>
        </w:rPr>
        <w:t xml:space="preserve">Contact: </w:t>
      </w:r>
      <w:r w:rsidR="000A51D6">
        <w:rPr>
          <w:rFonts w:cs="Arial"/>
          <w:bCs/>
          <w:sz w:val="24"/>
        </w:rPr>
        <w:t xml:space="preserve"> ITG Technical </w:t>
      </w:r>
      <w:r w:rsidR="00CF5FC5">
        <w:rPr>
          <w:rFonts w:cs="Arial"/>
          <w:bCs/>
          <w:sz w:val="24"/>
        </w:rPr>
        <w:t>Writer</w:t>
      </w:r>
      <w:r w:rsidR="005750D2">
        <w:rPr>
          <w:rFonts w:cs="Arial"/>
          <w:bCs/>
          <w:sz w:val="24"/>
        </w:rPr>
        <w:t>s, IT Infrastructure</w:t>
      </w:r>
      <w:r w:rsidR="00D65ECC">
        <w:rPr>
          <w:rFonts w:cs="Arial"/>
          <w:bCs/>
          <w:sz w:val="24"/>
        </w:rPr>
        <w:t xml:space="preserve"> Team</w:t>
      </w:r>
      <w:r w:rsidR="00DA643E">
        <w:rPr>
          <w:rFonts w:cs="Arial"/>
          <w:bCs/>
          <w:sz w:val="24"/>
        </w:rPr>
        <w:t>, Richard Cheng</w:t>
      </w:r>
    </w:p>
    <w:p w14:paraId="1795FB68" w14:textId="1ADF1EAE" w:rsidR="00431720" w:rsidRPr="003261B0" w:rsidRDefault="00431720" w:rsidP="00431720">
      <w:pPr>
        <w:pStyle w:val="DeedTOC"/>
        <w:ind w:firstLine="0"/>
        <w:rPr>
          <w:rFonts w:cs="Arial"/>
        </w:rPr>
      </w:pPr>
      <w:bookmarkStart w:id="3" w:name="Term_Summary"/>
      <w:bookmarkEnd w:id="3"/>
    </w:p>
    <w:sdt>
      <w:sdtPr>
        <w:rPr>
          <w:rFonts w:ascii="Arial" w:eastAsia="Times New Roman" w:hAnsi="Arial" w:cs="Times New Roman"/>
          <w:color w:val="auto"/>
          <w:sz w:val="20"/>
          <w:szCs w:val="20"/>
          <w:lang w:val="en-AU"/>
        </w:rPr>
        <w:id w:val="-465591867"/>
        <w:docPartObj>
          <w:docPartGallery w:val="Table of Contents"/>
          <w:docPartUnique/>
        </w:docPartObj>
      </w:sdtPr>
      <w:sdtEndPr>
        <w:rPr>
          <w:b/>
          <w:bCs/>
          <w:noProof/>
        </w:rPr>
      </w:sdtEndPr>
      <w:sdtContent>
        <w:p w14:paraId="2D3E3850" w14:textId="5C7291A0" w:rsidR="00431720" w:rsidRDefault="0096647E">
          <w:pPr>
            <w:pStyle w:val="TOCHeading"/>
          </w:pPr>
          <w:r>
            <w:t>Contents</w:t>
          </w:r>
        </w:p>
        <w:p w14:paraId="5E7F33B3" w14:textId="5243F8C0" w:rsidR="00D86548" w:rsidRDefault="0096647E">
          <w:pPr>
            <w:pStyle w:val="TOC1"/>
            <w:tabs>
              <w:tab w:val="left" w:pos="1701"/>
            </w:tabs>
            <w:rPr>
              <w:rFonts w:asciiTheme="minorHAnsi" w:eastAsiaTheme="minorEastAsia" w:hAnsiTheme="minorHAnsi" w:cstheme="minorBidi"/>
              <w:noProof/>
              <w:kern w:val="2"/>
              <w:sz w:val="24"/>
              <w:szCs w:val="24"/>
              <w:lang w:val="en-IN" w:eastAsia="en-IN"/>
              <w14:ligatures w14:val="standardContextual"/>
            </w:rPr>
          </w:pPr>
          <w:r>
            <w:fldChar w:fldCharType="begin"/>
          </w:r>
          <w:r>
            <w:instrText xml:space="preserve"> TOC \o "1-3" \h \z \u </w:instrText>
          </w:r>
          <w:r>
            <w:fldChar w:fldCharType="separate"/>
          </w:r>
          <w:hyperlink w:anchor="_Toc177130288" w:history="1">
            <w:r w:rsidR="00D86548" w:rsidRPr="00A61E51">
              <w:rPr>
                <w:rStyle w:val="Hyperlink"/>
                <w:rFonts w:cs="Arial"/>
                <w:noProof/>
              </w:rPr>
              <w:t>1</w:t>
            </w:r>
            <w:r w:rsidR="00D86548">
              <w:rPr>
                <w:rFonts w:asciiTheme="minorHAnsi" w:eastAsiaTheme="minorEastAsia" w:hAnsiTheme="minorHAnsi" w:cstheme="minorBidi"/>
                <w:noProof/>
                <w:kern w:val="2"/>
                <w:sz w:val="24"/>
                <w:szCs w:val="24"/>
                <w:lang w:val="en-IN" w:eastAsia="en-IN"/>
                <w14:ligatures w14:val="standardContextual"/>
              </w:rPr>
              <w:tab/>
            </w:r>
            <w:r w:rsidR="00D86548" w:rsidRPr="00A61E51">
              <w:rPr>
                <w:rStyle w:val="Hyperlink"/>
                <w:rFonts w:cs="Arial"/>
                <w:noProof/>
              </w:rPr>
              <w:t>Purpose</w:t>
            </w:r>
            <w:r w:rsidR="00D86548">
              <w:rPr>
                <w:noProof/>
                <w:webHidden/>
              </w:rPr>
              <w:tab/>
            </w:r>
            <w:r w:rsidR="00D86548">
              <w:rPr>
                <w:noProof/>
                <w:webHidden/>
              </w:rPr>
              <w:fldChar w:fldCharType="begin"/>
            </w:r>
            <w:r w:rsidR="00D86548">
              <w:rPr>
                <w:noProof/>
                <w:webHidden/>
              </w:rPr>
              <w:instrText xml:space="preserve"> PAGEREF _Toc177130288 \h </w:instrText>
            </w:r>
            <w:r w:rsidR="00D86548">
              <w:rPr>
                <w:noProof/>
                <w:webHidden/>
              </w:rPr>
            </w:r>
            <w:r w:rsidR="00D86548">
              <w:rPr>
                <w:noProof/>
                <w:webHidden/>
              </w:rPr>
              <w:fldChar w:fldCharType="separate"/>
            </w:r>
            <w:r w:rsidR="00D86548">
              <w:rPr>
                <w:noProof/>
                <w:webHidden/>
              </w:rPr>
              <w:t>2</w:t>
            </w:r>
            <w:r w:rsidR="00D86548">
              <w:rPr>
                <w:noProof/>
                <w:webHidden/>
              </w:rPr>
              <w:fldChar w:fldCharType="end"/>
            </w:r>
          </w:hyperlink>
        </w:p>
        <w:p w14:paraId="50EF4600" w14:textId="4A56F32A" w:rsidR="00D86548" w:rsidRDefault="00D86548">
          <w:pPr>
            <w:pStyle w:val="TOC1"/>
            <w:tabs>
              <w:tab w:val="left" w:pos="1701"/>
            </w:tabs>
            <w:rPr>
              <w:rFonts w:asciiTheme="minorHAnsi" w:eastAsiaTheme="minorEastAsia" w:hAnsiTheme="minorHAnsi" w:cstheme="minorBidi"/>
              <w:noProof/>
              <w:kern w:val="2"/>
              <w:sz w:val="24"/>
              <w:szCs w:val="24"/>
              <w:lang w:val="en-IN" w:eastAsia="en-IN"/>
              <w14:ligatures w14:val="standardContextual"/>
            </w:rPr>
          </w:pPr>
          <w:hyperlink w:anchor="_Toc177130289" w:history="1">
            <w:r w:rsidRPr="00A61E51">
              <w:rPr>
                <w:rStyle w:val="Hyperlink"/>
                <w:rFonts w:cs="Arial"/>
                <w:noProof/>
              </w:rPr>
              <w:t>2</w:t>
            </w:r>
            <w:r>
              <w:rPr>
                <w:rFonts w:asciiTheme="minorHAnsi" w:eastAsiaTheme="minorEastAsia" w:hAnsiTheme="minorHAnsi" w:cstheme="minorBidi"/>
                <w:noProof/>
                <w:kern w:val="2"/>
                <w:sz w:val="24"/>
                <w:szCs w:val="24"/>
                <w:lang w:val="en-IN" w:eastAsia="en-IN"/>
                <w14:ligatures w14:val="standardContextual"/>
              </w:rPr>
              <w:tab/>
            </w:r>
            <w:r w:rsidRPr="00A61E51">
              <w:rPr>
                <w:rStyle w:val="Hyperlink"/>
                <w:rFonts w:cs="Arial"/>
                <w:noProof/>
              </w:rPr>
              <w:t>Scope</w:t>
            </w:r>
            <w:r>
              <w:rPr>
                <w:noProof/>
                <w:webHidden/>
              </w:rPr>
              <w:tab/>
            </w:r>
            <w:r>
              <w:rPr>
                <w:noProof/>
                <w:webHidden/>
              </w:rPr>
              <w:fldChar w:fldCharType="begin"/>
            </w:r>
            <w:r>
              <w:rPr>
                <w:noProof/>
                <w:webHidden/>
              </w:rPr>
              <w:instrText xml:space="preserve"> PAGEREF _Toc177130289 \h </w:instrText>
            </w:r>
            <w:r>
              <w:rPr>
                <w:noProof/>
                <w:webHidden/>
              </w:rPr>
            </w:r>
            <w:r>
              <w:rPr>
                <w:noProof/>
                <w:webHidden/>
              </w:rPr>
              <w:fldChar w:fldCharType="separate"/>
            </w:r>
            <w:r>
              <w:rPr>
                <w:noProof/>
                <w:webHidden/>
              </w:rPr>
              <w:t>2</w:t>
            </w:r>
            <w:r>
              <w:rPr>
                <w:noProof/>
                <w:webHidden/>
              </w:rPr>
              <w:fldChar w:fldCharType="end"/>
            </w:r>
          </w:hyperlink>
        </w:p>
        <w:p w14:paraId="065D3E07" w14:textId="67F2B2F1" w:rsidR="00D86548" w:rsidRDefault="00D86548">
          <w:pPr>
            <w:pStyle w:val="TOC1"/>
            <w:tabs>
              <w:tab w:val="left" w:pos="1701"/>
            </w:tabs>
            <w:rPr>
              <w:rFonts w:asciiTheme="minorHAnsi" w:eastAsiaTheme="minorEastAsia" w:hAnsiTheme="minorHAnsi" w:cstheme="minorBidi"/>
              <w:noProof/>
              <w:kern w:val="2"/>
              <w:sz w:val="24"/>
              <w:szCs w:val="24"/>
              <w:lang w:val="en-IN" w:eastAsia="en-IN"/>
              <w14:ligatures w14:val="standardContextual"/>
            </w:rPr>
          </w:pPr>
          <w:hyperlink w:anchor="_Toc177130290" w:history="1">
            <w:r w:rsidRPr="00A61E51">
              <w:rPr>
                <w:rStyle w:val="Hyperlink"/>
                <w:rFonts w:cs="Arial"/>
                <w:noProof/>
              </w:rPr>
              <w:t>3</w:t>
            </w:r>
            <w:r>
              <w:rPr>
                <w:rFonts w:asciiTheme="minorHAnsi" w:eastAsiaTheme="minorEastAsia" w:hAnsiTheme="minorHAnsi" w:cstheme="minorBidi"/>
                <w:noProof/>
                <w:kern w:val="2"/>
                <w:sz w:val="24"/>
                <w:szCs w:val="24"/>
                <w:lang w:val="en-IN" w:eastAsia="en-IN"/>
                <w14:ligatures w14:val="standardContextual"/>
              </w:rPr>
              <w:tab/>
            </w:r>
            <w:r w:rsidRPr="00A61E51">
              <w:rPr>
                <w:rStyle w:val="Hyperlink"/>
                <w:rFonts w:cs="Arial"/>
                <w:noProof/>
              </w:rPr>
              <w:t>Audience</w:t>
            </w:r>
            <w:r>
              <w:rPr>
                <w:noProof/>
                <w:webHidden/>
              </w:rPr>
              <w:tab/>
            </w:r>
            <w:r>
              <w:rPr>
                <w:noProof/>
                <w:webHidden/>
              </w:rPr>
              <w:fldChar w:fldCharType="begin"/>
            </w:r>
            <w:r>
              <w:rPr>
                <w:noProof/>
                <w:webHidden/>
              </w:rPr>
              <w:instrText xml:space="preserve"> PAGEREF _Toc177130290 \h </w:instrText>
            </w:r>
            <w:r>
              <w:rPr>
                <w:noProof/>
                <w:webHidden/>
              </w:rPr>
            </w:r>
            <w:r>
              <w:rPr>
                <w:noProof/>
                <w:webHidden/>
              </w:rPr>
              <w:fldChar w:fldCharType="separate"/>
            </w:r>
            <w:r>
              <w:rPr>
                <w:noProof/>
                <w:webHidden/>
              </w:rPr>
              <w:t>2</w:t>
            </w:r>
            <w:r>
              <w:rPr>
                <w:noProof/>
                <w:webHidden/>
              </w:rPr>
              <w:fldChar w:fldCharType="end"/>
            </w:r>
          </w:hyperlink>
        </w:p>
        <w:p w14:paraId="422145B8" w14:textId="2C37128A" w:rsidR="00D86548" w:rsidRDefault="00D86548">
          <w:pPr>
            <w:pStyle w:val="TOC1"/>
            <w:tabs>
              <w:tab w:val="left" w:pos="1701"/>
            </w:tabs>
            <w:rPr>
              <w:rFonts w:asciiTheme="minorHAnsi" w:eastAsiaTheme="minorEastAsia" w:hAnsiTheme="minorHAnsi" w:cstheme="minorBidi"/>
              <w:noProof/>
              <w:kern w:val="2"/>
              <w:sz w:val="24"/>
              <w:szCs w:val="24"/>
              <w:lang w:val="en-IN" w:eastAsia="en-IN"/>
              <w14:ligatures w14:val="standardContextual"/>
            </w:rPr>
          </w:pPr>
          <w:hyperlink w:anchor="_Toc177130291" w:history="1">
            <w:r w:rsidRPr="00A61E51">
              <w:rPr>
                <w:rStyle w:val="Hyperlink"/>
                <w:noProof/>
              </w:rPr>
              <w:t>4</w:t>
            </w:r>
            <w:r>
              <w:rPr>
                <w:rFonts w:asciiTheme="minorHAnsi" w:eastAsiaTheme="minorEastAsia" w:hAnsiTheme="minorHAnsi" w:cstheme="minorBidi"/>
                <w:noProof/>
                <w:kern w:val="2"/>
                <w:sz w:val="24"/>
                <w:szCs w:val="24"/>
                <w:lang w:val="en-IN" w:eastAsia="en-IN"/>
                <w14:ligatures w14:val="standardContextual"/>
              </w:rPr>
              <w:tab/>
            </w:r>
            <w:r w:rsidRPr="00A61E51">
              <w:rPr>
                <w:rStyle w:val="Hyperlink"/>
                <w:noProof/>
              </w:rPr>
              <w:t>Horizon Connection Server Installation</w:t>
            </w:r>
            <w:r>
              <w:rPr>
                <w:noProof/>
                <w:webHidden/>
              </w:rPr>
              <w:tab/>
            </w:r>
            <w:r>
              <w:rPr>
                <w:noProof/>
                <w:webHidden/>
              </w:rPr>
              <w:fldChar w:fldCharType="begin"/>
            </w:r>
            <w:r>
              <w:rPr>
                <w:noProof/>
                <w:webHidden/>
              </w:rPr>
              <w:instrText xml:space="preserve"> PAGEREF _Toc177130291 \h </w:instrText>
            </w:r>
            <w:r>
              <w:rPr>
                <w:noProof/>
                <w:webHidden/>
              </w:rPr>
            </w:r>
            <w:r>
              <w:rPr>
                <w:noProof/>
                <w:webHidden/>
              </w:rPr>
              <w:fldChar w:fldCharType="separate"/>
            </w:r>
            <w:r>
              <w:rPr>
                <w:noProof/>
                <w:webHidden/>
              </w:rPr>
              <w:t>2</w:t>
            </w:r>
            <w:r>
              <w:rPr>
                <w:noProof/>
                <w:webHidden/>
              </w:rPr>
              <w:fldChar w:fldCharType="end"/>
            </w:r>
          </w:hyperlink>
        </w:p>
        <w:p w14:paraId="117C8002" w14:textId="5C95B404" w:rsidR="00D86548" w:rsidRDefault="00D86548">
          <w:pPr>
            <w:pStyle w:val="TOC2"/>
            <w:tabs>
              <w:tab w:val="left" w:pos="2268"/>
            </w:tabs>
            <w:rPr>
              <w:rFonts w:asciiTheme="minorHAnsi" w:eastAsiaTheme="minorEastAsia" w:hAnsiTheme="minorHAnsi" w:cstheme="minorBidi"/>
              <w:kern w:val="2"/>
              <w:sz w:val="24"/>
              <w:szCs w:val="24"/>
              <w:lang w:val="en-IN" w:eastAsia="en-IN"/>
              <w14:ligatures w14:val="standardContextual"/>
            </w:rPr>
          </w:pPr>
          <w:hyperlink w:anchor="_Toc177130292" w:history="1">
            <w:r w:rsidRPr="00A61E51">
              <w:rPr>
                <w:rStyle w:val="Hyperlink"/>
                <w:rFonts w:cs="Arial"/>
                <w:bCs/>
              </w:rPr>
              <w:t>4.1</w:t>
            </w:r>
            <w:r>
              <w:rPr>
                <w:rFonts w:asciiTheme="minorHAnsi" w:eastAsiaTheme="minorEastAsia" w:hAnsiTheme="minorHAnsi" w:cstheme="minorBidi"/>
                <w:kern w:val="2"/>
                <w:sz w:val="24"/>
                <w:szCs w:val="24"/>
                <w:lang w:val="en-IN" w:eastAsia="en-IN"/>
                <w14:ligatures w14:val="standardContextual"/>
              </w:rPr>
              <w:tab/>
            </w:r>
            <w:r w:rsidRPr="00A61E51">
              <w:rPr>
                <w:rStyle w:val="Hyperlink"/>
                <w:rFonts w:cs="Arial"/>
              </w:rPr>
              <w:t>Creating Desktop Pools</w:t>
            </w:r>
            <w:r>
              <w:rPr>
                <w:webHidden/>
              </w:rPr>
              <w:tab/>
            </w:r>
            <w:r>
              <w:rPr>
                <w:webHidden/>
              </w:rPr>
              <w:fldChar w:fldCharType="begin"/>
            </w:r>
            <w:r>
              <w:rPr>
                <w:webHidden/>
              </w:rPr>
              <w:instrText xml:space="preserve"> PAGEREF _Toc177130292 \h </w:instrText>
            </w:r>
            <w:r>
              <w:rPr>
                <w:webHidden/>
              </w:rPr>
            </w:r>
            <w:r>
              <w:rPr>
                <w:webHidden/>
              </w:rPr>
              <w:fldChar w:fldCharType="separate"/>
            </w:r>
            <w:r>
              <w:rPr>
                <w:webHidden/>
              </w:rPr>
              <w:t>18</w:t>
            </w:r>
            <w:r>
              <w:rPr>
                <w:webHidden/>
              </w:rPr>
              <w:fldChar w:fldCharType="end"/>
            </w:r>
          </w:hyperlink>
        </w:p>
        <w:p w14:paraId="7047903C" w14:textId="4425CD13" w:rsidR="00D86548" w:rsidRDefault="00D86548">
          <w:pPr>
            <w:pStyle w:val="TOC1"/>
            <w:tabs>
              <w:tab w:val="left" w:pos="1701"/>
            </w:tabs>
            <w:rPr>
              <w:rFonts w:asciiTheme="minorHAnsi" w:eastAsiaTheme="minorEastAsia" w:hAnsiTheme="minorHAnsi" w:cstheme="minorBidi"/>
              <w:noProof/>
              <w:kern w:val="2"/>
              <w:sz w:val="24"/>
              <w:szCs w:val="24"/>
              <w:lang w:val="en-IN" w:eastAsia="en-IN"/>
              <w14:ligatures w14:val="standardContextual"/>
            </w:rPr>
          </w:pPr>
          <w:hyperlink w:anchor="_Toc177130293" w:history="1">
            <w:r w:rsidRPr="00A61E51">
              <w:rPr>
                <w:rStyle w:val="Hyperlink"/>
                <w:rFonts w:cs="Arial"/>
                <w:noProof/>
              </w:rPr>
              <w:t>5</w:t>
            </w:r>
            <w:r>
              <w:rPr>
                <w:rFonts w:asciiTheme="minorHAnsi" w:eastAsiaTheme="minorEastAsia" w:hAnsiTheme="minorHAnsi" w:cstheme="minorBidi"/>
                <w:noProof/>
                <w:kern w:val="2"/>
                <w:sz w:val="24"/>
                <w:szCs w:val="24"/>
                <w:lang w:val="en-IN" w:eastAsia="en-IN"/>
                <w14:ligatures w14:val="standardContextual"/>
              </w:rPr>
              <w:tab/>
            </w:r>
            <w:r w:rsidRPr="00A61E51">
              <w:rPr>
                <w:rStyle w:val="Hyperlink"/>
                <w:rFonts w:cs="Arial"/>
                <w:noProof/>
              </w:rPr>
              <w:t>Dynamic Environment Manager Deployment</w:t>
            </w:r>
            <w:r>
              <w:rPr>
                <w:noProof/>
                <w:webHidden/>
              </w:rPr>
              <w:tab/>
            </w:r>
            <w:r>
              <w:rPr>
                <w:noProof/>
                <w:webHidden/>
              </w:rPr>
              <w:fldChar w:fldCharType="begin"/>
            </w:r>
            <w:r>
              <w:rPr>
                <w:noProof/>
                <w:webHidden/>
              </w:rPr>
              <w:instrText xml:space="preserve"> PAGEREF _Toc177130293 \h </w:instrText>
            </w:r>
            <w:r>
              <w:rPr>
                <w:noProof/>
                <w:webHidden/>
              </w:rPr>
            </w:r>
            <w:r>
              <w:rPr>
                <w:noProof/>
                <w:webHidden/>
              </w:rPr>
              <w:fldChar w:fldCharType="separate"/>
            </w:r>
            <w:r>
              <w:rPr>
                <w:noProof/>
                <w:webHidden/>
              </w:rPr>
              <w:t>24</w:t>
            </w:r>
            <w:r>
              <w:rPr>
                <w:noProof/>
                <w:webHidden/>
              </w:rPr>
              <w:fldChar w:fldCharType="end"/>
            </w:r>
          </w:hyperlink>
        </w:p>
        <w:p w14:paraId="047540E4" w14:textId="01D35BE8" w:rsidR="00D86548" w:rsidRDefault="00D86548">
          <w:pPr>
            <w:pStyle w:val="TOC2"/>
            <w:tabs>
              <w:tab w:val="left" w:pos="2268"/>
            </w:tabs>
            <w:rPr>
              <w:rFonts w:asciiTheme="minorHAnsi" w:eastAsiaTheme="minorEastAsia" w:hAnsiTheme="minorHAnsi" w:cstheme="minorBidi"/>
              <w:kern w:val="2"/>
              <w:sz w:val="24"/>
              <w:szCs w:val="24"/>
              <w:lang w:val="en-IN" w:eastAsia="en-IN"/>
              <w14:ligatures w14:val="standardContextual"/>
            </w:rPr>
          </w:pPr>
          <w:hyperlink w:anchor="_Toc177130295" w:history="1">
            <w:r w:rsidRPr="00A61E51">
              <w:rPr>
                <w:rStyle w:val="Hyperlink"/>
                <w:rFonts w:cs="Arial"/>
                <w:bCs/>
              </w:rPr>
              <w:t>5.1</w:t>
            </w:r>
            <w:r>
              <w:rPr>
                <w:rFonts w:asciiTheme="minorHAnsi" w:eastAsiaTheme="minorEastAsia" w:hAnsiTheme="minorHAnsi" w:cstheme="minorBidi"/>
                <w:kern w:val="2"/>
                <w:sz w:val="24"/>
                <w:szCs w:val="24"/>
                <w:lang w:val="en-IN" w:eastAsia="en-IN"/>
                <w14:ligatures w14:val="standardContextual"/>
              </w:rPr>
              <w:tab/>
            </w:r>
            <w:r w:rsidRPr="00A61E51">
              <w:rPr>
                <w:rStyle w:val="Hyperlink"/>
                <w:rFonts w:cs="Arial"/>
                <w:bCs/>
              </w:rPr>
              <w:t>DEM Console Installation</w:t>
            </w:r>
            <w:r>
              <w:rPr>
                <w:webHidden/>
              </w:rPr>
              <w:tab/>
            </w:r>
            <w:r>
              <w:rPr>
                <w:webHidden/>
              </w:rPr>
              <w:fldChar w:fldCharType="begin"/>
            </w:r>
            <w:r>
              <w:rPr>
                <w:webHidden/>
              </w:rPr>
              <w:instrText xml:space="preserve"> PAGEREF _Toc177130295 \h </w:instrText>
            </w:r>
            <w:r>
              <w:rPr>
                <w:webHidden/>
              </w:rPr>
            </w:r>
            <w:r>
              <w:rPr>
                <w:webHidden/>
              </w:rPr>
              <w:fldChar w:fldCharType="separate"/>
            </w:r>
            <w:r>
              <w:rPr>
                <w:webHidden/>
              </w:rPr>
              <w:t>26</w:t>
            </w:r>
            <w:r>
              <w:rPr>
                <w:webHidden/>
              </w:rPr>
              <w:fldChar w:fldCharType="end"/>
            </w:r>
          </w:hyperlink>
        </w:p>
        <w:p w14:paraId="21471E4E" w14:textId="654BBB5C" w:rsidR="00D86548" w:rsidRDefault="00D86548">
          <w:pPr>
            <w:pStyle w:val="TOC2"/>
            <w:tabs>
              <w:tab w:val="left" w:pos="2268"/>
            </w:tabs>
            <w:rPr>
              <w:rFonts w:asciiTheme="minorHAnsi" w:eastAsiaTheme="minorEastAsia" w:hAnsiTheme="minorHAnsi" w:cstheme="minorBidi"/>
              <w:kern w:val="2"/>
              <w:sz w:val="24"/>
              <w:szCs w:val="24"/>
              <w:lang w:val="en-IN" w:eastAsia="en-IN"/>
              <w14:ligatures w14:val="standardContextual"/>
            </w:rPr>
          </w:pPr>
          <w:hyperlink w:anchor="_Toc177130296" w:history="1">
            <w:r w:rsidRPr="00A61E51">
              <w:rPr>
                <w:rStyle w:val="Hyperlink"/>
                <w:rFonts w:cs="Arial"/>
                <w:bCs/>
              </w:rPr>
              <w:t>5.2</w:t>
            </w:r>
            <w:r>
              <w:rPr>
                <w:rFonts w:asciiTheme="minorHAnsi" w:eastAsiaTheme="minorEastAsia" w:hAnsiTheme="minorHAnsi" w:cstheme="minorBidi"/>
                <w:kern w:val="2"/>
                <w:sz w:val="24"/>
                <w:szCs w:val="24"/>
                <w:lang w:val="en-IN" w:eastAsia="en-IN"/>
                <w14:ligatures w14:val="standardContextual"/>
              </w:rPr>
              <w:tab/>
            </w:r>
            <w:r w:rsidRPr="00A61E51">
              <w:rPr>
                <w:rStyle w:val="Hyperlink"/>
                <w:rFonts w:cs="Arial"/>
                <w:bCs/>
              </w:rPr>
              <w:t>Configuring the DEM</w:t>
            </w:r>
            <w:r>
              <w:rPr>
                <w:webHidden/>
              </w:rPr>
              <w:tab/>
            </w:r>
            <w:r>
              <w:rPr>
                <w:webHidden/>
              </w:rPr>
              <w:fldChar w:fldCharType="begin"/>
            </w:r>
            <w:r>
              <w:rPr>
                <w:webHidden/>
              </w:rPr>
              <w:instrText xml:space="preserve"> PAGEREF _Toc177130296 \h </w:instrText>
            </w:r>
            <w:r>
              <w:rPr>
                <w:webHidden/>
              </w:rPr>
            </w:r>
            <w:r>
              <w:rPr>
                <w:webHidden/>
              </w:rPr>
              <w:fldChar w:fldCharType="separate"/>
            </w:r>
            <w:r>
              <w:rPr>
                <w:webHidden/>
              </w:rPr>
              <w:t>30</w:t>
            </w:r>
            <w:r>
              <w:rPr>
                <w:webHidden/>
              </w:rPr>
              <w:fldChar w:fldCharType="end"/>
            </w:r>
          </w:hyperlink>
        </w:p>
        <w:p w14:paraId="40626802" w14:textId="487D548B" w:rsidR="00D86548" w:rsidRDefault="00D86548">
          <w:pPr>
            <w:pStyle w:val="TOC2"/>
            <w:tabs>
              <w:tab w:val="left" w:pos="2268"/>
            </w:tabs>
            <w:rPr>
              <w:rFonts w:asciiTheme="minorHAnsi" w:eastAsiaTheme="minorEastAsia" w:hAnsiTheme="minorHAnsi" w:cstheme="minorBidi"/>
              <w:kern w:val="2"/>
              <w:sz w:val="24"/>
              <w:szCs w:val="24"/>
              <w:lang w:val="en-IN" w:eastAsia="en-IN"/>
              <w14:ligatures w14:val="standardContextual"/>
            </w:rPr>
          </w:pPr>
          <w:hyperlink w:anchor="_Toc177130297" w:history="1">
            <w:r w:rsidRPr="00A61E51">
              <w:rPr>
                <w:rStyle w:val="Hyperlink"/>
                <w:rFonts w:cs="Arial"/>
                <w:bCs/>
              </w:rPr>
              <w:t>5.3</w:t>
            </w:r>
            <w:r>
              <w:rPr>
                <w:rFonts w:asciiTheme="minorHAnsi" w:eastAsiaTheme="minorEastAsia" w:hAnsiTheme="minorHAnsi" w:cstheme="minorBidi"/>
                <w:kern w:val="2"/>
                <w:sz w:val="24"/>
                <w:szCs w:val="24"/>
                <w:lang w:val="en-IN" w:eastAsia="en-IN"/>
                <w14:ligatures w14:val="standardContextual"/>
              </w:rPr>
              <w:tab/>
            </w:r>
            <w:r w:rsidRPr="00A61E51">
              <w:rPr>
                <w:rStyle w:val="Hyperlink"/>
                <w:rFonts w:cs="Arial"/>
                <w:bCs/>
              </w:rPr>
              <w:t>DEM Licensing</w:t>
            </w:r>
            <w:r>
              <w:rPr>
                <w:webHidden/>
              </w:rPr>
              <w:tab/>
            </w:r>
            <w:r>
              <w:rPr>
                <w:webHidden/>
              </w:rPr>
              <w:fldChar w:fldCharType="begin"/>
            </w:r>
            <w:r>
              <w:rPr>
                <w:webHidden/>
              </w:rPr>
              <w:instrText xml:space="preserve"> PAGEREF _Toc177130297 \h </w:instrText>
            </w:r>
            <w:r>
              <w:rPr>
                <w:webHidden/>
              </w:rPr>
            </w:r>
            <w:r>
              <w:rPr>
                <w:webHidden/>
              </w:rPr>
              <w:fldChar w:fldCharType="separate"/>
            </w:r>
            <w:r>
              <w:rPr>
                <w:webHidden/>
              </w:rPr>
              <w:t>33</w:t>
            </w:r>
            <w:r>
              <w:rPr>
                <w:webHidden/>
              </w:rPr>
              <w:fldChar w:fldCharType="end"/>
            </w:r>
          </w:hyperlink>
        </w:p>
        <w:p w14:paraId="1A3CEE1E" w14:textId="6887B597" w:rsidR="00D86548" w:rsidRDefault="00D86548">
          <w:pPr>
            <w:pStyle w:val="TOC1"/>
            <w:tabs>
              <w:tab w:val="left" w:pos="1701"/>
            </w:tabs>
            <w:rPr>
              <w:rFonts w:asciiTheme="minorHAnsi" w:eastAsiaTheme="minorEastAsia" w:hAnsiTheme="minorHAnsi" w:cstheme="minorBidi"/>
              <w:noProof/>
              <w:kern w:val="2"/>
              <w:sz w:val="24"/>
              <w:szCs w:val="24"/>
              <w:lang w:val="en-IN" w:eastAsia="en-IN"/>
              <w14:ligatures w14:val="standardContextual"/>
            </w:rPr>
          </w:pPr>
          <w:hyperlink w:anchor="_Toc177130298" w:history="1">
            <w:r w:rsidRPr="00A61E51">
              <w:rPr>
                <w:rStyle w:val="Hyperlink"/>
                <w:rFonts w:cs="Arial"/>
                <w:noProof/>
              </w:rPr>
              <w:t>6</w:t>
            </w:r>
            <w:r>
              <w:rPr>
                <w:rFonts w:asciiTheme="minorHAnsi" w:eastAsiaTheme="minorEastAsia" w:hAnsiTheme="minorHAnsi" w:cstheme="minorBidi"/>
                <w:noProof/>
                <w:kern w:val="2"/>
                <w:sz w:val="24"/>
                <w:szCs w:val="24"/>
                <w:lang w:val="en-IN" w:eastAsia="en-IN"/>
                <w14:ligatures w14:val="standardContextual"/>
              </w:rPr>
              <w:tab/>
            </w:r>
            <w:r w:rsidRPr="00A61E51">
              <w:rPr>
                <w:rStyle w:val="Hyperlink"/>
                <w:rFonts w:cs="Arial"/>
                <w:noProof/>
              </w:rPr>
              <w:t>App Volume Manager Installation</w:t>
            </w:r>
            <w:r>
              <w:rPr>
                <w:noProof/>
                <w:webHidden/>
              </w:rPr>
              <w:tab/>
            </w:r>
            <w:r>
              <w:rPr>
                <w:noProof/>
                <w:webHidden/>
              </w:rPr>
              <w:fldChar w:fldCharType="begin"/>
            </w:r>
            <w:r>
              <w:rPr>
                <w:noProof/>
                <w:webHidden/>
              </w:rPr>
              <w:instrText xml:space="preserve"> PAGEREF _Toc177130298 \h </w:instrText>
            </w:r>
            <w:r>
              <w:rPr>
                <w:noProof/>
                <w:webHidden/>
              </w:rPr>
            </w:r>
            <w:r>
              <w:rPr>
                <w:noProof/>
                <w:webHidden/>
              </w:rPr>
              <w:fldChar w:fldCharType="separate"/>
            </w:r>
            <w:r>
              <w:rPr>
                <w:noProof/>
                <w:webHidden/>
              </w:rPr>
              <w:t>34</w:t>
            </w:r>
            <w:r>
              <w:rPr>
                <w:noProof/>
                <w:webHidden/>
              </w:rPr>
              <w:fldChar w:fldCharType="end"/>
            </w:r>
          </w:hyperlink>
        </w:p>
        <w:p w14:paraId="2E87C320" w14:textId="3D37AA88" w:rsidR="00D86548" w:rsidRDefault="00D86548">
          <w:pPr>
            <w:pStyle w:val="TOC2"/>
            <w:tabs>
              <w:tab w:val="left" w:pos="2268"/>
            </w:tabs>
            <w:rPr>
              <w:rFonts w:asciiTheme="minorHAnsi" w:eastAsiaTheme="minorEastAsia" w:hAnsiTheme="minorHAnsi" w:cstheme="minorBidi"/>
              <w:kern w:val="2"/>
              <w:sz w:val="24"/>
              <w:szCs w:val="24"/>
              <w:lang w:val="en-IN" w:eastAsia="en-IN"/>
              <w14:ligatures w14:val="standardContextual"/>
            </w:rPr>
          </w:pPr>
          <w:hyperlink w:anchor="_Toc177130300" w:history="1">
            <w:r w:rsidRPr="00A61E51">
              <w:rPr>
                <w:rStyle w:val="Hyperlink"/>
                <w:rFonts w:cs="Arial"/>
                <w:bCs/>
              </w:rPr>
              <w:t>6.1</w:t>
            </w:r>
            <w:r>
              <w:rPr>
                <w:rFonts w:asciiTheme="minorHAnsi" w:eastAsiaTheme="minorEastAsia" w:hAnsiTheme="minorHAnsi" w:cstheme="minorBidi"/>
                <w:kern w:val="2"/>
                <w:sz w:val="24"/>
                <w:szCs w:val="24"/>
                <w:lang w:val="en-IN" w:eastAsia="en-IN"/>
                <w14:ligatures w14:val="standardContextual"/>
              </w:rPr>
              <w:tab/>
            </w:r>
            <w:r w:rsidRPr="00A61E51">
              <w:rPr>
                <w:rStyle w:val="Hyperlink"/>
                <w:rFonts w:cs="Arial"/>
              </w:rPr>
              <w:t>License Installation</w:t>
            </w:r>
            <w:r>
              <w:rPr>
                <w:webHidden/>
              </w:rPr>
              <w:tab/>
            </w:r>
            <w:r>
              <w:rPr>
                <w:webHidden/>
              </w:rPr>
              <w:fldChar w:fldCharType="begin"/>
            </w:r>
            <w:r>
              <w:rPr>
                <w:webHidden/>
              </w:rPr>
              <w:instrText xml:space="preserve"> PAGEREF _Toc177130300 \h </w:instrText>
            </w:r>
            <w:r>
              <w:rPr>
                <w:webHidden/>
              </w:rPr>
            </w:r>
            <w:r>
              <w:rPr>
                <w:webHidden/>
              </w:rPr>
              <w:fldChar w:fldCharType="separate"/>
            </w:r>
            <w:r>
              <w:rPr>
                <w:webHidden/>
              </w:rPr>
              <w:t>41</w:t>
            </w:r>
            <w:r>
              <w:rPr>
                <w:webHidden/>
              </w:rPr>
              <w:fldChar w:fldCharType="end"/>
            </w:r>
          </w:hyperlink>
        </w:p>
        <w:p w14:paraId="29556E61" w14:textId="38B461BD" w:rsidR="00D86548" w:rsidRDefault="00D86548">
          <w:pPr>
            <w:pStyle w:val="TOC1"/>
            <w:tabs>
              <w:tab w:val="left" w:pos="1701"/>
            </w:tabs>
            <w:rPr>
              <w:rFonts w:asciiTheme="minorHAnsi" w:eastAsiaTheme="minorEastAsia" w:hAnsiTheme="minorHAnsi" w:cstheme="minorBidi"/>
              <w:noProof/>
              <w:kern w:val="2"/>
              <w:sz w:val="24"/>
              <w:szCs w:val="24"/>
              <w:lang w:val="en-IN" w:eastAsia="en-IN"/>
              <w14:ligatures w14:val="standardContextual"/>
            </w:rPr>
          </w:pPr>
          <w:hyperlink w:anchor="_Toc177130301" w:history="1">
            <w:r w:rsidRPr="00A61E51">
              <w:rPr>
                <w:rStyle w:val="Hyperlink"/>
                <w:rFonts w:cs="Arial"/>
                <w:noProof/>
              </w:rPr>
              <w:t>7</w:t>
            </w:r>
            <w:r>
              <w:rPr>
                <w:rFonts w:asciiTheme="minorHAnsi" w:eastAsiaTheme="minorEastAsia" w:hAnsiTheme="minorHAnsi" w:cstheme="minorBidi"/>
                <w:noProof/>
                <w:kern w:val="2"/>
                <w:sz w:val="24"/>
                <w:szCs w:val="24"/>
                <w:lang w:val="en-IN" w:eastAsia="en-IN"/>
                <w14:ligatures w14:val="standardContextual"/>
              </w:rPr>
              <w:tab/>
            </w:r>
            <w:r w:rsidRPr="00A61E51">
              <w:rPr>
                <w:rStyle w:val="Hyperlink"/>
                <w:rFonts w:cs="Arial"/>
                <w:noProof/>
              </w:rPr>
              <w:t>Abbreviations/Acronyms</w:t>
            </w:r>
            <w:r>
              <w:rPr>
                <w:noProof/>
                <w:webHidden/>
              </w:rPr>
              <w:tab/>
            </w:r>
            <w:r>
              <w:rPr>
                <w:noProof/>
                <w:webHidden/>
              </w:rPr>
              <w:fldChar w:fldCharType="begin"/>
            </w:r>
            <w:r>
              <w:rPr>
                <w:noProof/>
                <w:webHidden/>
              </w:rPr>
              <w:instrText xml:space="preserve"> PAGEREF _Toc177130301 \h </w:instrText>
            </w:r>
            <w:r>
              <w:rPr>
                <w:noProof/>
                <w:webHidden/>
              </w:rPr>
            </w:r>
            <w:r>
              <w:rPr>
                <w:noProof/>
                <w:webHidden/>
              </w:rPr>
              <w:fldChar w:fldCharType="separate"/>
            </w:r>
            <w:r>
              <w:rPr>
                <w:noProof/>
                <w:webHidden/>
              </w:rPr>
              <w:t>49</w:t>
            </w:r>
            <w:r>
              <w:rPr>
                <w:noProof/>
                <w:webHidden/>
              </w:rPr>
              <w:fldChar w:fldCharType="end"/>
            </w:r>
          </w:hyperlink>
        </w:p>
        <w:p w14:paraId="4D784B37" w14:textId="2787BE6D" w:rsidR="00D86548" w:rsidRDefault="00D86548">
          <w:pPr>
            <w:pStyle w:val="TOC1"/>
            <w:tabs>
              <w:tab w:val="left" w:pos="1701"/>
            </w:tabs>
            <w:rPr>
              <w:rFonts w:asciiTheme="minorHAnsi" w:eastAsiaTheme="minorEastAsia" w:hAnsiTheme="minorHAnsi" w:cstheme="minorBidi"/>
              <w:noProof/>
              <w:kern w:val="2"/>
              <w:sz w:val="24"/>
              <w:szCs w:val="24"/>
              <w:lang w:val="en-IN" w:eastAsia="en-IN"/>
              <w14:ligatures w14:val="standardContextual"/>
            </w:rPr>
          </w:pPr>
          <w:hyperlink w:anchor="_Toc177130302" w:history="1">
            <w:r w:rsidRPr="00A61E51">
              <w:rPr>
                <w:rStyle w:val="Hyperlink"/>
                <w:rFonts w:cs="Arial"/>
                <w:noProof/>
              </w:rPr>
              <w:t>8</w:t>
            </w:r>
            <w:r>
              <w:rPr>
                <w:rFonts w:asciiTheme="minorHAnsi" w:eastAsiaTheme="minorEastAsia" w:hAnsiTheme="minorHAnsi" w:cstheme="minorBidi"/>
                <w:noProof/>
                <w:kern w:val="2"/>
                <w:sz w:val="24"/>
                <w:szCs w:val="24"/>
                <w:lang w:val="en-IN" w:eastAsia="en-IN"/>
                <w14:ligatures w14:val="standardContextual"/>
              </w:rPr>
              <w:tab/>
            </w:r>
            <w:r w:rsidRPr="00A61E51">
              <w:rPr>
                <w:rStyle w:val="Hyperlink"/>
                <w:rFonts w:cs="Arial"/>
                <w:noProof/>
              </w:rPr>
              <w:t>Revisions</w:t>
            </w:r>
            <w:r>
              <w:rPr>
                <w:noProof/>
                <w:webHidden/>
              </w:rPr>
              <w:tab/>
            </w:r>
            <w:r>
              <w:rPr>
                <w:noProof/>
                <w:webHidden/>
              </w:rPr>
              <w:fldChar w:fldCharType="begin"/>
            </w:r>
            <w:r>
              <w:rPr>
                <w:noProof/>
                <w:webHidden/>
              </w:rPr>
              <w:instrText xml:space="preserve"> PAGEREF _Toc177130302 \h </w:instrText>
            </w:r>
            <w:r>
              <w:rPr>
                <w:noProof/>
                <w:webHidden/>
              </w:rPr>
            </w:r>
            <w:r>
              <w:rPr>
                <w:noProof/>
                <w:webHidden/>
              </w:rPr>
              <w:fldChar w:fldCharType="separate"/>
            </w:r>
            <w:r>
              <w:rPr>
                <w:noProof/>
                <w:webHidden/>
              </w:rPr>
              <w:t>50</w:t>
            </w:r>
            <w:r>
              <w:rPr>
                <w:noProof/>
                <w:webHidden/>
              </w:rPr>
              <w:fldChar w:fldCharType="end"/>
            </w:r>
          </w:hyperlink>
        </w:p>
        <w:p w14:paraId="1AEA5DDE" w14:textId="26976884" w:rsidR="00D86548" w:rsidRDefault="00D86548">
          <w:pPr>
            <w:pStyle w:val="TOC1"/>
            <w:tabs>
              <w:tab w:val="left" w:pos="1701"/>
            </w:tabs>
            <w:rPr>
              <w:rFonts w:asciiTheme="minorHAnsi" w:eastAsiaTheme="minorEastAsia" w:hAnsiTheme="minorHAnsi" w:cstheme="minorBidi"/>
              <w:noProof/>
              <w:kern w:val="2"/>
              <w:sz w:val="24"/>
              <w:szCs w:val="24"/>
              <w:lang w:val="en-IN" w:eastAsia="en-IN"/>
              <w14:ligatures w14:val="standardContextual"/>
            </w:rPr>
          </w:pPr>
          <w:hyperlink w:anchor="_Toc177130303" w:history="1">
            <w:r w:rsidRPr="00A61E51">
              <w:rPr>
                <w:rStyle w:val="Hyperlink"/>
                <w:rFonts w:cs="Arial"/>
                <w:noProof/>
              </w:rPr>
              <w:t>9</w:t>
            </w:r>
            <w:r>
              <w:rPr>
                <w:rFonts w:asciiTheme="minorHAnsi" w:eastAsiaTheme="minorEastAsia" w:hAnsiTheme="minorHAnsi" w:cstheme="minorBidi"/>
                <w:noProof/>
                <w:kern w:val="2"/>
                <w:sz w:val="24"/>
                <w:szCs w:val="24"/>
                <w:lang w:val="en-IN" w:eastAsia="en-IN"/>
                <w14:ligatures w14:val="standardContextual"/>
              </w:rPr>
              <w:tab/>
            </w:r>
            <w:r w:rsidRPr="00A61E51">
              <w:rPr>
                <w:rStyle w:val="Hyperlink"/>
                <w:rFonts w:cs="Arial"/>
                <w:noProof/>
              </w:rPr>
              <w:t>Document History</w:t>
            </w:r>
            <w:r>
              <w:rPr>
                <w:noProof/>
                <w:webHidden/>
              </w:rPr>
              <w:tab/>
            </w:r>
            <w:r>
              <w:rPr>
                <w:noProof/>
                <w:webHidden/>
              </w:rPr>
              <w:fldChar w:fldCharType="begin"/>
            </w:r>
            <w:r>
              <w:rPr>
                <w:noProof/>
                <w:webHidden/>
              </w:rPr>
              <w:instrText xml:space="preserve"> PAGEREF _Toc177130303 \h </w:instrText>
            </w:r>
            <w:r>
              <w:rPr>
                <w:noProof/>
                <w:webHidden/>
              </w:rPr>
            </w:r>
            <w:r>
              <w:rPr>
                <w:noProof/>
                <w:webHidden/>
              </w:rPr>
              <w:fldChar w:fldCharType="separate"/>
            </w:r>
            <w:r>
              <w:rPr>
                <w:noProof/>
                <w:webHidden/>
              </w:rPr>
              <w:t>50</w:t>
            </w:r>
            <w:r>
              <w:rPr>
                <w:noProof/>
                <w:webHidden/>
              </w:rPr>
              <w:fldChar w:fldCharType="end"/>
            </w:r>
          </w:hyperlink>
        </w:p>
        <w:p w14:paraId="2C1FBBCE" w14:textId="47CB70B7" w:rsidR="00D86548" w:rsidRDefault="00D86548">
          <w:pPr>
            <w:pStyle w:val="TOC1"/>
            <w:tabs>
              <w:tab w:val="left" w:pos="1701"/>
            </w:tabs>
            <w:rPr>
              <w:rFonts w:asciiTheme="minorHAnsi" w:eastAsiaTheme="minorEastAsia" w:hAnsiTheme="minorHAnsi" w:cstheme="minorBidi"/>
              <w:noProof/>
              <w:kern w:val="2"/>
              <w:sz w:val="24"/>
              <w:szCs w:val="24"/>
              <w:lang w:val="en-IN" w:eastAsia="en-IN"/>
              <w14:ligatures w14:val="standardContextual"/>
            </w:rPr>
          </w:pPr>
          <w:hyperlink w:anchor="_Toc177130304" w:history="1">
            <w:r w:rsidRPr="00A61E51">
              <w:rPr>
                <w:rStyle w:val="Hyperlink"/>
                <w:rFonts w:cs="Arial"/>
                <w:noProof/>
              </w:rPr>
              <w:t>10</w:t>
            </w:r>
            <w:r>
              <w:rPr>
                <w:rFonts w:asciiTheme="minorHAnsi" w:eastAsiaTheme="minorEastAsia" w:hAnsiTheme="minorHAnsi" w:cstheme="minorBidi"/>
                <w:noProof/>
                <w:kern w:val="2"/>
                <w:sz w:val="24"/>
                <w:szCs w:val="24"/>
                <w:lang w:val="en-IN" w:eastAsia="en-IN"/>
                <w14:ligatures w14:val="standardContextual"/>
              </w:rPr>
              <w:tab/>
            </w:r>
            <w:r w:rsidRPr="00A61E51">
              <w:rPr>
                <w:rStyle w:val="Hyperlink"/>
                <w:rFonts w:cs="Arial"/>
                <w:noProof/>
              </w:rPr>
              <w:t>Document Control Log</w:t>
            </w:r>
            <w:r>
              <w:rPr>
                <w:noProof/>
                <w:webHidden/>
              </w:rPr>
              <w:tab/>
            </w:r>
            <w:r>
              <w:rPr>
                <w:noProof/>
                <w:webHidden/>
              </w:rPr>
              <w:fldChar w:fldCharType="begin"/>
            </w:r>
            <w:r>
              <w:rPr>
                <w:noProof/>
                <w:webHidden/>
              </w:rPr>
              <w:instrText xml:space="preserve"> PAGEREF _Toc177130304 \h </w:instrText>
            </w:r>
            <w:r>
              <w:rPr>
                <w:noProof/>
                <w:webHidden/>
              </w:rPr>
            </w:r>
            <w:r>
              <w:rPr>
                <w:noProof/>
                <w:webHidden/>
              </w:rPr>
              <w:fldChar w:fldCharType="separate"/>
            </w:r>
            <w:r>
              <w:rPr>
                <w:noProof/>
                <w:webHidden/>
              </w:rPr>
              <w:t>50</w:t>
            </w:r>
            <w:r>
              <w:rPr>
                <w:noProof/>
                <w:webHidden/>
              </w:rPr>
              <w:fldChar w:fldCharType="end"/>
            </w:r>
          </w:hyperlink>
        </w:p>
        <w:p w14:paraId="1766C706" w14:textId="5874A37A" w:rsidR="00BD342A" w:rsidRDefault="0096647E">
          <w:pPr>
            <w:rPr>
              <w:b/>
              <w:bCs/>
              <w:noProof/>
            </w:rPr>
          </w:pPr>
          <w:r>
            <w:rPr>
              <w:b/>
              <w:bCs/>
              <w:noProof/>
            </w:rPr>
            <w:fldChar w:fldCharType="end"/>
          </w:r>
        </w:p>
        <w:p w14:paraId="40A522FA" w14:textId="0F716854" w:rsidR="008157AE" w:rsidRPr="00BD342A" w:rsidRDefault="0096647E">
          <w:pPr>
            <w:spacing w:line="240" w:lineRule="auto"/>
            <w:rPr>
              <w:b/>
              <w:bCs/>
              <w:noProof/>
            </w:rPr>
          </w:pPr>
          <w:r>
            <w:rPr>
              <w:b/>
              <w:bCs/>
              <w:noProof/>
            </w:rPr>
            <w:br w:type="page"/>
          </w:r>
        </w:p>
      </w:sdtContent>
    </w:sdt>
    <w:bookmarkStart w:id="4" w:name="_Toc467503553" w:displacedByCustomXml="prev"/>
    <w:bookmarkStart w:id="5" w:name="txtDictionary" w:displacedByCustomXml="prev"/>
    <w:p w14:paraId="13D9E8AA" w14:textId="710316E6" w:rsidR="001D768E" w:rsidRDefault="00A525FD" w:rsidP="009E7EF4">
      <w:pPr>
        <w:pStyle w:val="Heading1"/>
        <w:numPr>
          <w:ilvl w:val="0"/>
          <w:numId w:val="21"/>
        </w:numPr>
        <w:rPr>
          <w:rFonts w:cs="Arial"/>
        </w:rPr>
      </w:pPr>
      <w:bookmarkStart w:id="6" w:name="_Toc177130288"/>
      <w:bookmarkEnd w:id="4"/>
      <w:r>
        <w:rPr>
          <w:rFonts w:cs="Arial"/>
        </w:rPr>
        <w:lastRenderedPageBreak/>
        <w:t>Purpose</w:t>
      </w:r>
      <w:bookmarkEnd w:id="6"/>
    </w:p>
    <w:p w14:paraId="72B64244" w14:textId="05FCB653" w:rsidR="000A6E2F" w:rsidRPr="000A6E2F" w:rsidRDefault="00DC415E" w:rsidP="00E71F1D">
      <w:pPr>
        <w:jc w:val="both"/>
        <w:rPr>
          <w:rFonts w:cs="Arial"/>
        </w:rPr>
      </w:pPr>
      <w:r w:rsidRPr="00DC415E">
        <w:rPr>
          <w:rFonts w:cs="Arial"/>
        </w:rPr>
        <w:t>This document provides detailed instructions and best practices for deploying VMware Horizon components in a VDI environment. It helps G+T IT professionals and administrators understand how to set up, configure, and manage VMware Horizon to efficiently and securely deliver virtual desktops and applications to end users.</w:t>
      </w:r>
    </w:p>
    <w:p w14:paraId="3D2F7395" w14:textId="77777777" w:rsidR="00A62ACA" w:rsidRPr="00A525FD" w:rsidRDefault="00A62ACA" w:rsidP="00794AEB">
      <w:pPr>
        <w:jc w:val="both"/>
        <w:rPr>
          <w:rFonts w:cs="Arial"/>
        </w:rPr>
      </w:pPr>
    </w:p>
    <w:p w14:paraId="25FC34E6" w14:textId="518F7348" w:rsidR="009A63BA" w:rsidRDefault="0021116A" w:rsidP="009E7EF4">
      <w:pPr>
        <w:pStyle w:val="Heading1"/>
        <w:numPr>
          <w:ilvl w:val="0"/>
          <w:numId w:val="21"/>
        </w:numPr>
        <w:rPr>
          <w:rFonts w:cs="Arial"/>
        </w:rPr>
      </w:pPr>
      <w:bookmarkStart w:id="7" w:name="_Toc177130289"/>
      <w:r>
        <w:rPr>
          <w:rFonts w:cs="Arial"/>
        </w:rPr>
        <w:t>Scope</w:t>
      </w:r>
      <w:bookmarkEnd w:id="7"/>
    </w:p>
    <w:p w14:paraId="7691CB05" w14:textId="31AD3BEB" w:rsidR="00172B4A" w:rsidRPr="00172B4A" w:rsidRDefault="00521296" w:rsidP="00172B4A">
      <w:pPr>
        <w:pStyle w:val="FO1Legal"/>
        <w:ind w:left="0"/>
        <w:jc w:val="both"/>
        <w:rPr>
          <w:sz w:val="20"/>
        </w:rPr>
      </w:pPr>
      <w:r w:rsidRPr="00521296">
        <w:t>Th</w:t>
      </w:r>
      <w:r w:rsidR="00172B4A">
        <w:t xml:space="preserve">e </w:t>
      </w:r>
      <w:r w:rsidR="00172B4A" w:rsidRPr="009A5547">
        <w:rPr>
          <w:sz w:val="20"/>
        </w:rPr>
        <w:t>document</w:t>
      </w:r>
      <w:r w:rsidR="00172B4A">
        <w:rPr>
          <w:sz w:val="20"/>
        </w:rPr>
        <w:t xml:space="preserve"> covers the following areas under the control of G+T’s systems, application framework, and administration:</w:t>
      </w:r>
    </w:p>
    <w:p w14:paraId="14D9DC15" w14:textId="6802BF92" w:rsidR="00172B4A" w:rsidRDefault="00172B4A" w:rsidP="00172B4A">
      <w:pPr>
        <w:pStyle w:val="BodyText"/>
        <w:numPr>
          <w:ilvl w:val="0"/>
          <w:numId w:val="34"/>
        </w:numPr>
      </w:pPr>
      <w:r>
        <w:t>Horizon Connection Server Installation.</w:t>
      </w:r>
    </w:p>
    <w:p w14:paraId="53BDADF0" w14:textId="78FF3A8C" w:rsidR="00172B4A" w:rsidRDefault="00172B4A" w:rsidP="00172B4A">
      <w:pPr>
        <w:pStyle w:val="BodyText"/>
        <w:numPr>
          <w:ilvl w:val="0"/>
          <w:numId w:val="34"/>
        </w:numPr>
      </w:pPr>
      <w:r>
        <w:t>Dynamic Environment Manager Deployment.</w:t>
      </w:r>
    </w:p>
    <w:p w14:paraId="381DAC67" w14:textId="27397104" w:rsidR="00A44673" w:rsidRPr="00172B4A" w:rsidRDefault="00172B4A" w:rsidP="00F14505">
      <w:pPr>
        <w:pStyle w:val="BodyText"/>
        <w:numPr>
          <w:ilvl w:val="0"/>
          <w:numId w:val="34"/>
        </w:numPr>
      </w:pPr>
      <w:r>
        <w:t>App Volume Server Installation.</w:t>
      </w:r>
    </w:p>
    <w:p w14:paraId="7A50B47B" w14:textId="2B525AB5" w:rsidR="009A63BA" w:rsidRDefault="009A63BA" w:rsidP="009E7EF4">
      <w:pPr>
        <w:pStyle w:val="Heading1"/>
        <w:numPr>
          <w:ilvl w:val="0"/>
          <w:numId w:val="21"/>
        </w:numPr>
        <w:rPr>
          <w:rFonts w:cs="Arial"/>
        </w:rPr>
      </w:pPr>
      <w:bookmarkStart w:id="8" w:name="_Toc116998513"/>
      <w:bookmarkStart w:id="9" w:name="_Toc120594093"/>
      <w:bookmarkStart w:id="10" w:name="_Toc125537553"/>
      <w:bookmarkStart w:id="11" w:name="txtFirstHeading"/>
      <w:bookmarkStart w:id="12" w:name="_Toc467503555"/>
      <w:bookmarkStart w:id="13" w:name="_Toc177130290"/>
      <w:bookmarkEnd w:id="8"/>
      <w:bookmarkEnd w:id="9"/>
      <w:bookmarkEnd w:id="10"/>
      <w:bookmarkEnd w:id="11"/>
      <w:bookmarkEnd w:id="5"/>
      <w:r>
        <w:rPr>
          <w:rFonts w:cs="Arial"/>
        </w:rPr>
        <w:t>Audience</w:t>
      </w:r>
      <w:bookmarkEnd w:id="13"/>
    </w:p>
    <w:p w14:paraId="3F20ABAA" w14:textId="45678660" w:rsidR="00740D9E" w:rsidRDefault="00C2700E" w:rsidP="002A44EE">
      <w:pPr>
        <w:pStyle w:val="BodyText"/>
        <w:shd w:val="clear" w:color="auto" w:fill="FFFFFF"/>
        <w:ind w:left="0"/>
        <w:rPr>
          <w:rFonts w:cs="Arial"/>
        </w:rPr>
      </w:pPr>
      <w:r>
        <w:rPr>
          <w:rFonts w:cs="Arial"/>
        </w:rPr>
        <w:t>This document benefits the</w:t>
      </w:r>
      <w:r w:rsidR="00A034B9">
        <w:rPr>
          <w:rFonts w:cs="Arial"/>
        </w:rPr>
        <w:t xml:space="preserve"> </w:t>
      </w:r>
      <w:r w:rsidR="00DD5711">
        <w:rPr>
          <w:rFonts w:cs="Arial"/>
        </w:rPr>
        <w:t>infrastructure</w:t>
      </w:r>
      <w:r w:rsidR="007B2EFA">
        <w:rPr>
          <w:rFonts w:cs="Arial"/>
        </w:rPr>
        <w:t xml:space="preserve"> team.</w:t>
      </w:r>
    </w:p>
    <w:p w14:paraId="2800307B" w14:textId="3828EFE8" w:rsidR="0020350E" w:rsidRDefault="00936520" w:rsidP="00C36975">
      <w:pPr>
        <w:pStyle w:val="Heading1"/>
        <w:numPr>
          <w:ilvl w:val="0"/>
          <w:numId w:val="21"/>
        </w:numPr>
      </w:pPr>
      <w:bookmarkStart w:id="14" w:name="_Toc467503567"/>
      <w:bookmarkStart w:id="15" w:name="_Toc86164019"/>
      <w:bookmarkStart w:id="16" w:name="_Toc170611797"/>
      <w:bookmarkStart w:id="17" w:name="_Toc170612001"/>
      <w:bookmarkStart w:id="18" w:name="_Toc170612189"/>
      <w:bookmarkStart w:id="19" w:name="_Toc170717678"/>
      <w:bookmarkStart w:id="20" w:name="_Toc170719527"/>
      <w:bookmarkStart w:id="21" w:name="_Toc170899629"/>
      <w:bookmarkStart w:id="22" w:name="_Toc170899697"/>
      <w:bookmarkStart w:id="23" w:name="_Toc170926469"/>
      <w:bookmarkStart w:id="24" w:name="_Toc170927313"/>
      <w:bookmarkStart w:id="25" w:name="_Toc170927726"/>
      <w:bookmarkStart w:id="26" w:name="_Toc435608335"/>
      <w:bookmarkStart w:id="27" w:name="_Toc435610525"/>
      <w:bookmarkStart w:id="28" w:name="_Toc467503568"/>
      <w:bookmarkStart w:id="29" w:name="_Toc177130291"/>
      <w:bookmarkEnd w:id="12"/>
      <w:r>
        <w:t xml:space="preserve">Horizon </w:t>
      </w:r>
      <w:r w:rsidR="00E3227C">
        <w:t>Connection Server Installation</w:t>
      </w:r>
      <w:bookmarkEnd w:id="29"/>
    </w:p>
    <w:p w14:paraId="3BFF9385" w14:textId="7A48CBD5" w:rsidR="00E3227C" w:rsidRPr="00E3227C" w:rsidRDefault="00E3227C" w:rsidP="00E3227C">
      <w:pPr>
        <w:pStyle w:val="BodyText"/>
        <w:ind w:left="0"/>
      </w:pPr>
      <w:r>
        <w:t>Follow these instructions to install the Horizon Connection Server on various sites:</w:t>
      </w:r>
    </w:p>
    <w:p w14:paraId="2691B848" w14:textId="04B7DF5F" w:rsidR="00E06634" w:rsidRDefault="00E3227C" w:rsidP="00936520">
      <w:pPr>
        <w:pStyle w:val="BodyText"/>
        <w:ind w:left="0"/>
        <w:jc w:val="both"/>
      </w:pPr>
      <w:r w:rsidRPr="00D77D9D">
        <w:rPr>
          <w:b/>
          <w:bCs/>
        </w:rPr>
        <w:t>Step 1:</w:t>
      </w:r>
      <w:r>
        <w:t xml:space="preserve"> Download the latest setup file from</w:t>
      </w:r>
      <w:r w:rsidR="00CC1D75">
        <w:t xml:space="preserve"> the</w:t>
      </w:r>
      <w:r>
        <w:t xml:space="preserve"> VMware site and run the horizon connection server exe file. Click </w:t>
      </w:r>
      <w:r w:rsidRPr="00D77D9D">
        <w:rPr>
          <w:b/>
          <w:bCs/>
        </w:rPr>
        <w:t>Next</w:t>
      </w:r>
      <w:r>
        <w:t>:</w:t>
      </w:r>
    </w:p>
    <w:p w14:paraId="3C500686" w14:textId="5397E834" w:rsidR="00E3227C" w:rsidRDefault="00D86548" w:rsidP="00E3227C">
      <w:pPr>
        <w:pStyle w:val="BodyText"/>
        <w:ind w:left="0"/>
        <w:jc w:val="center"/>
      </w:pPr>
      <w:r>
        <w:rPr>
          <w:rFonts w:asciiTheme="minorHAnsi" w:hAnsiTheme="minorHAnsi" w:cstheme="minorHAnsi"/>
          <w:noProof/>
        </w:rPr>
        <w:pict w14:anchorId="05B407A2">
          <v:rect id="_x0000_s2050" style="position:absolute;left:0;text-align:left;margin-left:255.45pt;margin-top:168.3pt;width:49.5pt;height:18.5pt;z-index:251658240" filled="f" strokecolor="red" strokeweight="1.5pt"/>
        </w:pict>
      </w:r>
      <w:r w:rsidR="00E3227C" w:rsidRPr="00215B99">
        <w:rPr>
          <w:rFonts w:asciiTheme="minorHAnsi" w:hAnsiTheme="minorHAnsi" w:cstheme="minorHAnsi"/>
          <w:noProof/>
        </w:rPr>
        <w:drawing>
          <wp:inline distT="0" distB="0" distL="0" distR="0" wp14:anchorId="1033B070" wp14:editId="1CA9B49B">
            <wp:extent cx="3378200" cy="2392288"/>
            <wp:effectExtent l="19050" t="1905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98541" cy="2406692"/>
                    </a:xfrm>
                    <a:prstGeom prst="rect">
                      <a:avLst/>
                    </a:prstGeom>
                    <a:ln w="12700">
                      <a:solidFill>
                        <a:schemeClr val="tx1"/>
                      </a:solidFill>
                    </a:ln>
                  </pic:spPr>
                </pic:pic>
              </a:graphicData>
            </a:graphic>
          </wp:inline>
        </w:drawing>
      </w:r>
    </w:p>
    <w:p w14:paraId="341D686B" w14:textId="77777777" w:rsidR="00C637E4" w:rsidRDefault="00C637E4">
      <w:pPr>
        <w:spacing w:line="240" w:lineRule="auto"/>
        <w:rPr>
          <w:b/>
          <w:bCs/>
        </w:rPr>
      </w:pPr>
      <w:r>
        <w:rPr>
          <w:b/>
          <w:bCs/>
        </w:rPr>
        <w:br w:type="page"/>
      </w:r>
    </w:p>
    <w:p w14:paraId="304DAF1F" w14:textId="2940C049" w:rsidR="00E3227C" w:rsidRDefault="00C637E4" w:rsidP="00E3227C">
      <w:pPr>
        <w:pStyle w:val="BodyText"/>
        <w:ind w:left="0"/>
      </w:pPr>
      <w:r w:rsidRPr="00C637E4">
        <w:rPr>
          <w:b/>
          <w:bCs/>
        </w:rPr>
        <w:lastRenderedPageBreak/>
        <w:t>Step 2:</w:t>
      </w:r>
      <w:r>
        <w:t xml:space="preserve"> </w:t>
      </w:r>
      <w:r w:rsidR="00E3227C">
        <w:t>Select</w:t>
      </w:r>
      <w:r>
        <w:t>ing</w:t>
      </w:r>
      <w:r w:rsidR="00E3227C">
        <w:t xml:space="preserve"> the appropriate server:</w:t>
      </w:r>
    </w:p>
    <w:p w14:paraId="77440360" w14:textId="699210A2" w:rsidR="00E3227C" w:rsidRDefault="00E3227C" w:rsidP="00C637E4">
      <w:pPr>
        <w:pStyle w:val="BodyText"/>
        <w:numPr>
          <w:ilvl w:val="0"/>
          <w:numId w:val="30"/>
        </w:numPr>
        <w:ind w:left="426" w:hanging="142"/>
      </w:pPr>
      <w:r>
        <w:t xml:space="preserve">Select </w:t>
      </w:r>
      <w:r w:rsidR="00BA4E7E" w:rsidRPr="00BA4E7E">
        <w:rPr>
          <w:b/>
          <w:bCs/>
          <w:color w:val="0E101A"/>
        </w:rPr>
        <w:t>Horizon Standard Server</w:t>
      </w:r>
      <w:r w:rsidR="00BA4E7E" w:rsidRPr="00BA4E7E">
        <w:t xml:space="preserve"> if you do it for the first time on the primary site.</w:t>
      </w:r>
    </w:p>
    <w:p w14:paraId="45A8EBBD" w14:textId="16A75284" w:rsidR="00E3227C" w:rsidRDefault="00E3227C" w:rsidP="00E3227C">
      <w:pPr>
        <w:pStyle w:val="BodyText"/>
        <w:ind w:left="0"/>
        <w:jc w:val="center"/>
      </w:pPr>
      <w:r>
        <w:t>(Or)</w:t>
      </w:r>
    </w:p>
    <w:p w14:paraId="321B1D8E" w14:textId="1CC70AD4" w:rsidR="00E3227C" w:rsidRDefault="00E3227C" w:rsidP="00C637E4">
      <w:pPr>
        <w:pStyle w:val="BodyText"/>
        <w:numPr>
          <w:ilvl w:val="0"/>
          <w:numId w:val="30"/>
        </w:numPr>
        <w:ind w:left="426" w:hanging="142"/>
      </w:pPr>
      <w:r>
        <w:t xml:space="preserve">Select </w:t>
      </w:r>
      <w:r w:rsidR="00BA4E7E" w:rsidRPr="00BA4E7E">
        <w:rPr>
          <w:b/>
          <w:bCs/>
          <w:color w:val="0E101A"/>
        </w:rPr>
        <w:t>Horizon Replica Server</w:t>
      </w:r>
      <w:r w:rsidR="00BA4E7E" w:rsidRPr="00BA4E7E">
        <w:t xml:space="preserve"> when reinstalling the secondary site</w:t>
      </w:r>
      <w:r w:rsidR="00BA4E7E">
        <w:t>.</w:t>
      </w:r>
    </w:p>
    <w:p w14:paraId="75BD88F2" w14:textId="55BA5B48" w:rsidR="00E3227C" w:rsidRDefault="00E3227C" w:rsidP="00E3227C">
      <w:pPr>
        <w:pStyle w:val="BodyText"/>
        <w:ind w:left="0"/>
      </w:pPr>
      <w:r>
        <w:t xml:space="preserve">Check the </w:t>
      </w:r>
      <w:r w:rsidRPr="00C637E4">
        <w:rPr>
          <w:b/>
          <w:bCs/>
        </w:rPr>
        <w:t>Install HTML Access</w:t>
      </w:r>
      <w:r>
        <w:t xml:space="preserve"> </w:t>
      </w:r>
      <w:r w:rsidR="00BC7F52">
        <w:t>box and</w:t>
      </w:r>
      <w:r>
        <w:t xml:space="preserve"> select </w:t>
      </w:r>
      <w:r w:rsidRPr="00C637E4">
        <w:rPr>
          <w:b/>
          <w:bCs/>
        </w:rPr>
        <w:t>IPv4</w:t>
      </w:r>
      <w:r>
        <w:t xml:space="preserve">. Click </w:t>
      </w:r>
      <w:r w:rsidRPr="00C637E4">
        <w:rPr>
          <w:b/>
          <w:bCs/>
        </w:rPr>
        <w:t>Next</w:t>
      </w:r>
      <w:r>
        <w:t>:</w:t>
      </w:r>
    </w:p>
    <w:p w14:paraId="18F05724" w14:textId="3372416A" w:rsidR="00E3227C" w:rsidRDefault="00D86548" w:rsidP="00E3227C">
      <w:pPr>
        <w:pStyle w:val="BodyText"/>
        <w:ind w:left="0"/>
        <w:jc w:val="center"/>
      </w:pPr>
      <w:r>
        <w:rPr>
          <w:rFonts w:asciiTheme="minorHAnsi" w:hAnsiTheme="minorHAnsi" w:cstheme="minorHAnsi"/>
          <w:noProof/>
        </w:rPr>
        <w:pict w14:anchorId="051F0FC1">
          <v:rect id="_x0000_s2054" style="position:absolute;left:0;text-align:left;margin-left:258.95pt;margin-top:180.2pt;width:50pt;height:14pt;z-index:251662336" filled="f" strokecolor="red" strokeweight="1.5pt"/>
        </w:pict>
      </w:r>
      <w:r>
        <w:rPr>
          <w:rFonts w:asciiTheme="minorHAnsi" w:hAnsiTheme="minorHAnsi" w:cstheme="minorHAnsi"/>
          <w:noProof/>
        </w:rPr>
        <w:pict w14:anchorId="2F0E754F">
          <v:rect id="_x0000_s2053" style="position:absolute;left:0;text-align:left;margin-left:103.95pt;margin-top:130.7pt;width:102pt;height:22pt;z-index:251661312" filled="f" strokecolor="red" strokeweight="1.5pt"/>
        </w:pict>
      </w:r>
      <w:r>
        <w:rPr>
          <w:rFonts w:asciiTheme="minorHAnsi" w:hAnsiTheme="minorHAnsi" w:cstheme="minorHAnsi"/>
          <w:noProof/>
        </w:rPr>
        <w:pict w14:anchorId="3F3A700A">
          <v:rect id="_x0000_s2052" style="position:absolute;left:0;text-align:left;margin-left:211.45pt;margin-top:64.7pt;width:70.5pt;height:14pt;z-index:251660288" filled="f" strokecolor="red" strokeweight="1.5pt"/>
        </w:pict>
      </w:r>
      <w:r>
        <w:rPr>
          <w:rFonts w:asciiTheme="minorHAnsi" w:hAnsiTheme="minorHAnsi" w:cstheme="minorHAnsi"/>
          <w:noProof/>
        </w:rPr>
        <w:pict w14:anchorId="7436BAA3">
          <v:rect id="_x0000_s2051" style="position:absolute;left:0;text-align:left;margin-left:102.95pt;margin-top:54.2pt;width:106pt;height:36pt;z-index:251659264" filled="f" strokecolor="red" strokeweight="1.5pt"/>
        </w:pict>
      </w:r>
      <w:r w:rsidR="00E3227C" w:rsidRPr="00215B99">
        <w:rPr>
          <w:rFonts w:asciiTheme="minorHAnsi" w:hAnsiTheme="minorHAnsi" w:cstheme="minorHAnsi"/>
          <w:noProof/>
        </w:rPr>
        <w:drawing>
          <wp:inline distT="0" distB="0" distL="0" distR="0" wp14:anchorId="411650AC" wp14:editId="73502B53">
            <wp:extent cx="3473450" cy="2516322"/>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88185" cy="2526997"/>
                    </a:xfrm>
                    <a:prstGeom prst="rect">
                      <a:avLst/>
                    </a:prstGeom>
                    <a:ln w="12700">
                      <a:solidFill>
                        <a:schemeClr val="tx1"/>
                      </a:solidFill>
                    </a:ln>
                  </pic:spPr>
                </pic:pic>
              </a:graphicData>
            </a:graphic>
          </wp:inline>
        </w:drawing>
      </w:r>
    </w:p>
    <w:p w14:paraId="3103300A" w14:textId="716830C8" w:rsidR="00E3227C" w:rsidRDefault="00A85073" w:rsidP="00E3227C">
      <w:pPr>
        <w:pStyle w:val="BodyText"/>
        <w:ind w:left="0"/>
      </w:pPr>
      <w:r w:rsidRPr="00A85073">
        <w:rPr>
          <w:b/>
          <w:bCs/>
        </w:rPr>
        <w:t>Step 3:</w:t>
      </w:r>
      <w:r>
        <w:t xml:space="preserve"> </w:t>
      </w:r>
      <w:r w:rsidR="00E3227C">
        <w:t xml:space="preserve">Enter the horizon connection server (FQDN) and click </w:t>
      </w:r>
      <w:r w:rsidR="00E3227C" w:rsidRPr="00A85073">
        <w:rPr>
          <w:b/>
          <w:bCs/>
        </w:rPr>
        <w:t>Next</w:t>
      </w:r>
      <w:r w:rsidR="00E3227C">
        <w:t>:</w:t>
      </w:r>
    </w:p>
    <w:p w14:paraId="18F2E0B0" w14:textId="31D39E5D" w:rsidR="00E3227C" w:rsidRDefault="00D86548" w:rsidP="00E3227C">
      <w:pPr>
        <w:pStyle w:val="BodyText"/>
        <w:ind w:left="0"/>
        <w:jc w:val="center"/>
      </w:pPr>
      <w:r>
        <w:rPr>
          <w:rFonts w:asciiTheme="minorHAnsi" w:hAnsiTheme="minorHAnsi" w:cstheme="minorHAnsi"/>
          <w:noProof/>
        </w:rPr>
        <w:pict w14:anchorId="785EF728">
          <v:rect id="_x0000_s2056" style="position:absolute;left:0;text-align:left;margin-left:259.45pt;margin-top:180.7pt;width:47pt;height:13.5pt;z-index:251664384" filled="f" strokecolor="red" strokeweight="1.5pt"/>
        </w:pict>
      </w:r>
      <w:r>
        <w:rPr>
          <w:rFonts w:asciiTheme="minorHAnsi" w:hAnsiTheme="minorHAnsi" w:cstheme="minorHAnsi"/>
          <w:noProof/>
        </w:rPr>
        <w:pict w14:anchorId="4E540DDC">
          <v:rect id="_x0000_s2055" style="position:absolute;left:0;text-align:left;margin-left:139.45pt;margin-top:118.2pt;width:142pt;height:21pt;z-index:251663360" filled="f" strokecolor="red" strokeweight="1.5pt"/>
        </w:pict>
      </w:r>
      <w:r w:rsidR="00E3227C" w:rsidRPr="00215B99">
        <w:rPr>
          <w:rFonts w:asciiTheme="minorHAnsi" w:hAnsiTheme="minorHAnsi" w:cstheme="minorHAnsi"/>
          <w:noProof/>
        </w:rPr>
        <w:drawing>
          <wp:inline distT="0" distB="0" distL="0" distR="0" wp14:anchorId="66461194" wp14:editId="2CD07463">
            <wp:extent cx="3498850" cy="2514325"/>
            <wp:effectExtent l="19050" t="19050" r="635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15352" cy="2526184"/>
                    </a:xfrm>
                    <a:prstGeom prst="rect">
                      <a:avLst/>
                    </a:prstGeom>
                    <a:ln w="12700">
                      <a:solidFill>
                        <a:schemeClr val="tx1"/>
                      </a:solidFill>
                    </a:ln>
                  </pic:spPr>
                </pic:pic>
              </a:graphicData>
            </a:graphic>
          </wp:inline>
        </w:drawing>
      </w:r>
    </w:p>
    <w:p w14:paraId="7A334F88" w14:textId="77777777" w:rsidR="00A85073" w:rsidRDefault="00A85073">
      <w:pPr>
        <w:spacing w:line="240" w:lineRule="auto"/>
        <w:rPr>
          <w:b/>
          <w:bCs/>
        </w:rPr>
      </w:pPr>
      <w:r>
        <w:rPr>
          <w:b/>
          <w:bCs/>
        </w:rPr>
        <w:br w:type="page"/>
      </w:r>
    </w:p>
    <w:p w14:paraId="4074F177" w14:textId="0824789A" w:rsidR="00E3227C" w:rsidRDefault="00A85073" w:rsidP="00E3227C">
      <w:pPr>
        <w:pStyle w:val="BodyText"/>
        <w:ind w:left="0"/>
      </w:pPr>
      <w:r w:rsidRPr="00A85073">
        <w:rPr>
          <w:b/>
          <w:bCs/>
        </w:rPr>
        <w:lastRenderedPageBreak/>
        <w:t>Step 4:</w:t>
      </w:r>
      <w:r>
        <w:t xml:space="preserve"> </w:t>
      </w:r>
      <w:r w:rsidR="00E3227C">
        <w:t xml:space="preserve">Select </w:t>
      </w:r>
      <w:r w:rsidR="00E3227C" w:rsidRPr="00A85073">
        <w:rPr>
          <w:b/>
          <w:bCs/>
        </w:rPr>
        <w:t>Configure Windows Firewall automatically</w:t>
      </w:r>
      <w:r w:rsidR="00E3227C">
        <w:t xml:space="preserve">, and click </w:t>
      </w:r>
      <w:r w:rsidR="00E3227C" w:rsidRPr="00A85073">
        <w:rPr>
          <w:b/>
          <w:bCs/>
        </w:rPr>
        <w:t>Next</w:t>
      </w:r>
      <w:r w:rsidR="00E3227C">
        <w:t>:</w:t>
      </w:r>
    </w:p>
    <w:p w14:paraId="7C19C3CC" w14:textId="4C6A87AA" w:rsidR="00E3227C" w:rsidRDefault="00D86548" w:rsidP="00E3227C">
      <w:pPr>
        <w:pStyle w:val="BodyText"/>
        <w:ind w:left="0"/>
        <w:jc w:val="center"/>
      </w:pPr>
      <w:r>
        <w:rPr>
          <w:rFonts w:asciiTheme="minorHAnsi" w:hAnsiTheme="minorHAnsi" w:cstheme="minorHAnsi"/>
          <w:noProof/>
        </w:rPr>
        <w:pict w14:anchorId="71109CE2">
          <v:rect id="_x0000_s2058" style="position:absolute;left:0;text-align:left;margin-left:255.95pt;margin-top:165.2pt;width:46pt;height:15pt;z-index:251666432" filled="f" strokecolor="red" strokeweight="1.5pt"/>
        </w:pict>
      </w:r>
      <w:r>
        <w:rPr>
          <w:rFonts w:asciiTheme="minorHAnsi" w:hAnsiTheme="minorHAnsi" w:cstheme="minorHAnsi"/>
          <w:noProof/>
        </w:rPr>
        <w:pict w14:anchorId="30E18400">
          <v:rect id="_x0000_s2057" style="position:absolute;left:0;text-align:left;margin-left:120.95pt;margin-top:97.7pt;width:150.5pt;height:21.5pt;z-index:251665408" filled="f" strokecolor="red" strokeweight="1.5pt"/>
        </w:pict>
      </w:r>
      <w:r w:rsidR="00E3227C" w:rsidRPr="00215B99">
        <w:rPr>
          <w:rFonts w:asciiTheme="minorHAnsi" w:hAnsiTheme="minorHAnsi" w:cstheme="minorHAnsi"/>
          <w:noProof/>
        </w:rPr>
        <w:drawing>
          <wp:inline distT="0" distB="0" distL="0" distR="0" wp14:anchorId="61A986A8" wp14:editId="7843DFD4">
            <wp:extent cx="3302000" cy="2316328"/>
            <wp:effectExtent l="19050" t="1905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16677" cy="2326624"/>
                    </a:xfrm>
                    <a:prstGeom prst="rect">
                      <a:avLst/>
                    </a:prstGeom>
                    <a:ln w="12700">
                      <a:solidFill>
                        <a:schemeClr val="tx1"/>
                      </a:solidFill>
                    </a:ln>
                  </pic:spPr>
                </pic:pic>
              </a:graphicData>
            </a:graphic>
          </wp:inline>
        </w:drawing>
      </w:r>
    </w:p>
    <w:p w14:paraId="39D89EF1" w14:textId="5B43A053" w:rsidR="00E3227C" w:rsidRDefault="00A85073" w:rsidP="00E3227C">
      <w:pPr>
        <w:pStyle w:val="BodyText"/>
        <w:ind w:left="0"/>
      </w:pPr>
      <w:r w:rsidRPr="00A85073">
        <w:rPr>
          <w:b/>
          <w:bCs/>
        </w:rPr>
        <w:t>Step5:</w:t>
      </w:r>
      <w:r>
        <w:t xml:space="preserve"> </w:t>
      </w:r>
      <w:r w:rsidR="00E3227C">
        <w:t xml:space="preserve">Click </w:t>
      </w:r>
      <w:r w:rsidR="00E3227C" w:rsidRPr="00A85073">
        <w:rPr>
          <w:b/>
          <w:bCs/>
        </w:rPr>
        <w:t>Install</w:t>
      </w:r>
      <w:r>
        <w:t xml:space="preserve"> and wait for the installation:</w:t>
      </w:r>
    </w:p>
    <w:p w14:paraId="40DA4F28" w14:textId="55288342" w:rsidR="00E3227C" w:rsidRDefault="00D86548" w:rsidP="00E3227C">
      <w:pPr>
        <w:pStyle w:val="BodyText"/>
        <w:ind w:left="0"/>
        <w:jc w:val="center"/>
      </w:pPr>
      <w:r>
        <w:rPr>
          <w:rFonts w:asciiTheme="minorHAnsi" w:hAnsiTheme="minorHAnsi" w:cstheme="minorHAnsi"/>
          <w:noProof/>
        </w:rPr>
        <w:pict w14:anchorId="6A8B019E">
          <v:rect id="_x0000_s2059" style="position:absolute;left:0;text-align:left;margin-left:256.45pt;margin-top:171.7pt;width:48pt;height:16.5pt;z-index:251667456" filled="f" strokecolor="red" strokeweight="1.5pt"/>
        </w:pict>
      </w:r>
      <w:r w:rsidR="00E3227C" w:rsidRPr="00215B99">
        <w:rPr>
          <w:rFonts w:asciiTheme="minorHAnsi" w:hAnsiTheme="minorHAnsi" w:cstheme="minorHAnsi"/>
          <w:noProof/>
        </w:rPr>
        <w:drawing>
          <wp:inline distT="0" distB="0" distL="0" distR="0" wp14:anchorId="75CB5F3D" wp14:editId="18479AAE">
            <wp:extent cx="3333750" cy="2385483"/>
            <wp:effectExtent l="19050" t="1905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49622" cy="2396840"/>
                    </a:xfrm>
                    <a:prstGeom prst="rect">
                      <a:avLst/>
                    </a:prstGeom>
                    <a:ln w="12700">
                      <a:solidFill>
                        <a:schemeClr val="tx1"/>
                      </a:solidFill>
                    </a:ln>
                  </pic:spPr>
                </pic:pic>
              </a:graphicData>
            </a:graphic>
          </wp:inline>
        </w:drawing>
      </w:r>
    </w:p>
    <w:p w14:paraId="3A20942B" w14:textId="39C2DE52" w:rsidR="00E3227C" w:rsidRDefault="00E3227C" w:rsidP="00A85073">
      <w:pPr>
        <w:spacing w:line="240" w:lineRule="auto"/>
      </w:pPr>
    </w:p>
    <w:p w14:paraId="526B4B13" w14:textId="29276D30" w:rsidR="00E3227C" w:rsidRDefault="00E3227C" w:rsidP="00E3227C">
      <w:pPr>
        <w:pStyle w:val="BodyText"/>
        <w:ind w:left="0"/>
        <w:jc w:val="center"/>
      </w:pPr>
      <w:r w:rsidRPr="00215B99">
        <w:rPr>
          <w:rFonts w:asciiTheme="minorHAnsi" w:hAnsiTheme="minorHAnsi" w:cstheme="minorHAnsi"/>
          <w:noProof/>
        </w:rPr>
        <w:drawing>
          <wp:inline distT="0" distB="0" distL="0" distR="0" wp14:anchorId="6894A16D" wp14:editId="628F97E4">
            <wp:extent cx="3289300" cy="2354597"/>
            <wp:effectExtent l="19050" t="19050" r="635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93664" cy="2357721"/>
                    </a:xfrm>
                    <a:prstGeom prst="rect">
                      <a:avLst/>
                    </a:prstGeom>
                    <a:ln w="12700">
                      <a:solidFill>
                        <a:schemeClr val="tx1"/>
                      </a:solidFill>
                    </a:ln>
                  </pic:spPr>
                </pic:pic>
              </a:graphicData>
            </a:graphic>
          </wp:inline>
        </w:drawing>
      </w:r>
    </w:p>
    <w:p w14:paraId="2FC39817" w14:textId="3F6798AC" w:rsidR="00E3227C" w:rsidRDefault="00E3227C" w:rsidP="00E3227C">
      <w:pPr>
        <w:pStyle w:val="BodyText"/>
        <w:ind w:left="0"/>
        <w:jc w:val="center"/>
      </w:pPr>
      <w:r w:rsidRPr="00215B99">
        <w:rPr>
          <w:rFonts w:asciiTheme="minorHAnsi" w:hAnsiTheme="minorHAnsi" w:cstheme="minorHAnsi"/>
          <w:noProof/>
        </w:rPr>
        <w:lastRenderedPageBreak/>
        <w:drawing>
          <wp:inline distT="0" distB="0" distL="0" distR="0" wp14:anchorId="0458C944" wp14:editId="7E9B6EC0">
            <wp:extent cx="3346450" cy="2418942"/>
            <wp:effectExtent l="19050" t="19050" r="635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52925" cy="2423622"/>
                    </a:xfrm>
                    <a:prstGeom prst="rect">
                      <a:avLst/>
                    </a:prstGeom>
                    <a:ln w="12700">
                      <a:solidFill>
                        <a:schemeClr val="tx1"/>
                      </a:solidFill>
                    </a:ln>
                  </pic:spPr>
                </pic:pic>
              </a:graphicData>
            </a:graphic>
          </wp:inline>
        </w:drawing>
      </w:r>
    </w:p>
    <w:p w14:paraId="00970A1A" w14:textId="683441DE" w:rsidR="00E3227C" w:rsidRDefault="00A85073" w:rsidP="00643E9F">
      <w:pPr>
        <w:spacing w:line="240" w:lineRule="auto"/>
      </w:pPr>
      <w:r w:rsidRPr="00A85073">
        <w:rPr>
          <w:b/>
          <w:bCs/>
        </w:rPr>
        <w:t>Step 6:</w:t>
      </w:r>
      <w:r>
        <w:t xml:space="preserve"> </w:t>
      </w:r>
      <w:r w:rsidR="00E3227C">
        <w:t xml:space="preserve">After installation, click </w:t>
      </w:r>
      <w:r w:rsidR="00E3227C" w:rsidRPr="00A85073">
        <w:rPr>
          <w:b/>
          <w:bCs/>
        </w:rPr>
        <w:t>Finish</w:t>
      </w:r>
      <w:r w:rsidR="00E3227C">
        <w:t>:</w:t>
      </w:r>
    </w:p>
    <w:p w14:paraId="38F38997" w14:textId="77777777" w:rsidR="00643E9F" w:rsidRDefault="00643E9F" w:rsidP="00643E9F">
      <w:pPr>
        <w:spacing w:line="240" w:lineRule="auto"/>
      </w:pPr>
    </w:p>
    <w:p w14:paraId="2F15D985" w14:textId="77A6FD3C" w:rsidR="00E3227C" w:rsidRDefault="00D86548" w:rsidP="00E3227C">
      <w:pPr>
        <w:pStyle w:val="BodyText"/>
        <w:ind w:left="0"/>
        <w:jc w:val="center"/>
      </w:pPr>
      <w:r>
        <w:rPr>
          <w:rFonts w:asciiTheme="minorHAnsi" w:hAnsiTheme="minorHAnsi" w:cstheme="minorHAnsi"/>
          <w:noProof/>
        </w:rPr>
        <w:pict w14:anchorId="5C4DCBF3">
          <v:rect id="_x0000_s2060" style="position:absolute;left:0;text-align:left;margin-left:258.95pt;margin-top:164.2pt;width:45.5pt;height:18pt;z-index:251668480" filled="f" strokecolor="red" strokeweight="1.5pt"/>
        </w:pict>
      </w:r>
      <w:r w:rsidR="00E3227C" w:rsidRPr="00215B99">
        <w:rPr>
          <w:rFonts w:asciiTheme="minorHAnsi" w:hAnsiTheme="minorHAnsi" w:cstheme="minorHAnsi"/>
          <w:noProof/>
        </w:rPr>
        <w:drawing>
          <wp:inline distT="0" distB="0" distL="0" distR="0" wp14:anchorId="2B9BEDF9" wp14:editId="1B1935D9">
            <wp:extent cx="3252229" cy="2368550"/>
            <wp:effectExtent l="19050" t="1905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61734" cy="2375472"/>
                    </a:xfrm>
                    <a:prstGeom prst="rect">
                      <a:avLst/>
                    </a:prstGeom>
                    <a:ln w="12700">
                      <a:solidFill>
                        <a:schemeClr val="tx1"/>
                      </a:solidFill>
                    </a:ln>
                  </pic:spPr>
                </pic:pic>
              </a:graphicData>
            </a:graphic>
          </wp:inline>
        </w:drawing>
      </w:r>
    </w:p>
    <w:p w14:paraId="0E8DB880" w14:textId="4FD44D4F" w:rsidR="00E3227C" w:rsidRDefault="00E3227C" w:rsidP="00E3227C">
      <w:pPr>
        <w:pStyle w:val="BodyText"/>
        <w:ind w:left="0"/>
      </w:pPr>
      <w:r w:rsidRPr="00E3227C">
        <w:t>The Horizon configuration begins. You can start with user, role, and permission settings.</w:t>
      </w:r>
    </w:p>
    <w:p w14:paraId="79CE8FCB" w14:textId="6D32D1B4" w:rsidR="00E3227C" w:rsidRDefault="00E3227C" w:rsidP="0038416F">
      <w:pPr>
        <w:pStyle w:val="BodyText"/>
        <w:ind w:left="0"/>
        <w:jc w:val="both"/>
      </w:pPr>
      <w:r w:rsidRPr="0038416F">
        <w:rPr>
          <w:b/>
          <w:bCs/>
        </w:rPr>
        <w:t>Step</w:t>
      </w:r>
      <w:r w:rsidR="0038416F" w:rsidRPr="0038416F">
        <w:rPr>
          <w:b/>
          <w:bCs/>
        </w:rPr>
        <w:t xml:space="preserve"> 7</w:t>
      </w:r>
      <w:r w:rsidRPr="0038416F">
        <w:rPr>
          <w:b/>
          <w:bCs/>
        </w:rPr>
        <w:t>:</w:t>
      </w:r>
      <w:r>
        <w:t xml:space="preserve"> Open Horizon Admin Console, and navigate to </w:t>
      </w:r>
      <w:r w:rsidRPr="0038416F">
        <w:rPr>
          <w:b/>
          <w:bCs/>
        </w:rPr>
        <w:t>Settings &gt; Administrators &gt;  Administrators and Groups &gt; Add Permissions</w:t>
      </w:r>
      <w:r>
        <w:t>:</w:t>
      </w:r>
    </w:p>
    <w:p w14:paraId="3124A632" w14:textId="555C3A32" w:rsidR="00E3227C" w:rsidRDefault="00D86548" w:rsidP="00E3227C">
      <w:pPr>
        <w:pStyle w:val="BodyText"/>
        <w:ind w:left="0"/>
        <w:jc w:val="center"/>
      </w:pPr>
      <w:r>
        <w:rPr>
          <w:rFonts w:asciiTheme="minorHAnsi" w:hAnsiTheme="minorHAnsi" w:cstheme="minorHAnsi"/>
          <w:noProof/>
        </w:rPr>
        <w:pict w14:anchorId="4E316EA7">
          <v:rect id="_x0000_s2202" style="position:absolute;left:0;text-align:left;margin-left:234.95pt;margin-top:49.2pt;width:44.5pt;height:13.5pt;z-index:251805696" filled="f" strokecolor="red" strokeweight="1.5pt"/>
        </w:pict>
      </w:r>
      <w:r>
        <w:rPr>
          <w:rFonts w:asciiTheme="minorHAnsi" w:hAnsiTheme="minorHAnsi" w:cstheme="minorHAnsi"/>
          <w:noProof/>
        </w:rPr>
        <w:pict w14:anchorId="5D40DF14">
          <v:rect id="_x0000_s2201" style="position:absolute;left:0;text-align:left;margin-left:132.95pt;margin-top:32.2pt;width:58pt;height:14.5pt;z-index:251804672" filled="f" strokecolor="red" strokeweight="1.5pt"/>
        </w:pict>
      </w:r>
      <w:r>
        <w:rPr>
          <w:rFonts w:asciiTheme="minorHAnsi" w:hAnsiTheme="minorHAnsi" w:cstheme="minorHAnsi"/>
          <w:noProof/>
        </w:rPr>
        <w:pict w14:anchorId="27DC09F9">
          <v:rect id="_x0000_s2200" style="position:absolute;left:0;text-align:left;margin-left:60.95pt;margin-top:196.2pt;width:40.5pt;height:11pt;z-index:251803648" filled="f" strokecolor="red" strokeweight="1.5pt"/>
        </w:pict>
      </w:r>
      <w:r>
        <w:rPr>
          <w:rFonts w:asciiTheme="minorHAnsi" w:hAnsiTheme="minorHAnsi" w:cstheme="minorHAnsi"/>
          <w:noProof/>
        </w:rPr>
        <w:pict w14:anchorId="7EA7EC13">
          <v:rect id="_x0000_s2199" style="position:absolute;left:0;text-align:left;margin-left:58.45pt;margin-top:133.2pt;width:26pt;height:10.5pt;z-index:251802624" filled="f" strokecolor="red" strokeweight="1.5pt"/>
        </w:pict>
      </w:r>
      <w:r w:rsidR="00E3227C" w:rsidRPr="00215B99">
        <w:rPr>
          <w:rFonts w:asciiTheme="minorHAnsi" w:hAnsiTheme="minorHAnsi" w:cstheme="minorHAnsi"/>
          <w:noProof/>
        </w:rPr>
        <w:drawing>
          <wp:inline distT="0" distB="0" distL="0" distR="0" wp14:anchorId="3BA67C01" wp14:editId="04CE10BB">
            <wp:extent cx="4362450" cy="2725519"/>
            <wp:effectExtent l="19050" t="1905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85832" cy="2740128"/>
                    </a:xfrm>
                    <a:prstGeom prst="rect">
                      <a:avLst/>
                    </a:prstGeom>
                    <a:ln w="12700">
                      <a:solidFill>
                        <a:schemeClr val="tx1"/>
                      </a:solidFill>
                    </a:ln>
                  </pic:spPr>
                </pic:pic>
              </a:graphicData>
            </a:graphic>
          </wp:inline>
        </w:drawing>
      </w:r>
    </w:p>
    <w:p w14:paraId="127BE787" w14:textId="77777777" w:rsidR="00E3227C" w:rsidRDefault="00E3227C">
      <w:pPr>
        <w:spacing w:line="240" w:lineRule="auto"/>
      </w:pPr>
      <w:r>
        <w:br w:type="page"/>
      </w:r>
    </w:p>
    <w:p w14:paraId="08A0ADE9" w14:textId="64F31F7F" w:rsidR="00E3227C" w:rsidRDefault="0038416F" w:rsidP="00E3227C">
      <w:pPr>
        <w:pStyle w:val="BodyText"/>
        <w:ind w:left="0"/>
      </w:pPr>
      <w:r w:rsidRPr="0038416F">
        <w:rPr>
          <w:b/>
          <w:bCs/>
        </w:rPr>
        <w:lastRenderedPageBreak/>
        <w:t>Step 8:</w:t>
      </w:r>
      <w:r>
        <w:t xml:space="preserve"> </w:t>
      </w:r>
      <w:r w:rsidR="00E3227C">
        <w:t xml:space="preserve">Click </w:t>
      </w:r>
      <w:r w:rsidR="00E3227C" w:rsidRPr="0038416F">
        <w:rPr>
          <w:b/>
          <w:bCs/>
        </w:rPr>
        <w:t>Add</w:t>
      </w:r>
      <w:r w:rsidR="00E3227C">
        <w:t>:</w:t>
      </w:r>
    </w:p>
    <w:p w14:paraId="5020E129" w14:textId="36338F3F" w:rsidR="00E3227C" w:rsidRDefault="00D86548" w:rsidP="00E3227C">
      <w:pPr>
        <w:pStyle w:val="BodyText"/>
        <w:ind w:left="0"/>
        <w:jc w:val="center"/>
      </w:pPr>
      <w:r>
        <w:rPr>
          <w:rFonts w:asciiTheme="minorHAnsi" w:hAnsiTheme="minorHAnsi" w:cstheme="minorHAnsi"/>
          <w:noProof/>
        </w:rPr>
        <w:pict w14:anchorId="730B345B">
          <v:rect id="_x0000_s2192" style="position:absolute;left:0;text-align:left;margin-left:166.45pt;margin-top:24.2pt;width:25.5pt;height:14pt;z-index:251796480" filled="f" strokecolor="red" strokeweight="1.5pt"/>
        </w:pict>
      </w:r>
      <w:r w:rsidR="00E3227C" w:rsidRPr="00215B99">
        <w:rPr>
          <w:rFonts w:asciiTheme="minorHAnsi" w:hAnsiTheme="minorHAnsi" w:cstheme="minorHAnsi"/>
          <w:noProof/>
        </w:rPr>
        <w:drawing>
          <wp:inline distT="0" distB="0" distL="0" distR="0" wp14:anchorId="34F36808" wp14:editId="5C6F5598">
            <wp:extent cx="4330700" cy="2156505"/>
            <wp:effectExtent l="19050" t="1905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48788" cy="2165512"/>
                    </a:xfrm>
                    <a:prstGeom prst="rect">
                      <a:avLst/>
                    </a:prstGeom>
                    <a:ln w="12700">
                      <a:solidFill>
                        <a:schemeClr val="tx1"/>
                      </a:solidFill>
                    </a:ln>
                  </pic:spPr>
                </pic:pic>
              </a:graphicData>
            </a:graphic>
          </wp:inline>
        </w:drawing>
      </w:r>
    </w:p>
    <w:p w14:paraId="7F107D28" w14:textId="50C56089" w:rsidR="00E3227C" w:rsidRDefault="00E3227C" w:rsidP="00E3227C">
      <w:pPr>
        <w:pStyle w:val="BodyText"/>
        <w:ind w:left="0"/>
      </w:pPr>
      <w:r>
        <w:t xml:space="preserve"> </w:t>
      </w:r>
      <w:r w:rsidR="0038416F" w:rsidRPr="0038416F">
        <w:rPr>
          <w:b/>
          <w:bCs/>
        </w:rPr>
        <w:t xml:space="preserve">Step </w:t>
      </w:r>
      <w:r w:rsidR="005D6AC3">
        <w:rPr>
          <w:b/>
          <w:bCs/>
        </w:rPr>
        <w:t>9</w:t>
      </w:r>
      <w:r w:rsidR="0038416F" w:rsidRPr="0038416F">
        <w:rPr>
          <w:b/>
          <w:bCs/>
        </w:rPr>
        <w:t>:</w:t>
      </w:r>
      <w:r w:rsidR="0038416F">
        <w:t xml:space="preserve"> </w:t>
      </w:r>
      <w:r>
        <w:t xml:space="preserve">Search </w:t>
      </w:r>
      <w:r w:rsidR="005D6AC3" w:rsidRPr="005D6AC3">
        <w:t xml:space="preserve">for the security group and select the group. Click </w:t>
      </w:r>
      <w:r w:rsidR="005D6AC3" w:rsidRPr="005D6AC3">
        <w:rPr>
          <w:b/>
          <w:bCs/>
          <w:color w:val="0E101A"/>
        </w:rPr>
        <w:t>OK</w:t>
      </w:r>
      <w:r w:rsidR="005D6AC3" w:rsidRPr="005D6AC3">
        <w:t xml:space="preserve"> to add the permissions:</w:t>
      </w:r>
    </w:p>
    <w:p w14:paraId="33CE215A" w14:textId="0F04C13B" w:rsidR="00E3227C" w:rsidRDefault="00D86548" w:rsidP="00E3227C">
      <w:pPr>
        <w:pStyle w:val="BodyText"/>
        <w:ind w:left="0"/>
        <w:jc w:val="center"/>
      </w:pPr>
      <w:r>
        <w:rPr>
          <w:rFonts w:asciiTheme="minorHAnsi" w:hAnsiTheme="minorHAnsi" w:cstheme="minorHAnsi"/>
          <w:noProof/>
        </w:rPr>
        <w:pict w14:anchorId="27888338">
          <v:rect id="_x0000_s2062" style="position:absolute;left:0;text-align:left;margin-left:360.45pt;margin-top:219.7pt;width:32pt;height:19.5pt;z-index:251670528" filled="f" strokecolor="red" strokeweight="1.5pt"/>
        </w:pict>
      </w:r>
      <w:r>
        <w:rPr>
          <w:rFonts w:asciiTheme="minorHAnsi" w:hAnsiTheme="minorHAnsi" w:cstheme="minorHAnsi"/>
          <w:noProof/>
        </w:rPr>
        <w:pict w14:anchorId="02D62154">
          <v:rect id="_x0000_s2061" style="position:absolute;left:0;text-align:left;margin-left:70.45pt;margin-top:164.2pt;width:274.5pt;height:18pt;z-index:251669504" filled="f" strokecolor="red" strokeweight="1.5pt"/>
        </w:pict>
      </w:r>
      <w:r w:rsidR="00E3227C" w:rsidRPr="00215B99">
        <w:rPr>
          <w:rFonts w:asciiTheme="minorHAnsi" w:hAnsiTheme="minorHAnsi" w:cstheme="minorHAnsi"/>
          <w:noProof/>
        </w:rPr>
        <w:drawing>
          <wp:inline distT="0" distB="0" distL="0" distR="0" wp14:anchorId="5C260933" wp14:editId="30E49DBE">
            <wp:extent cx="4400550" cy="3099831"/>
            <wp:effectExtent l="19050" t="1905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29375" cy="3120136"/>
                    </a:xfrm>
                    <a:prstGeom prst="rect">
                      <a:avLst/>
                    </a:prstGeom>
                    <a:ln w="12700">
                      <a:solidFill>
                        <a:schemeClr val="tx1"/>
                      </a:solidFill>
                    </a:ln>
                  </pic:spPr>
                </pic:pic>
              </a:graphicData>
            </a:graphic>
          </wp:inline>
        </w:drawing>
      </w:r>
    </w:p>
    <w:p w14:paraId="29CD362E" w14:textId="60AE1E6C" w:rsidR="00E3227C" w:rsidRDefault="00DD5D4D" w:rsidP="00643E9F">
      <w:pPr>
        <w:spacing w:line="240" w:lineRule="auto"/>
      </w:pPr>
      <w:r w:rsidRPr="00DD5D4D">
        <w:rPr>
          <w:b/>
          <w:bCs/>
        </w:rPr>
        <w:t xml:space="preserve">Step </w:t>
      </w:r>
      <w:r w:rsidR="005D6AC3">
        <w:rPr>
          <w:b/>
          <w:bCs/>
        </w:rPr>
        <w:t>10</w:t>
      </w:r>
      <w:r w:rsidRPr="00DD5D4D">
        <w:rPr>
          <w:b/>
          <w:bCs/>
        </w:rPr>
        <w:t>:</w:t>
      </w:r>
      <w:r>
        <w:t xml:space="preserve"> </w:t>
      </w:r>
      <w:r w:rsidR="00E3227C">
        <w:t>Add vCenter server</w:t>
      </w:r>
      <w:r>
        <w:t xml:space="preserve"> </w:t>
      </w:r>
      <w:r w:rsidR="00E3227C">
        <w:t xml:space="preserve">by </w:t>
      </w:r>
      <w:r w:rsidR="00E93FE3">
        <w:t>n</w:t>
      </w:r>
      <w:r w:rsidR="00E3227C">
        <w:t xml:space="preserve">avigating to </w:t>
      </w:r>
      <w:r w:rsidR="00E3227C" w:rsidRPr="00DD5D4D">
        <w:rPr>
          <w:b/>
          <w:bCs/>
        </w:rPr>
        <w:t>Settings &gt; Servers &gt; vCenter Servers</w:t>
      </w:r>
      <w:r w:rsidR="00E3227C">
        <w:t xml:space="preserve">, and click </w:t>
      </w:r>
      <w:r w:rsidR="00E3227C" w:rsidRPr="00DD5D4D">
        <w:rPr>
          <w:b/>
          <w:bCs/>
        </w:rPr>
        <w:t>Add</w:t>
      </w:r>
      <w:r w:rsidR="00E3227C">
        <w:t>:</w:t>
      </w:r>
    </w:p>
    <w:p w14:paraId="0B55C013" w14:textId="77777777" w:rsidR="00643E9F" w:rsidRDefault="00643E9F" w:rsidP="00643E9F">
      <w:pPr>
        <w:spacing w:line="240" w:lineRule="auto"/>
      </w:pPr>
    </w:p>
    <w:p w14:paraId="568D904A" w14:textId="7BA21A4B" w:rsidR="00E3227C" w:rsidRDefault="00D86548" w:rsidP="00E3227C">
      <w:pPr>
        <w:pStyle w:val="BodyText"/>
        <w:ind w:left="0"/>
        <w:jc w:val="center"/>
      </w:pPr>
      <w:r>
        <w:rPr>
          <w:rFonts w:asciiTheme="minorHAnsi" w:hAnsiTheme="minorHAnsi" w:cstheme="minorHAnsi"/>
          <w:noProof/>
        </w:rPr>
        <w:pict w14:anchorId="2806B5B8">
          <v:rect id="_x0000_s2064" style="position:absolute;left:0;text-align:left;margin-left:114.45pt;margin-top:32.9pt;width:41.5pt;height:9.3pt;z-index:251672576" filled="f" strokecolor="red" strokeweight="1.5pt"/>
        </w:pict>
      </w:r>
      <w:r>
        <w:rPr>
          <w:rFonts w:asciiTheme="minorHAnsi" w:hAnsiTheme="minorHAnsi" w:cstheme="minorHAnsi"/>
          <w:noProof/>
        </w:rPr>
        <w:pict w14:anchorId="61E8CAAD">
          <v:rect id="_x0000_s2065" style="position:absolute;left:0;text-align:left;margin-left:114.45pt;margin-top:47.7pt;width:23.5pt;height:10.5pt;z-index:251673600" filled="f" strokecolor="red" strokeweight="1.5pt"/>
        </w:pict>
      </w:r>
      <w:r>
        <w:rPr>
          <w:rFonts w:asciiTheme="minorHAnsi" w:hAnsiTheme="minorHAnsi" w:cstheme="minorHAnsi"/>
          <w:noProof/>
        </w:rPr>
        <w:pict w14:anchorId="2819CB08">
          <v:rect id="_x0000_s2063" style="position:absolute;left:0;text-align:left;margin-left:38.45pt;margin-top:135.7pt;width:66.5pt;height:22pt;z-index:251671552" filled="f" strokecolor="red" strokeweight="1.5pt"/>
        </w:pict>
      </w:r>
      <w:r w:rsidR="00E3227C" w:rsidRPr="00215B99">
        <w:rPr>
          <w:rFonts w:asciiTheme="minorHAnsi" w:hAnsiTheme="minorHAnsi" w:cstheme="minorHAnsi"/>
          <w:noProof/>
        </w:rPr>
        <w:drawing>
          <wp:inline distT="0" distB="0" distL="0" distR="0" wp14:anchorId="5442E857" wp14:editId="22F22874">
            <wp:extent cx="4793728" cy="2254250"/>
            <wp:effectExtent l="19050" t="1905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23709" cy="2268348"/>
                    </a:xfrm>
                    <a:prstGeom prst="rect">
                      <a:avLst/>
                    </a:prstGeom>
                    <a:ln w="12700">
                      <a:solidFill>
                        <a:schemeClr val="tx1"/>
                      </a:solidFill>
                    </a:ln>
                  </pic:spPr>
                </pic:pic>
              </a:graphicData>
            </a:graphic>
          </wp:inline>
        </w:drawing>
      </w:r>
    </w:p>
    <w:p w14:paraId="331EED2E" w14:textId="77777777" w:rsidR="0094235D" w:rsidRDefault="0094235D">
      <w:pPr>
        <w:spacing w:line="240" w:lineRule="auto"/>
        <w:rPr>
          <w:b/>
          <w:bCs/>
        </w:rPr>
      </w:pPr>
      <w:r>
        <w:rPr>
          <w:b/>
          <w:bCs/>
        </w:rPr>
        <w:br w:type="page"/>
      </w:r>
    </w:p>
    <w:p w14:paraId="48C432A2" w14:textId="61CB4516" w:rsidR="00E3227C" w:rsidRDefault="00380E85" w:rsidP="00E3227C">
      <w:pPr>
        <w:pStyle w:val="BodyText"/>
        <w:ind w:left="0"/>
      </w:pPr>
      <w:r w:rsidRPr="00380E85">
        <w:rPr>
          <w:b/>
          <w:bCs/>
        </w:rPr>
        <w:lastRenderedPageBreak/>
        <w:t>Step 1</w:t>
      </w:r>
      <w:r w:rsidR="005D6AC3">
        <w:rPr>
          <w:b/>
          <w:bCs/>
        </w:rPr>
        <w:t>1</w:t>
      </w:r>
      <w:r w:rsidRPr="00380E85">
        <w:rPr>
          <w:b/>
          <w:bCs/>
        </w:rPr>
        <w:t>:</w:t>
      </w:r>
      <w:r>
        <w:t xml:space="preserve"> </w:t>
      </w:r>
      <w:r w:rsidR="00E3227C">
        <w:t>Complete the following:</w:t>
      </w:r>
    </w:p>
    <w:p w14:paraId="348C572A" w14:textId="1DD80874" w:rsidR="00E3227C" w:rsidRDefault="00E3227C" w:rsidP="00E3227C">
      <w:pPr>
        <w:pStyle w:val="BodyText"/>
        <w:numPr>
          <w:ilvl w:val="0"/>
          <w:numId w:val="29"/>
        </w:numPr>
        <w:ind w:left="567" w:hanging="283"/>
        <w:jc w:val="both"/>
      </w:pPr>
      <w:r>
        <w:t xml:space="preserve">Enter </w:t>
      </w:r>
      <w:r w:rsidR="005D6AC3" w:rsidRPr="005D6AC3">
        <w:t>all the details of vCenter, like FQDN, username (service account), password, description, and port, and click Next under vCenter Information:</w:t>
      </w:r>
    </w:p>
    <w:p w14:paraId="371C4149" w14:textId="186BF828" w:rsidR="00BC241A" w:rsidRDefault="00D86548" w:rsidP="00BC241A">
      <w:pPr>
        <w:pStyle w:val="BodyText"/>
        <w:ind w:left="567" w:right="-709"/>
        <w:jc w:val="center"/>
      </w:pPr>
      <w:r>
        <w:rPr>
          <w:rFonts w:asciiTheme="minorHAnsi" w:hAnsiTheme="minorHAnsi" w:cstheme="minorHAnsi"/>
          <w:noProof/>
        </w:rPr>
        <w:pict w14:anchorId="483C028F">
          <v:rect id="_x0000_s2066" style="position:absolute;left:0;text-align:left;margin-left:186.45pt;margin-top:28.4pt;width:225pt;height:172pt;z-index:251674624" filled="f" strokecolor="red" strokeweight="1.5pt"/>
        </w:pict>
      </w:r>
      <w:r w:rsidR="00E3227C" w:rsidRPr="00215B99">
        <w:rPr>
          <w:rFonts w:asciiTheme="minorHAnsi" w:hAnsiTheme="minorHAnsi" w:cstheme="minorHAnsi"/>
          <w:noProof/>
        </w:rPr>
        <w:drawing>
          <wp:inline distT="0" distB="0" distL="0" distR="0" wp14:anchorId="196017AF" wp14:editId="3B9589CD">
            <wp:extent cx="4127500" cy="2765505"/>
            <wp:effectExtent l="19050" t="1905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39649" cy="2773645"/>
                    </a:xfrm>
                    <a:prstGeom prst="rect">
                      <a:avLst/>
                    </a:prstGeom>
                    <a:ln w="12700">
                      <a:solidFill>
                        <a:schemeClr val="tx1"/>
                      </a:solidFill>
                    </a:ln>
                  </pic:spPr>
                </pic:pic>
              </a:graphicData>
            </a:graphic>
          </wp:inline>
        </w:drawing>
      </w:r>
    </w:p>
    <w:p w14:paraId="5A2A00C2" w14:textId="72D463E6" w:rsidR="00E3227C" w:rsidRDefault="00E3227C" w:rsidP="00BC241A">
      <w:pPr>
        <w:spacing w:line="240" w:lineRule="auto"/>
      </w:pPr>
    </w:p>
    <w:p w14:paraId="54038755" w14:textId="01A5D242" w:rsidR="00E3227C" w:rsidRDefault="00E3227C" w:rsidP="00680605">
      <w:pPr>
        <w:pStyle w:val="BodyText"/>
        <w:numPr>
          <w:ilvl w:val="0"/>
          <w:numId w:val="29"/>
        </w:numPr>
        <w:ind w:left="567" w:hanging="283"/>
      </w:pPr>
      <w:r>
        <w:t xml:space="preserve">Make </w:t>
      </w:r>
      <w:r w:rsidR="005D6AC3" w:rsidRPr="005D6AC3">
        <w:t xml:space="preserve">sure the storage settings are </w:t>
      </w:r>
      <w:r w:rsidR="00614435" w:rsidRPr="005D6AC3">
        <w:t>correct and</w:t>
      </w:r>
      <w:r w:rsidR="005D6AC3" w:rsidRPr="005D6AC3">
        <w:t xml:space="preserve"> select Datastore (</w:t>
      </w:r>
      <w:proofErr w:type="spellStart"/>
      <w:r w:rsidR="005D6AC3" w:rsidRPr="005D6AC3">
        <w:t>vAN</w:t>
      </w:r>
      <w:proofErr w:type="spellEnd"/>
      <w:r w:rsidR="005D6AC3" w:rsidRPr="005D6AC3">
        <w:t>). Click Next:</w:t>
      </w:r>
    </w:p>
    <w:p w14:paraId="66ABEA42" w14:textId="68944CEF" w:rsidR="0094235D" w:rsidRDefault="00D86548" w:rsidP="00E3227C">
      <w:pPr>
        <w:pStyle w:val="BodyText"/>
        <w:ind w:left="567"/>
        <w:jc w:val="center"/>
      </w:pPr>
      <w:r>
        <w:rPr>
          <w:rFonts w:asciiTheme="minorHAnsi" w:hAnsiTheme="minorHAnsi" w:cstheme="minorHAnsi"/>
          <w:noProof/>
        </w:rPr>
        <w:pict w14:anchorId="12F66328">
          <v:rect id="_x0000_s2068" style="position:absolute;left:0;text-align:left;margin-left:392.95pt;margin-top:227.7pt;width:29pt;height:16.5pt;z-index:251676672" filled="f" strokecolor="red" strokeweight="1.5pt"/>
        </w:pict>
      </w:r>
      <w:r>
        <w:rPr>
          <w:rFonts w:asciiTheme="minorHAnsi" w:hAnsiTheme="minorHAnsi" w:cstheme="minorHAnsi"/>
          <w:noProof/>
        </w:rPr>
        <w:pict w14:anchorId="5E69CBA1">
          <v:rect id="_x0000_s2067" style="position:absolute;left:0;text-align:left;margin-left:160.95pt;margin-top:37.7pt;width:168.5pt;height:54.5pt;z-index:251675648" filled="f" strokecolor="red" strokeweight="1.5pt"/>
        </w:pict>
      </w:r>
      <w:r w:rsidR="00E3227C" w:rsidRPr="00215B99">
        <w:rPr>
          <w:rFonts w:asciiTheme="minorHAnsi" w:hAnsiTheme="minorHAnsi" w:cstheme="minorHAnsi"/>
          <w:noProof/>
        </w:rPr>
        <w:drawing>
          <wp:inline distT="0" distB="0" distL="0" distR="0" wp14:anchorId="6B57EB39" wp14:editId="3C869F62">
            <wp:extent cx="4673600" cy="3163038"/>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90479" cy="3174461"/>
                    </a:xfrm>
                    <a:prstGeom prst="rect">
                      <a:avLst/>
                    </a:prstGeom>
                    <a:ln w="12700">
                      <a:solidFill>
                        <a:schemeClr val="tx1"/>
                      </a:solidFill>
                    </a:ln>
                  </pic:spPr>
                </pic:pic>
              </a:graphicData>
            </a:graphic>
          </wp:inline>
        </w:drawing>
      </w:r>
    </w:p>
    <w:p w14:paraId="6D8D80D5" w14:textId="047B9854" w:rsidR="00E3227C" w:rsidRDefault="0094235D" w:rsidP="0094235D">
      <w:pPr>
        <w:spacing w:line="240" w:lineRule="auto"/>
      </w:pPr>
      <w:r>
        <w:br w:type="page"/>
      </w:r>
    </w:p>
    <w:p w14:paraId="2F492BEB" w14:textId="2D48F190" w:rsidR="00E3227C" w:rsidRDefault="00E3227C" w:rsidP="00680605">
      <w:pPr>
        <w:pStyle w:val="BodyText"/>
        <w:numPr>
          <w:ilvl w:val="0"/>
          <w:numId w:val="29"/>
        </w:numPr>
        <w:ind w:left="567" w:hanging="283"/>
      </w:pPr>
      <w:r>
        <w:lastRenderedPageBreak/>
        <w:t>Re-check all the details</w:t>
      </w:r>
      <w:r w:rsidR="00577C40">
        <w:t xml:space="preserve"> </w:t>
      </w:r>
      <w:r>
        <w:t xml:space="preserve">and click </w:t>
      </w:r>
      <w:r w:rsidRPr="007A4EE2">
        <w:rPr>
          <w:b/>
          <w:bCs/>
        </w:rPr>
        <w:t>Submit</w:t>
      </w:r>
      <w:r>
        <w:t>:</w:t>
      </w:r>
    </w:p>
    <w:p w14:paraId="38CDDE39" w14:textId="25CDB1E2" w:rsidR="00E3227C" w:rsidRDefault="00D86548" w:rsidP="00E3227C">
      <w:pPr>
        <w:pStyle w:val="BodyText"/>
        <w:ind w:left="567"/>
        <w:jc w:val="center"/>
      </w:pPr>
      <w:r>
        <w:rPr>
          <w:rFonts w:asciiTheme="minorHAnsi" w:hAnsiTheme="minorHAnsi" w:cstheme="minorHAnsi"/>
          <w:noProof/>
        </w:rPr>
        <w:pict w14:anchorId="5F2DDEE0">
          <v:rect id="_x0000_s2069" style="position:absolute;left:0;text-align:left;margin-left:376.45pt;margin-top:213.7pt;width:32pt;height:18pt;z-index:251677696" filled="f" strokecolor="red" strokeweight="1.5pt"/>
        </w:pict>
      </w:r>
      <w:r w:rsidR="00E3227C" w:rsidRPr="00215B99">
        <w:rPr>
          <w:rFonts w:asciiTheme="minorHAnsi" w:hAnsiTheme="minorHAnsi" w:cstheme="minorHAnsi"/>
          <w:noProof/>
        </w:rPr>
        <w:drawing>
          <wp:inline distT="0" distB="0" distL="0" distR="0" wp14:anchorId="1686C83E" wp14:editId="6DC18F4A">
            <wp:extent cx="4394200" cy="2928030"/>
            <wp:effectExtent l="19050" t="19050" r="635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10998" cy="2939223"/>
                    </a:xfrm>
                    <a:prstGeom prst="rect">
                      <a:avLst/>
                    </a:prstGeom>
                    <a:ln w="12700">
                      <a:solidFill>
                        <a:schemeClr val="tx1"/>
                      </a:solidFill>
                    </a:ln>
                  </pic:spPr>
                </pic:pic>
              </a:graphicData>
            </a:graphic>
          </wp:inline>
        </w:drawing>
      </w:r>
    </w:p>
    <w:p w14:paraId="22B33D14" w14:textId="3FEF5822" w:rsidR="00E3227C" w:rsidRDefault="00E3227C" w:rsidP="00E3227C">
      <w:pPr>
        <w:pStyle w:val="BodyText"/>
        <w:ind w:left="0"/>
      </w:pPr>
      <w:r>
        <w:t xml:space="preserve">Now, you can see the vCenter server </w:t>
      </w:r>
      <w:r w:rsidR="00621CE9">
        <w:t>on</w:t>
      </w:r>
      <w:r>
        <w:t xml:space="preserve"> the home page:</w:t>
      </w:r>
    </w:p>
    <w:p w14:paraId="5D15F857" w14:textId="60BC20E2" w:rsidR="00E3227C" w:rsidRDefault="00E3227C" w:rsidP="00E3227C">
      <w:pPr>
        <w:pStyle w:val="BodyText"/>
        <w:ind w:left="0"/>
        <w:jc w:val="center"/>
      </w:pPr>
      <w:r w:rsidRPr="00215B99">
        <w:rPr>
          <w:rFonts w:asciiTheme="minorHAnsi" w:hAnsiTheme="minorHAnsi" w:cstheme="minorHAnsi"/>
          <w:noProof/>
        </w:rPr>
        <w:drawing>
          <wp:inline distT="0" distB="0" distL="0" distR="0" wp14:anchorId="2C46722B" wp14:editId="041BC276">
            <wp:extent cx="5467350" cy="1104542"/>
            <wp:effectExtent l="19050" t="1905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7595" cy="1108632"/>
                    </a:xfrm>
                    <a:prstGeom prst="rect">
                      <a:avLst/>
                    </a:prstGeom>
                    <a:ln w="12700">
                      <a:solidFill>
                        <a:schemeClr val="tx1"/>
                      </a:solidFill>
                    </a:ln>
                  </pic:spPr>
                </pic:pic>
              </a:graphicData>
            </a:graphic>
          </wp:inline>
        </w:drawing>
      </w:r>
    </w:p>
    <w:p w14:paraId="49540B9E" w14:textId="44BDA0DA" w:rsidR="00E3227C" w:rsidRDefault="00BC241A" w:rsidP="00E3227C">
      <w:pPr>
        <w:pStyle w:val="BodyText"/>
        <w:ind w:left="0"/>
      </w:pPr>
      <w:r w:rsidRPr="00BC241A">
        <w:rPr>
          <w:b/>
          <w:bCs/>
        </w:rPr>
        <w:t>Step 1</w:t>
      </w:r>
      <w:r w:rsidR="00621CE9">
        <w:rPr>
          <w:b/>
          <w:bCs/>
        </w:rPr>
        <w:t>2</w:t>
      </w:r>
      <w:r w:rsidRPr="00BC241A">
        <w:rPr>
          <w:b/>
          <w:bCs/>
        </w:rPr>
        <w:t>:</w:t>
      </w:r>
      <w:r>
        <w:t xml:space="preserve"> </w:t>
      </w:r>
      <w:r w:rsidR="00E3227C">
        <w:t xml:space="preserve">Now, </w:t>
      </w:r>
      <w:r w:rsidR="00621CE9" w:rsidRPr="00621CE9">
        <w:t xml:space="preserve">navigate to the Domains tab and click </w:t>
      </w:r>
      <w:r w:rsidR="00621CE9" w:rsidRPr="00621CE9">
        <w:rPr>
          <w:b/>
          <w:bCs/>
          <w:color w:val="0E101A"/>
        </w:rPr>
        <w:t>Add</w:t>
      </w:r>
      <w:r w:rsidR="00621CE9" w:rsidRPr="00621CE9">
        <w:t xml:space="preserve"> to configure the domain into Horizon:</w:t>
      </w:r>
    </w:p>
    <w:p w14:paraId="30104B7A" w14:textId="1CC5EBF3" w:rsidR="00E3227C" w:rsidRDefault="00D86548" w:rsidP="00E3227C">
      <w:pPr>
        <w:pStyle w:val="BodyText"/>
        <w:ind w:left="0"/>
        <w:jc w:val="center"/>
      </w:pPr>
      <w:r>
        <w:rPr>
          <w:rFonts w:asciiTheme="minorHAnsi" w:hAnsiTheme="minorHAnsi" w:cstheme="minorHAnsi"/>
          <w:noProof/>
        </w:rPr>
        <w:pict w14:anchorId="5F4693A9">
          <v:rect id="_x0000_s2070" style="position:absolute;left:0;text-align:left;margin-left:32.95pt;margin-top:151.6pt;width:59pt;height:10.5pt;z-index:251678720" filled="f" strokecolor="red" strokeweight="1.5pt"/>
        </w:pict>
      </w:r>
      <w:r>
        <w:rPr>
          <w:rFonts w:asciiTheme="minorHAnsi" w:hAnsiTheme="minorHAnsi" w:cstheme="minorHAnsi"/>
          <w:noProof/>
        </w:rPr>
        <w:pict w14:anchorId="4BA6DAB0">
          <v:rect id="_x0000_s2071" style="position:absolute;left:0;text-align:left;margin-left:107.45pt;margin-top:47.1pt;width:24.5pt;height:17.5pt;z-index:251679744" filled="f" strokecolor="red" strokeweight="1.5pt"/>
        </w:pict>
      </w:r>
      <w:r w:rsidR="00E3227C" w:rsidRPr="00215B99">
        <w:rPr>
          <w:rFonts w:asciiTheme="minorHAnsi" w:hAnsiTheme="minorHAnsi" w:cstheme="minorHAnsi"/>
          <w:noProof/>
        </w:rPr>
        <w:drawing>
          <wp:inline distT="0" distB="0" distL="0" distR="0" wp14:anchorId="42A24B1B" wp14:editId="55954C45">
            <wp:extent cx="4997450" cy="2133929"/>
            <wp:effectExtent l="19050" t="1905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30"/>
                    <a:stretch>
                      <a:fillRect/>
                    </a:stretch>
                  </pic:blipFill>
                  <pic:spPr>
                    <a:xfrm>
                      <a:off x="0" y="0"/>
                      <a:ext cx="5022655" cy="2144692"/>
                    </a:xfrm>
                    <a:prstGeom prst="rect">
                      <a:avLst/>
                    </a:prstGeom>
                    <a:ln w="12700">
                      <a:solidFill>
                        <a:schemeClr val="tx1"/>
                      </a:solidFill>
                    </a:ln>
                  </pic:spPr>
                </pic:pic>
              </a:graphicData>
            </a:graphic>
          </wp:inline>
        </w:drawing>
      </w:r>
    </w:p>
    <w:p w14:paraId="53EB6A7D" w14:textId="77777777" w:rsidR="0094235D" w:rsidRDefault="0094235D">
      <w:pPr>
        <w:spacing w:line="240" w:lineRule="auto"/>
        <w:rPr>
          <w:b/>
          <w:bCs/>
        </w:rPr>
      </w:pPr>
      <w:r>
        <w:rPr>
          <w:b/>
          <w:bCs/>
        </w:rPr>
        <w:br w:type="page"/>
      </w:r>
    </w:p>
    <w:p w14:paraId="61B90B45" w14:textId="39627FB0" w:rsidR="00E3227C" w:rsidRDefault="00912172" w:rsidP="00E3227C">
      <w:pPr>
        <w:pStyle w:val="BodyText"/>
        <w:ind w:left="0"/>
      </w:pPr>
      <w:r w:rsidRPr="00912172">
        <w:rPr>
          <w:b/>
          <w:bCs/>
        </w:rPr>
        <w:lastRenderedPageBreak/>
        <w:t>Step 1</w:t>
      </w:r>
      <w:r w:rsidR="00255F1B">
        <w:rPr>
          <w:b/>
          <w:bCs/>
        </w:rPr>
        <w:t>3</w:t>
      </w:r>
      <w:r w:rsidRPr="00912172">
        <w:rPr>
          <w:b/>
          <w:bCs/>
        </w:rPr>
        <w:t>:</w:t>
      </w:r>
      <w:r>
        <w:t xml:space="preserve"> </w:t>
      </w:r>
      <w:r w:rsidR="00E3227C">
        <w:t>Search and select the server:</w:t>
      </w:r>
    </w:p>
    <w:p w14:paraId="675F879B" w14:textId="1A1C64AD" w:rsidR="00E3227C" w:rsidRDefault="00D86548" w:rsidP="00E3227C">
      <w:pPr>
        <w:pStyle w:val="BodyText"/>
        <w:ind w:left="0"/>
        <w:jc w:val="center"/>
      </w:pPr>
      <w:r>
        <w:rPr>
          <w:rFonts w:asciiTheme="minorHAnsi" w:hAnsiTheme="minorHAnsi" w:cstheme="minorHAnsi"/>
          <w:noProof/>
        </w:rPr>
        <w:pict w14:anchorId="4E4F106C">
          <v:rect id="_x0000_s2072" style="position:absolute;left:0;text-align:left;margin-left:164.95pt;margin-top:108.45pt;width:160.5pt;height:19pt;z-index:251680768" filled="f" strokecolor="red" strokeweight="1.5pt"/>
        </w:pict>
      </w:r>
      <w:r w:rsidR="00E3227C" w:rsidRPr="00215B99">
        <w:rPr>
          <w:rFonts w:asciiTheme="minorHAnsi" w:hAnsiTheme="minorHAnsi" w:cstheme="minorHAnsi"/>
          <w:noProof/>
        </w:rPr>
        <w:drawing>
          <wp:inline distT="0" distB="0" distL="0" distR="0" wp14:anchorId="30919750" wp14:editId="294B9DFA">
            <wp:extent cx="4572000" cy="3257259"/>
            <wp:effectExtent l="19050" t="19050" r="0" b="635"/>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31"/>
                    <a:stretch>
                      <a:fillRect/>
                    </a:stretch>
                  </pic:blipFill>
                  <pic:spPr>
                    <a:xfrm>
                      <a:off x="0" y="0"/>
                      <a:ext cx="4586845" cy="3267835"/>
                    </a:xfrm>
                    <a:prstGeom prst="rect">
                      <a:avLst/>
                    </a:prstGeom>
                    <a:ln w="12700">
                      <a:solidFill>
                        <a:schemeClr val="tx1"/>
                      </a:solidFill>
                    </a:ln>
                  </pic:spPr>
                </pic:pic>
              </a:graphicData>
            </a:graphic>
          </wp:inline>
        </w:drawing>
      </w:r>
    </w:p>
    <w:p w14:paraId="473F7D9F" w14:textId="1F2B0F02" w:rsidR="00E3227C" w:rsidRDefault="00E3227C" w:rsidP="0094235D">
      <w:pPr>
        <w:spacing w:line="240" w:lineRule="auto"/>
        <w:rPr>
          <w:rFonts w:cs="Arial"/>
        </w:rPr>
      </w:pPr>
      <w:r w:rsidRPr="00E3227C">
        <w:rPr>
          <w:rFonts w:cs="Arial"/>
        </w:rPr>
        <w:t xml:space="preserve">These </w:t>
      </w:r>
      <w:r w:rsidR="00621CE9" w:rsidRPr="00621CE9">
        <w:rPr>
          <w:rFonts w:cs="Arial"/>
        </w:rPr>
        <w:t>are the standard Global Settings, which we configured in our Horizon environment:</w:t>
      </w:r>
    </w:p>
    <w:p w14:paraId="0EFA581B" w14:textId="77777777" w:rsidR="0094235D" w:rsidRDefault="0094235D" w:rsidP="0094235D">
      <w:pPr>
        <w:spacing w:line="240" w:lineRule="auto"/>
        <w:rPr>
          <w:rFonts w:cs="Arial"/>
        </w:rPr>
      </w:pPr>
    </w:p>
    <w:p w14:paraId="77A4193E" w14:textId="54C79304" w:rsidR="00E3227C" w:rsidRDefault="00D86548" w:rsidP="00E3227C">
      <w:pPr>
        <w:pStyle w:val="BodyText"/>
        <w:ind w:left="0"/>
        <w:jc w:val="center"/>
        <w:rPr>
          <w:rFonts w:cs="Arial"/>
        </w:rPr>
      </w:pPr>
      <w:r>
        <w:rPr>
          <w:rFonts w:asciiTheme="minorHAnsi" w:hAnsiTheme="minorHAnsi" w:cstheme="minorHAnsi"/>
          <w:noProof/>
        </w:rPr>
        <w:pict w14:anchorId="075FD9C5">
          <v:rect id="_x0000_s2203" style="position:absolute;left:0;text-align:left;margin-left:87.95pt;margin-top:70.7pt;width:350pt;height:205pt;z-index:251806720" filled="f" strokecolor="red" strokeweight="1.5pt"/>
        </w:pict>
      </w:r>
      <w:r w:rsidR="00E3227C" w:rsidRPr="00215B99">
        <w:rPr>
          <w:rFonts w:asciiTheme="minorHAnsi" w:hAnsiTheme="minorHAnsi" w:cstheme="minorHAnsi"/>
          <w:noProof/>
        </w:rPr>
        <w:drawing>
          <wp:inline distT="0" distB="0" distL="0" distR="0" wp14:anchorId="5A840387" wp14:editId="494480DB">
            <wp:extent cx="5760720" cy="3516983"/>
            <wp:effectExtent l="19050" t="1905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516983"/>
                    </a:xfrm>
                    <a:prstGeom prst="rect">
                      <a:avLst/>
                    </a:prstGeom>
                    <a:ln w="12700">
                      <a:solidFill>
                        <a:schemeClr val="tx1"/>
                      </a:solidFill>
                    </a:ln>
                  </pic:spPr>
                </pic:pic>
              </a:graphicData>
            </a:graphic>
          </wp:inline>
        </w:drawing>
      </w:r>
    </w:p>
    <w:p w14:paraId="59CE2BB4" w14:textId="35C09B1C" w:rsidR="00E3227C" w:rsidRDefault="00912172" w:rsidP="00E3227C">
      <w:pPr>
        <w:pStyle w:val="BodyText"/>
        <w:ind w:left="0"/>
        <w:rPr>
          <w:rFonts w:cs="Arial"/>
        </w:rPr>
      </w:pPr>
      <w:r w:rsidRPr="00912172">
        <w:rPr>
          <w:rFonts w:cs="Arial"/>
          <w:b/>
          <w:bCs/>
        </w:rPr>
        <w:t>Step 1</w:t>
      </w:r>
      <w:r w:rsidR="00255F1B">
        <w:rPr>
          <w:rFonts w:cs="Arial"/>
          <w:b/>
          <w:bCs/>
        </w:rPr>
        <w:t>4</w:t>
      </w:r>
      <w:r w:rsidRPr="00912172">
        <w:rPr>
          <w:rFonts w:cs="Arial"/>
          <w:b/>
          <w:bCs/>
        </w:rPr>
        <w:t>:</w:t>
      </w:r>
      <w:r>
        <w:rPr>
          <w:rFonts w:cs="Arial"/>
        </w:rPr>
        <w:t xml:space="preserve"> </w:t>
      </w:r>
      <w:r w:rsidR="00E3227C">
        <w:rPr>
          <w:rFonts w:cs="Arial"/>
        </w:rPr>
        <w:t xml:space="preserve">Create </w:t>
      </w:r>
      <w:r w:rsidR="00012145" w:rsidRPr="00012145">
        <w:rPr>
          <w:rFonts w:cs="Arial"/>
        </w:rPr>
        <w:t>the MS SQL DB with AG on SQL Server or SQL Cluster.</w:t>
      </w:r>
    </w:p>
    <w:p w14:paraId="7B074D8D" w14:textId="77777777" w:rsidR="002C6B9F" w:rsidRDefault="002C6B9F">
      <w:pPr>
        <w:spacing w:line="240" w:lineRule="auto"/>
        <w:rPr>
          <w:rFonts w:cs="Arial"/>
          <w:b/>
          <w:bCs/>
        </w:rPr>
      </w:pPr>
      <w:r>
        <w:rPr>
          <w:rFonts w:cs="Arial"/>
          <w:b/>
          <w:bCs/>
        </w:rPr>
        <w:br w:type="page"/>
      </w:r>
    </w:p>
    <w:p w14:paraId="1B9D1B4C" w14:textId="05EFC363" w:rsidR="00E3227C" w:rsidRDefault="006C49FC" w:rsidP="006C49FC">
      <w:pPr>
        <w:pStyle w:val="BodyText"/>
        <w:ind w:left="0"/>
        <w:rPr>
          <w:rFonts w:cs="Arial"/>
        </w:rPr>
      </w:pPr>
      <w:r w:rsidRPr="006C49FC">
        <w:rPr>
          <w:rFonts w:cs="Arial"/>
          <w:b/>
          <w:bCs/>
        </w:rPr>
        <w:lastRenderedPageBreak/>
        <w:t>Step 1</w:t>
      </w:r>
      <w:r w:rsidR="00255F1B">
        <w:rPr>
          <w:rFonts w:cs="Arial"/>
          <w:b/>
          <w:bCs/>
        </w:rPr>
        <w:t>5</w:t>
      </w:r>
      <w:r w:rsidRPr="006C49FC">
        <w:rPr>
          <w:rFonts w:cs="Arial"/>
          <w:b/>
          <w:bCs/>
        </w:rPr>
        <w:t>:</w:t>
      </w:r>
      <w:r>
        <w:rPr>
          <w:rFonts w:cs="Arial"/>
        </w:rPr>
        <w:t xml:space="preserve"> </w:t>
      </w:r>
      <w:r w:rsidR="00E3227C">
        <w:rPr>
          <w:rFonts w:cs="Arial"/>
        </w:rPr>
        <w:t xml:space="preserve">Right-click the database and select </w:t>
      </w:r>
      <w:r w:rsidR="00E3227C" w:rsidRPr="00912172">
        <w:rPr>
          <w:rFonts w:cs="Arial"/>
          <w:b/>
          <w:bCs/>
        </w:rPr>
        <w:t>New Database</w:t>
      </w:r>
      <w:r w:rsidR="00E3227C">
        <w:rPr>
          <w:rFonts w:cs="Arial"/>
        </w:rPr>
        <w:t>:</w:t>
      </w:r>
    </w:p>
    <w:p w14:paraId="525BE1BC" w14:textId="3CA321F4" w:rsidR="00E3227C" w:rsidRDefault="00D86548" w:rsidP="00E3227C">
      <w:pPr>
        <w:pStyle w:val="BodyText"/>
        <w:ind w:left="0"/>
        <w:jc w:val="center"/>
        <w:rPr>
          <w:rFonts w:cs="Arial"/>
        </w:rPr>
      </w:pPr>
      <w:r>
        <w:rPr>
          <w:rFonts w:asciiTheme="minorHAnsi" w:hAnsiTheme="minorHAnsi" w:cstheme="minorHAnsi"/>
          <w:noProof/>
        </w:rPr>
        <w:pict w14:anchorId="595A53EC">
          <v:rect id="_x0000_s2073" style="position:absolute;left:0;text-align:left;margin-left:170.45pt;margin-top:14.2pt;width:75.5pt;height:14.5pt;z-index:251681792" filled="f" strokecolor="red" strokeweight="1.5pt"/>
        </w:pict>
      </w:r>
      <w:r w:rsidR="00E3227C" w:rsidRPr="00215B99">
        <w:rPr>
          <w:rFonts w:asciiTheme="minorHAnsi" w:hAnsiTheme="minorHAnsi" w:cstheme="minorHAnsi"/>
          <w:noProof/>
        </w:rPr>
        <w:drawing>
          <wp:inline distT="0" distB="0" distL="0" distR="0" wp14:anchorId="421FB2B7" wp14:editId="2C320960">
            <wp:extent cx="2667000" cy="2373385"/>
            <wp:effectExtent l="19050" t="1905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84188" cy="2388681"/>
                    </a:xfrm>
                    <a:prstGeom prst="rect">
                      <a:avLst/>
                    </a:prstGeom>
                    <a:ln w="12700">
                      <a:solidFill>
                        <a:schemeClr val="tx1"/>
                      </a:solidFill>
                    </a:ln>
                  </pic:spPr>
                </pic:pic>
              </a:graphicData>
            </a:graphic>
          </wp:inline>
        </w:drawing>
      </w:r>
    </w:p>
    <w:p w14:paraId="18D34F94" w14:textId="457B5F34" w:rsidR="00E3227C" w:rsidRDefault="006C49FC" w:rsidP="002C6B9F">
      <w:pPr>
        <w:spacing w:line="240" w:lineRule="auto"/>
        <w:rPr>
          <w:rFonts w:cs="Arial"/>
        </w:rPr>
      </w:pPr>
      <w:r w:rsidRPr="006C49FC">
        <w:rPr>
          <w:rFonts w:cs="Arial"/>
          <w:b/>
          <w:bCs/>
        </w:rPr>
        <w:t>Step 1</w:t>
      </w:r>
      <w:r w:rsidR="00255F1B">
        <w:rPr>
          <w:rFonts w:cs="Arial"/>
          <w:b/>
          <w:bCs/>
        </w:rPr>
        <w:t>6</w:t>
      </w:r>
      <w:r w:rsidRPr="006C49FC">
        <w:rPr>
          <w:rFonts w:cs="Arial"/>
          <w:b/>
          <w:bCs/>
        </w:rPr>
        <w:t>:</w:t>
      </w:r>
      <w:r>
        <w:rPr>
          <w:rFonts w:cs="Arial"/>
        </w:rPr>
        <w:t xml:space="preserve"> </w:t>
      </w:r>
      <w:r w:rsidR="00E3227C">
        <w:rPr>
          <w:rFonts w:cs="Arial"/>
        </w:rPr>
        <w:t>Perform a complete backup on the database:</w:t>
      </w:r>
    </w:p>
    <w:p w14:paraId="2BE5F66D" w14:textId="77777777" w:rsidR="002C6B9F" w:rsidRDefault="002C6B9F" w:rsidP="002C6B9F">
      <w:pPr>
        <w:spacing w:line="240" w:lineRule="auto"/>
        <w:rPr>
          <w:rFonts w:cs="Arial"/>
        </w:rPr>
      </w:pPr>
    </w:p>
    <w:p w14:paraId="46B73B58" w14:textId="5B236656" w:rsidR="00E3227C" w:rsidRDefault="00D86548" w:rsidP="00E3227C">
      <w:pPr>
        <w:pStyle w:val="BodyText"/>
        <w:ind w:left="0"/>
        <w:jc w:val="center"/>
        <w:rPr>
          <w:rFonts w:cs="Arial"/>
        </w:rPr>
      </w:pPr>
      <w:r>
        <w:rPr>
          <w:rFonts w:asciiTheme="minorHAnsi" w:hAnsiTheme="minorHAnsi" w:cstheme="minorHAnsi"/>
          <w:noProof/>
        </w:rPr>
        <w:pict w14:anchorId="7819CE3A">
          <v:rect id="_x0000_s2197" style="position:absolute;left:0;text-align:left;margin-left:308.45pt;margin-top:132.7pt;width:34.5pt;height:12.5pt;z-index:251800576" filled="f" strokecolor="red" strokeweight="1.5pt"/>
        </w:pict>
      </w:r>
      <w:r w:rsidR="00E3227C" w:rsidRPr="00215B99">
        <w:rPr>
          <w:rFonts w:asciiTheme="minorHAnsi" w:hAnsiTheme="minorHAnsi" w:cstheme="minorHAnsi"/>
          <w:noProof/>
        </w:rPr>
        <w:drawing>
          <wp:inline distT="0" distB="0" distL="0" distR="0" wp14:anchorId="785E4AF0" wp14:editId="1F744540">
            <wp:extent cx="4572000" cy="3099829"/>
            <wp:effectExtent l="19050" t="1905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80570" cy="3105640"/>
                    </a:xfrm>
                    <a:prstGeom prst="rect">
                      <a:avLst/>
                    </a:prstGeom>
                    <a:ln w="12700">
                      <a:solidFill>
                        <a:schemeClr val="tx1"/>
                      </a:solidFill>
                    </a:ln>
                  </pic:spPr>
                </pic:pic>
              </a:graphicData>
            </a:graphic>
          </wp:inline>
        </w:drawing>
      </w:r>
    </w:p>
    <w:p w14:paraId="7A931E19" w14:textId="6A382F84" w:rsidR="00E3227C" w:rsidRDefault="006C49FC" w:rsidP="00E3227C">
      <w:pPr>
        <w:pStyle w:val="BodyText"/>
        <w:ind w:left="0"/>
        <w:rPr>
          <w:rFonts w:cs="Arial"/>
        </w:rPr>
      </w:pPr>
      <w:r w:rsidRPr="006C49FC">
        <w:rPr>
          <w:rFonts w:cs="Arial"/>
          <w:b/>
          <w:bCs/>
        </w:rPr>
        <w:t>Step 1</w:t>
      </w:r>
      <w:r w:rsidR="00255F1B">
        <w:rPr>
          <w:rFonts w:cs="Arial"/>
          <w:b/>
          <w:bCs/>
        </w:rPr>
        <w:t>7</w:t>
      </w:r>
      <w:r w:rsidRPr="006C49FC">
        <w:rPr>
          <w:rFonts w:cs="Arial"/>
          <w:b/>
          <w:bCs/>
        </w:rPr>
        <w:t>:</w:t>
      </w:r>
      <w:r>
        <w:rPr>
          <w:rFonts w:cs="Arial"/>
        </w:rPr>
        <w:t xml:space="preserve"> </w:t>
      </w:r>
      <w:r w:rsidR="00E3227C">
        <w:rPr>
          <w:rFonts w:cs="Arial"/>
        </w:rPr>
        <w:t>Add Database to availability group:</w:t>
      </w:r>
    </w:p>
    <w:p w14:paraId="245EC2FB" w14:textId="003A4349" w:rsidR="00E3227C" w:rsidRDefault="00D86548" w:rsidP="00E3227C">
      <w:pPr>
        <w:pStyle w:val="BodyText"/>
        <w:ind w:left="0"/>
        <w:jc w:val="center"/>
        <w:rPr>
          <w:rFonts w:cs="Arial"/>
        </w:rPr>
      </w:pPr>
      <w:r>
        <w:rPr>
          <w:rFonts w:asciiTheme="minorHAnsi" w:hAnsiTheme="minorHAnsi" w:cstheme="minorHAnsi"/>
          <w:noProof/>
        </w:rPr>
        <w:pict w14:anchorId="5633FB4B">
          <v:rect id="_x0000_s2074" style="position:absolute;left:0;text-align:left;margin-left:214.95pt;margin-top:144.7pt;width:53pt;height:9.5pt;z-index:251682816" filled="f" strokecolor="red" strokeweight="1.5pt"/>
        </w:pict>
      </w:r>
      <w:r w:rsidR="00E3227C" w:rsidRPr="00215B99">
        <w:rPr>
          <w:rFonts w:asciiTheme="minorHAnsi" w:hAnsiTheme="minorHAnsi" w:cstheme="minorHAnsi"/>
          <w:noProof/>
        </w:rPr>
        <w:drawing>
          <wp:inline distT="0" distB="0" distL="0" distR="0" wp14:anchorId="786D80B4" wp14:editId="2826CC36">
            <wp:extent cx="2184400" cy="2833130"/>
            <wp:effectExtent l="19050" t="19050" r="635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02351" cy="2856412"/>
                    </a:xfrm>
                    <a:prstGeom prst="rect">
                      <a:avLst/>
                    </a:prstGeom>
                    <a:ln w="12700">
                      <a:solidFill>
                        <a:schemeClr val="tx1"/>
                      </a:solidFill>
                    </a:ln>
                  </pic:spPr>
                </pic:pic>
              </a:graphicData>
            </a:graphic>
          </wp:inline>
        </w:drawing>
      </w:r>
    </w:p>
    <w:p w14:paraId="6B31B09A" w14:textId="0910A294" w:rsidR="00E3227C" w:rsidRDefault="006C49FC" w:rsidP="002C6B9F">
      <w:pPr>
        <w:spacing w:line="240" w:lineRule="auto"/>
        <w:rPr>
          <w:rFonts w:cs="Arial"/>
        </w:rPr>
      </w:pPr>
      <w:r w:rsidRPr="006C49FC">
        <w:rPr>
          <w:rFonts w:cs="Arial"/>
          <w:b/>
          <w:bCs/>
        </w:rPr>
        <w:lastRenderedPageBreak/>
        <w:t>Step 1</w:t>
      </w:r>
      <w:r w:rsidR="00255F1B">
        <w:rPr>
          <w:rFonts w:cs="Arial"/>
          <w:b/>
          <w:bCs/>
        </w:rPr>
        <w:t>8</w:t>
      </w:r>
      <w:r w:rsidRPr="006C49FC">
        <w:rPr>
          <w:rFonts w:cs="Arial"/>
          <w:b/>
          <w:bCs/>
        </w:rPr>
        <w:t>:</w:t>
      </w:r>
      <w:r>
        <w:rPr>
          <w:rFonts w:cs="Arial"/>
        </w:rPr>
        <w:t xml:space="preserve"> </w:t>
      </w:r>
      <w:r w:rsidR="00E3227C">
        <w:rPr>
          <w:rFonts w:cs="Arial"/>
        </w:rPr>
        <w:t xml:space="preserve">Select the Database and click </w:t>
      </w:r>
      <w:r w:rsidR="00E3227C" w:rsidRPr="006C49FC">
        <w:rPr>
          <w:rFonts w:cs="Arial"/>
          <w:b/>
          <w:bCs/>
        </w:rPr>
        <w:t>Next</w:t>
      </w:r>
      <w:r w:rsidR="00E3227C">
        <w:rPr>
          <w:rFonts w:cs="Arial"/>
        </w:rPr>
        <w:t>:</w:t>
      </w:r>
    </w:p>
    <w:p w14:paraId="309FD7E7" w14:textId="77777777" w:rsidR="002C6B9F" w:rsidRDefault="002C6B9F" w:rsidP="002C6B9F">
      <w:pPr>
        <w:spacing w:line="240" w:lineRule="auto"/>
        <w:rPr>
          <w:rFonts w:cs="Arial"/>
        </w:rPr>
      </w:pPr>
    </w:p>
    <w:p w14:paraId="73DDAAD4" w14:textId="2D4CAAD8" w:rsidR="00E3227C" w:rsidRPr="00E3227C" w:rsidRDefault="00D86548" w:rsidP="00E3227C">
      <w:pPr>
        <w:pStyle w:val="BodyText"/>
        <w:ind w:left="0"/>
        <w:jc w:val="center"/>
        <w:rPr>
          <w:rFonts w:cs="Arial"/>
        </w:rPr>
      </w:pPr>
      <w:r>
        <w:rPr>
          <w:rFonts w:asciiTheme="minorHAnsi" w:hAnsiTheme="minorHAnsi" w:cstheme="minorHAnsi"/>
          <w:noProof/>
        </w:rPr>
        <w:pict w14:anchorId="4FD9BD11">
          <v:rect id="_x0000_s2076" style="position:absolute;left:0;text-align:left;margin-left:316.45pt;margin-top:277.7pt;width:43pt;height:15pt;z-index:251684864" filled="f" strokecolor="red" strokeweight="1.5pt"/>
        </w:pict>
      </w:r>
      <w:r>
        <w:rPr>
          <w:rFonts w:asciiTheme="minorHAnsi" w:hAnsiTheme="minorHAnsi" w:cstheme="minorHAnsi"/>
          <w:noProof/>
        </w:rPr>
        <w:pict w14:anchorId="7504327D">
          <v:rect id="_x0000_s2075" style="position:absolute;left:0;text-align:left;margin-left:151.95pt;margin-top:95.7pt;width:187pt;height:11.5pt;z-index:251683840" filled="f" strokecolor="red" strokeweight="1.5pt"/>
        </w:pict>
      </w:r>
      <w:r w:rsidR="00E3227C" w:rsidRPr="00215B99">
        <w:rPr>
          <w:rFonts w:asciiTheme="minorHAnsi" w:hAnsiTheme="minorHAnsi" w:cstheme="minorHAnsi"/>
          <w:noProof/>
        </w:rPr>
        <w:drawing>
          <wp:inline distT="0" distB="0" distL="0" distR="0" wp14:anchorId="454BE8A2" wp14:editId="76B0BB01">
            <wp:extent cx="4540250" cy="3743912"/>
            <wp:effectExtent l="19050" t="1905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62019" cy="3761863"/>
                    </a:xfrm>
                    <a:prstGeom prst="rect">
                      <a:avLst/>
                    </a:prstGeom>
                    <a:ln w="12700">
                      <a:solidFill>
                        <a:schemeClr val="tx1"/>
                      </a:solidFill>
                    </a:ln>
                  </pic:spPr>
                </pic:pic>
              </a:graphicData>
            </a:graphic>
          </wp:inline>
        </w:drawing>
      </w:r>
    </w:p>
    <w:p w14:paraId="729A5585" w14:textId="1C142D09" w:rsidR="00E3227C" w:rsidRDefault="006C49FC" w:rsidP="00680605">
      <w:pPr>
        <w:pStyle w:val="BodyText"/>
        <w:ind w:left="0"/>
      </w:pPr>
      <w:r w:rsidRPr="006C49FC">
        <w:rPr>
          <w:b/>
          <w:bCs/>
        </w:rPr>
        <w:t>Step 1</w:t>
      </w:r>
      <w:r w:rsidR="00255F1B">
        <w:rPr>
          <w:b/>
          <w:bCs/>
        </w:rPr>
        <w:t>9</w:t>
      </w:r>
      <w:r w:rsidRPr="006C49FC">
        <w:rPr>
          <w:b/>
          <w:bCs/>
        </w:rPr>
        <w:t>:</w:t>
      </w:r>
      <w:r>
        <w:t xml:space="preserve"> </w:t>
      </w:r>
      <w:r w:rsidR="00E3227C">
        <w:t>Connect to Existing Secondary Replicas:</w:t>
      </w:r>
    </w:p>
    <w:p w14:paraId="7E2550F5" w14:textId="7D092A4C" w:rsidR="00E3227C" w:rsidRDefault="00D86548" w:rsidP="00E3227C">
      <w:pPr>
        <w:pStyle w:val="BodyText"/>
        <w:ind w:left="0"/>
        <w:jc w:val="center"/>
      </w:pPr>
      <w:r>
        <w:rPr>
          <w:rFonts w:asciiTheme="minorHAnsi" w:hAnsiTheme="minorHAnsi" w:cstheme="minorHAnsi"/>
          <w:noProof/>
        </w:rPr>
        <w:pict w14:anchorId="63A8B1A6">
          <v:rect id="_x0000_s2198" style="position:absolute;left:0;text-align:left;margin-left:51.95pt;margin-top:68.7pt;width:49.5pt;height:11.5pt;z-index:251801600" filled="f" strokecolor="red" strokeweight="1.5pt"/>
        </w:pict>
      </w:r>
      <w:r w:rsidR="00E3227C" w:rsidRPr="00215B99">
        <w:rPr>
          <w:rFonts w:asciiTheme="minorHAnsi" w:hAnsiTheme="minorHAnsi" w:cstheme="minorHAnsi"/>
          <w:noProof/>
        </w:rPr>
        <w:drawing>
          <wp:inline distT="0" distB="0" distL="0" distR="0" wp14:anchorId="5FFF42FD" wp14:editId="728CE018">
            <wp:extent cx="4514850" cy="2368486"/>
            <wp:effectExtent l="19050" t="1905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49332" cy="2386575"/>
                    </a:xfrm>
                    <a:prstGeom prst="rect">
                      <a:avLst/>
                    </a:prstGeom>
                    <a:ln w="12700">
                      <a:solidFill>
                        <a:schemeClr val="tx1"/>
                      </a:solidFill>
                    </a:ln>
                  </pic:spPr>
                </pic:pic>
              </a:graphicData>
            </a:graphic>
          </wp:inline>
        </w:drawing>
      </w:r>
    </w:p>
    <w:p w14:paraId="01704E21" w14:textId="1A8003A6" w:rsidR="00E3227C" w:rsidRDefault="006C5A67" w:rsidP="002C6B9F">
      <w:pPr>
        <w:spacing w:line="240" w:lineRule="auto"/>
      </w:pPr>
      <w:r w:rsidRPr="006C5A67">
        <w:rPr>
          <w:b/>
          <w:bCs/>
        </w:rPr>
        <w:t xml:space="preserve">Step </w:t>
      </w:r>
      <w:r w:rsidR="00255F1B">
        <w:rPr>
          <w:b/>
          <w:bCs/>
        </w:rPr>
        <w:t>20</w:t>
      </w:r>
      <w:r w:rsidRPr="006C5A67">
        <w:rPr>
          <w:b/>
          <w:bCs/>
        </w:rPr>
        <w:t>:</w:t>
      </w:r>
      <w:r>
        <w:t xml:space="preserve"> </w:t>
      </w:r>
      <w:r w:rsidR="00E3227C">
        <w:t xml:space="preserve">Click </w:t>
      </w:r>
      <w:r w:rsidR="00E3227C" w:rsidRPr="006C5A67">
        <w:rPr>
          <w:b/>
          <w:bCs/>
        </w:rPr>
        <w:t>Connect</w:t>
      </w:r>
      <w:r w:rsidR="00E3227C">
        <w:t>:</w:t>
      </w:r>
    </w:p>
    <w:p w14:paraId="64188196" w14:textId="77777777" w:rsidR="00680605" w:rsidRDefault="00680605" w:rsidP="002C6B9F">
      <w:pPr>
        <w:spacing w:line="240" w:lineRule="auto"/>
      </w:pPr>
    </w:p>
    <w:p w14:paraId="6DAB33B1" w14:textId="60D52CD9" w:rsidR="00E3227C" w:rsidRDefault="00D86548" w:rsidP="00E3227C">
      <w:pPr>
        <w:pStyle w:val="BodyText"/>
        <w:ind w:left="0"/>
        <w:jc w:val="center"/>
      </w:pPr>
      <w:r>
        <w:rPr>
          <w:rFonts w:asciiTheme="minorHAnsi" w:hAnsiTheme="minorHAnsi" w:cstheme="minorHAnsi"/>
          <w:noProof/>
        </w:rPr>
        <w:pict w14:anchorId="6D265F04">
          <v:rect id="_x0000_s2078" style="position:absolute;left:0;text-align:left;margin-left:163.45pt;margin-top:164.2pt;width:53.5pt;height:19.05pt;z-index:251686912" filled="f" strokecolor="red" strokeweight="1.5pt"/>
        </w:pict>
      </w:r>
      <w:r w:rsidR="00E3227C" w:rsidRPr="00215B99">
        <w:rPr>
          <w:rFonts w:asciiTheme="minorHAnsi" w:hAnsiTheme="minorHAnsi" w:cstheme="minorHAnsi"/>
          <w:noProof/>
        </w:rPr>
        <w:drawing>
          <wp:inline distT="0" distB="0" distL="0" distR="0" wp14:anchorId="0D00CF11" wp14:editId="65516555">
            <wp:extent cx="3905250" cy="2463555"/>
            <wp:effectExtent l="19050" t="1905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13337" cy="2468657"/>
                    </a:xfrm>
                    <a:prstGeom prst="rect">
                      <a:avLst/>
                    </a:prstGeom>
                    <a:ln w="12700">
                      <a:solidFill>
                        <a:schemeClr val="tx1"/>
                      </a:solidFill>
                    </a:ln>
                  </pic:spPr>
                </pic:pic>
              </a:graphicData>
            </a:graphic>
          </wp:inline>
        </w:drawing>
      </w:r>
    </w:p>
    <w:p w14:paraId="77B0CE60" w14:textId="0269D3BF" w:rsidR="00E3227C" w:rsidRPr="00A40579" w:rsidRDefault="006C5A67" w:rsidP="00A40579">
      <w:pPr>
        <w:pStyle w:val="BodyText"/>
        <w:ind w:left="0"/>
        <w:jc w:val="both"/>
      </w:pPr>
      <w:r w:rsidRPr="006C5A67">
        <w:rPr>
          <w:b/>
          <w:bCs/>
        </w:rPr>
        <w:lastRenderedPageBreak/>
        <w:t>Step 2</w:t>
      </w:r>
      <w:r w:rsidR="00255F1B">
        <w:rPr>
          <w:b/>
          <w:bCs/>
        </w:rPr>
        <w:t>1</w:t>
      </w:r>
      <w:r w:rsidRPr="006C5A67">
        <w:rPr>
          <w:b/>
          <w:bCs/>
        </w:rPr>
        <w:t>:</w:t>
      </w:r>
      <w:r>
        <w:t xml:space="preserve"> </w:t>
      </w:r>
      <w:r w:rsidR="00E3227C">
        <w:t xml:space="preserve">Setup </w:t>
      </w:r>
      <w:r w:rsidR="005827DD" w:rsidRPr="005827DD">
        <w:t xml:space="preserve">event DB on the horizon console page, fill in all the details as shown below, and click </w:t>
      </w:r>
      <w:r w:rsidR="005827DD" w:rsidRPr="005827DD">
        <w:rPr>
          <w:b/>
          <w:bCs/>
          <w:color w:val="0E101A"/>
        </w:rPr>
        <w:t>OK</w:t>
      </w:r>
      <w:r w:rsidR="005827DD" w:rsidRPr="005827DD">
        <w:t>:</w:t>
      </w:r>
    </w:p>
    <w:p w14:paraId="1F318F2B" w14:textId="126987FA" w:rsidR="00E3227C" w:rsidRDefault="00D86548" w:rsidP="00E3227C">
      <w:pPr>
        <w:pStyle w:val="BodyText"/>
        <w:ind w:left="0"/>
        <w:jc w:val="center"/>
      </w:pPr>
      <w:r>
        <w:rPr>
          <w:rFonts w:asciiTheme="minorHAnsi" w:hAnsiTheme="minorHAnsi" w:cstheme="minorHAnsi"/>
          <w:noProof/>
        </w:rPr>
        <w:pict w14:anchorId="38D95771">
          <v:rect id="_x0000_s2080" style="position:absolute;left:0;text-align:left;margin-left:366.95pt;margin-top:206.7pt;width:23pt;height:15pt;z-index:251688960" filled="f" strokecolor="red" strokeweight="1.5pt"/>
        </w:pict>
      </w:r>
      <w:r>
        <w:rPr>
          <w:rFonts w:asciiTheme="minorHAnsi" w:hAnsiTheme="minorHAnsi" w:cstheme="minorHAnsi"/>
          <w:noProof/>
        </w:rPr>
        <w:pict w14:anchorId="06855BC2">
          <v:rect id="_x0000_s2079" style="position:absolute;left:0;text-align:left;margin-left:222.95pt;margin-top:37.7pt;width:123pt;height:167.5pt;z-index:251687936" filled="f" strokecolor="red" strokeweight="1.5pt"/>
        </w:pict>
      </w:r>
      <w:r w:rsidR="00E3227C" w:rsidRPr="00215B99">
        <w:rPr>
          <w:rFonts w:asciiTheme="minorHAnsi" w:hAnsiTheme="minorHAnsi" w:cstheme="minorHAnsi"/>
          <w:noProof/>
        </w:rPr>
        <w:drawing>
          <wp:inline distT="0" distB="0" distL="0" distR="0" wp14:anchorId="7566992B" wp14:editId="29EF3839">
            <wp:extent cx="4533900" cy="2906150"/>
            <wp:effectExtent l="19050" t="1905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56147" cy="2920410"/>
                    </a:xfrm>
                    <a:prstGeom prst="rect">
                      <a:avLst/>
                    </a:prstGeom>
                    <a:ln w="12700">
                      <a:solidFill>
                        <a:schemeClr val="tx1"/>
                      </a:solidFill>
                    </a:ln>
                  </pic:spPr>
                </pic:pic>
              </a:graphicData>
            </a:graphic>
          </wp:inline>
        </w:drawing>
      </w:r>
    </w:p>
    <w:p w14:paraId="5D05F333" w14:textId="2E0EE747" w:rsidR="00E3227C" w:rsidRPr="00E3227C" w:rsidRDefault="00E3227C" w:rsidP="00E3227C">
      <w:pPr>
        <w:pStyle w:val="BodyText"/>
        <w:ind w:left="0"/>
        <w:jc w:val="both"/>
        <w:rPr>
          <w:i/>
          <w:iCs/>
        </w:rPr>
      </w:pPr>
      <w:r w:rsidRPr="00E3227C">
        <w:rPr>
          <w:b/>
          <w:bCs/>
          <w:i/>
          <w:iCs/>
        </w:rPr>
        <w:t>Please Note:</w:t>
      </w:r>
      <w:r w:rsidRPr="00E3227C">
        <w:rPr>
          <w:i/>
          <w:iCs/>
        </w:rPr>
        <w:t xml:space="preserve"> </w:t>
      </w:r>
      <w:r w:rsidR="00255F1B">
        <w:rPr>
          <w:rStyle w:val="Emphasis"/>
          <w:color w:val="0E101A"/>
        </w:rPr>
        <w:t>Horizon DB doesn’t support domain service accounts; you must create a local SQL account to establish it.</w:t>
      </w:r>
    </w:p>
    <w:p w14:paraId="51506051" w14:textId="30FD85D6" w:rsidR="00E3227C" w:rsidRDefault="00A40579" w:rsidP="002C6B9F">
      <w:pPr>
        <w:spacing w:line="240" w:lineRule="auto"/>
      </w:pPr>
      <w:r w:rsidRPr="00A40579">
        <w:rPr>
          <w:b/>
          <w:bCs/>
        </w:rPr>
        <w:t>Step 2</w:t>
      </w:r>
      <w:r w:rsidR="00255F1B">
        <w:rPr>
          <w:b/>
          <w:bCs/>
        </w:rPr>
        <w:t>2</w:t>
      </w:r>
      <w:r w:rsidRPr="00A40579">
        <w:rPr>
          <w:b/>
          <w:bCs/>
        </w:rPr>
        <w:t>:</w:t>
      </w:r>
      <w:r>
        <w:t xml:space="preserve"> </w:t>
      </w:r>
      <w:r w:rsidR="00255F1B" w:rsidRPr="00255F1B">
        <w:t>You need to do a few more settings, as per the below screenshots:</w:t>
      </w:r>
    </w:p>
    <w:p w14:paraId="4E1E80D8" w14:textId="77777777" w:rsidR="002C6B9F" w:rsidRDefault="002C6B9F" w:rsidP="002C6B9F">
      <w:pPr>
        <w:spacing w:line="240" w:lineRule="auto"/>
      </w:pPr>
    </w:p>
    <w:p w14:paraId="3C91E657" w14:textId="22E192BB" w:rsidR="00E3227C" w:rsidRDefault="00D86548" w:rsidP="00E3227C">
      <w:pPr>
        <w:pStyle w:val="BodyText"/>
        <w:ind w:left="0"/>
        <w:jc w:val="center"/>
      </w:pPr>
      <w:r>
        <w:rPr>
          <w:rFonts w:asciiTheme="minorHAnsi" w:hAnsiTheme="minorHAnsi" w:cstheme="minorHAnsi"/>
          <w:noProof/>
        </w:rPr>
        <w:pict w14:anchorId="183EC08B">
          <v:rect id="_x0000_s2082" style="position:absolute;left:0;text-align:left;margin-left:360.45pt;margin-top:150.7pt;width:20pt;height:13.5pt;z-index:251691008" filled="f" strokecolor="red" strokeweight="1.5pt"/>
        </w:pict>
      </w:r>
      <w:r>
        <w:rPr>
          <w:rFonts w:asciiTheme="minorHAnsi" w:hAnsiTheme="minorHAnsi" w:cstheme="minorHAnsi"/>
          <w:noProof/>
        </w:rPr>
        <w:pict w14:anchorId="0CCEC444">
          <v:rect id="_x0000_s2081" style="position:absolute;left:0;text-align:left;margin-left:178.95pt;margin-top:75.7pt;width:159pt;height:74pt;z-index:251689984" filled="f" strokecolor="red" strokeweight="1.5pt"/>
        </w:pict>
      </w:r>
      <w:r w:rsidR="00E3227C" w:rsidRPr="00215B99">
        <w:rPr>
          <w:rFonts w:asciiTheme="minorHAnsi" w:hAnsiTheme="minorHAnsi" w:cstheme="minorHAnsi"/>
          <w:noProof/>
        </w:rPr>
        <w:drawing>
          <wp:inline distT="0" distB="0" distL="0" distR="0" wp14:anchorId="3E0D366F" wp14:editId="63055B84">
            <wp:extent cx="4622800" cy="2712655"/>
            <wp:effectExtent l="19050" t="1905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50013" cy="2728623"/>
                    </a:xfrm>
                    <a:prstGeom prst="rect">
                      <a:avLst/>
                    </a:prstGeom>
                    <a:ln w="12700">
                      <a:solidFill>
                        <a:schemeClr val="tx1"/>
                      </a:solidFill>
                    </a:ln>
                  </pic:spPr>
                </pic:pic>
              </a:graphicData>
            </a:graphic>
          </wp:inline>
        </w:drawing>
      </w:r>
    </w:p>
    <w:p w14:paraId="7893CA98" w14:textId="031497EF" w:rsidR="00E3227C" w:rsidRDefault="00D86548" w:rsidP="00E3227C">
      <w:pPr>
        <w:pStyle w:val="BodyText"/>
        <w:ind w:left="0"/>
        <w:jc w:val="center"/>
      </w:pPr>
      <w:r>
        <w:rPr>
          <w:rFonts w:asciiTheme="minorHAnsi" w:hAnsiTheme="minorHAnsi" w:cstheme="minorHAnsi"/>
          <w:noProof/>
        </w:rPr>
        <w:pict w14:anchorId="48156E83">
          <v:rect id="_x0000_s2083" style="position:absolute;left:0;text-align:left;margin-left:31.95pt;margin-top:158pt;width:35.5pt;height:11pt;z-index:251692032" filled="f" strokecolor="red" strokeweight="1.5pt"/>
        </w:pict>
      </w:r>
      <w:r w:rsidR="00E3227C" w:rsidRPr="00215B99">
        <w:rPr>
          <w:rFonts w:asciiTheme="minorHAnsi" w:hAnsiTheme="minorHAnsi" w:cstheme="minorHAnsi"/>
          <w:noProof/>
        </w:rPr>
        <w:drawing>
          <wp:inline distT="0" distB="0" distL="0" distR="0" wp14:anchorId="52587FBA" wp14:editId="7157B360">
            <wp:extent cx="5099050" cy="2464321"/>
            <wp:effectExtent l="19050" t="1905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53025" cy="2490407"/>
                    </a:xfrm>
                    <a:prstGeom prst="rect">
                      <a:avLst/>
                    </a:prstGeom>
                    <a:ln w="12700">
                      <a:solidFill>
                        <a:schemeClr val="tx1"/>
                      </a:solidFill>
                    </a:ln>
                  </pic:spPr>
                </pic:pic>
              </a:graphicData>
            </a:graphic>
          </wp:inline>
        </w:drawing>
      </w:r>
    </w:p>
    <w:p w14:paraId="0CF82802" w14:textId="3CE25B40" w:rsidR="00E3227C" w:rsidRDefault="00D86548" w:rsidP="00E3227C">
      <w:pPr>
        <w:pStyle w:val="BodyText"/>
        <w:ind w:left="0"/>
        <w:jc w:val="center"/>
      </w:pPr>
      <w:r>
        <w:rPr>
          <w:rFonts w:asciiTheme="minorHAnsi" w:hAnsiTheme="minorHAnsi" w:cstheme="minorHAnsi"/>
          <w:noProof/>
        </w:rPr>
        <w:lastRenderedPageBreak/>
        <w:pict w14:anchorId="52D375E6">
          <v:rect id="_x0000_s2204" style="position:absolute;left:0;text-align:left;margin-left:113.45pt;margin-top:175.7pt;width:81pt;height:12.5pt;z-index:251807744" filled="f" strokecolor="red" strokeweight="1.5pt"/>
        </w:pict>
      </w:r>
      <w:r w:rsidR="00E3227C" w:rsidRPr="00215B99">
        <w:rPr>
          <w:rFonts w:asciiTheme="minorHAnsi" w:hAnsiTheme="minorHAnsi" w:cstheme="minorHAnsi"/>
          <w:noProof/>
        </w:rPr>
        <w:drawing>
          <wp:inline distT="0" distB="0" distL="0" distR="0" wp14:anchorId="0816E27B" wp14:editId="4977BF0F">
            <wp:extent cx="4746438" cy="2698750"/>
            <wp:effectExtent l="19050" t="1905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82154" cy="2719058"/>
                    </a:xfrm>
                    <a:prstGeom prst="rect">
                      <a:avLst/>
                    </a:prstGeom>
                    <a:ln w="12700">
                      <a:solidFill>
                        <a:schemeClr val="tx1"/>
                      </a:solidFill>
                    </a:ln>
                  </pic:spPr>
                </pic:pic>
              </a:graphicData>
            </a:graphic>
          </wp:inline>
        </w:drawing>
      </w:r>
    </w:p>
    <w:p w14:paraId="38001CC1" w14:textId="4C8B4A2E" w:rsidR="00E3227C" w:rsidRDefault="00D86548" w:rsidP="00E3227C">
      <w:pPr>
        <w:pStyle w:val="BodyText"/>
        <w:ind w:left="0"/>
        <w:jc w:val="center"/>
      </w:pPr>
      <w:r>
        <w:rPr>
          <w:rFonts w:asciiTheme="minorHAnsi" w:hAnsiTheme="minorHAnsi" w:cstheme="minorHAnsi"/>
          <w:noProof/>
        </w:rPr>
        <w:pict w14:anchorId="16A99C5B">
          <v:rect id="_x0000_s2205" style="position:absolute;left:0;text-align:left;margin-left:230.95pt;margin-top:67.7pt;width:171.5pt;height:71.5pt;z-index:251808768" filled="f" strokecolor="red" strokeweight="1.5pt"/>
        </w:pict>
      </w:r>
      <w:r w:rsidR="00E3227C" w:rsidRPr="00215B99">
        <w:rPr>
          <w:rFonts w:asciiTheme="minorHAnsi" w:hAnsiTheme="minorHAnsi" w:cstheme="minorHAnsi"/>
          <w:noProof/>
        </w:rPr>
        <w:drawing>
          <wp:inline distT="0" distB="0" distL="0" distR="0" wp14:anchorId="4FC73717" wp14:editId="285E752F">
            <wp:extent cx="4749800" cy="2635495"/>
            <wp:effectExtent l="19050" t="1905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73098" cy="2648422"/>
                    </a:xfrm>
                    <a:prstGeom prst="rect">
                      <a:avLst/>
                    </a:prstGeom>
                    <a:ln w="12700">
                      <a:solidFill>
                        <a:schemeClr val="tx1"/>
                      </a:solidFill>
                    </a:ln>
                  </pic:spPr>
                </pic:pic>
              </a:graphicData>
            </a:graphic>
          </wp:inline>
        </w:drawing>
      </w:r>
    </w:p>
    <w:p w14:paraId="64352C33" w14:textId="354DD0EF" w:rsidR="00E3227C" w:rsidRDefault="006F2BB6" w:rsidP="00E3227C">
      <w:pPr>
        <w:pStyle w:val="BodyText"/>
        <w:ind w:left="0"/>
        <w:jc w:val="both"/>
      </w:pPr>
      <w:r w:rsidRPr="006F2BB6">
        <w:rPr>
          <w:b/>
          <w:bCs/>
        </w:rPr>
        <w:t>Step 2</w:t>
      </w:r>
      <w:r w:rsidR="00255F1B">
        <w:rPr>
          <w:b/>
          <w:bCs/>
        </w:rPr>
        <w:t>3</w:t>
      </w:r>
      <w:r w:rsidRPr="006F2BB6">
        <w:rPr>
          <w:b/>
          <w:bCs/>
        </w:rPr>
        <w:t>:</w:t>
      </w:r>
      <w:r>
        <w:t xml:space="preserve"> </w:t>
      </w:r>
      <w:r w:rsidR="00E3227C" w:rsidRPr="00E3227C">
        <w:t xml:space="preserve">Next, install the Horizon certificate to ensure it functions with a trusted secure certificate. To do this, log in to the Horizon server, open MMC with admin privileges, go to </w:t>
      </w:r>
      <w:r w:rsidR="00E3227C" w:rsidRPr="006F2BB6">
        <w:rPr>
          <w:b/>
          <w:bCs/>
        </w:rPr>
        <w:t>File &gt; Add/Remove Snap-ins</w:t>
      </w:r>
      <w:r w:rsidR="00E3227C" w:rsidRPr="00E3227C">
        <w:t xml:space="preserve"> </w:t>
      </w:r>
      <w:r w:rsidR="00E3227C" w:rsidRPr="006F2BB6">
        <w:rPr>
          <w:b/>
          <w:bCs/>
        </w:rPr>
        <w:t>&gt;</w:t>
      </w:r>
      <w:r w:rsidR="00E3227C" w:rsidRPr="00E3227C">
        <w:t xml:space="preserve"> select Certificates using the computer account, and add it to the </w:t>
      </w:r>
      <w:r w:rsidR="00E3227C" w:rsidRPr="006F2BB6">
        <w:rPr>
          <w:b/>
          <w:bCs/>
        </w:rPr>
        <w:t>MMC console</w:t>
      </w:r>
      <w:r>
        <w:t>:</w:t>
      </w:r>
    </w:p>
    <w:p w14:paraId="30BAEF1B" w14:textId="1AF37307" w:rsidR="00E3227C" w:rsidRDefault="00E3227C" w:rsidP="00E3227C">
      <w:pPr>
        <w:pStyle w:val="BodyText"/>
        <w:ind w:left="0"/>
        <w:jc w:val="center"/>
      </w:pPr>
      <w:r w:rsidRPr="00215B99">
        <w:rPr>
          <w:rFonts w:asciiTheme="minorHAnsi" w:hAnsiTheme="minorHAnsi" w:cstheme="minorHAnsi"/>
          <w:noProof/>
        </w:rPr>
        <w:drawing>
          <wp:inline distT="0" distB="0" distL="0" distR="0" wp14:anchorId="0890A36C" wp14:editId="781708DF">
            <wp:extent cx="4572000" cy="3373825"/>
            <wp:effectExtent l="19050" t="1905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88963" cy="3386342"/>
                    </a:xfrm>
                    <a:prstGeom prst="rect">
                      <a:avLst/>
                    </a:prstGeom>
                    <a:ln w="12700">
                      <a:solidFill>
                        <a:schemeClr val="tx1"/>
                      </a:solidFill>
                    </a:ln>
                  </pic:spPr>
                </pic:pic>
              </a:graphicData>
            </a:graphic>
          </wp:inline>
        </w:drawing>
      </w:r>
    </w:p>
    <w:p w14:paraId="7B5B5FB7" w14:textId="20B9F0AE" w:rsidR="00E3227C" w:rsidRDefault="00D86548" w:rsidP="00E3227C">
      <w:pPr>
        <w:pStyle w:val="BodyText"/>
        <w:ind w:left="0"/>
        <w:jc w:val="center"/>
      </w:pPr>
      <w:r>
        <w:rPr>
          <w:rFonts w:asciiTheme="minorHAnsi" w:hAnsiTheme="minorHAnsi" w:cstheme="minorHAnsi"/>
          <w:noProof/>
        </w:rPr>
        <w:lastRenderedPageBreak/>
        <w:pict w14:anchorId="18531124">
          <v:rect id="_x0000_s2208" style="position:absolute;left:0;text-align:left;margin-left:89.45pt;margin-top:122.2pt;width:18.5pt;height:10.5pt;z-index:251811840" filled="f" strokecolor="red" strokeweight="1.5pt"/>
        </w:pict>
      </w:r>
      <w:r w:rsidR="00E3227C" w:rsidRPr="00215B99">
        <w:rPr>
          <w:rFonts w:asciiTheme="minorHAnsi" w:hAnsiTheme="minorHAnsi" w:cstheme="minorHAnsi"/>
          <w:noProof/>
        </w:rPr>
        <w:drawing>
          <wp:inline distT="0" distB="0" distL="0" distR="0" wp14:anchorId="7068F67D" wp14:editId="0B2BB1C5">
            <wp:extent cx="4800600" cy="2728303"/>
            <wp:effectExtent l="19050" t="1905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32322" cy="2746331"/>
                    </a:xfrm>
                    <a:prstGeom prst="rect">
                      <a:avLst/>
                    </a:prstGeom>
                    <a:ln w="12700">
                      <a:solidFill>
                        <a:schemeClr val="tx1"/>
                      </a:solidFill>
                    </a:ln>
                  </pic:spPr>
                </pic:pic>
              </a:graphicData>
            </a:graphic>
          </wp:inline>
        </w:drawing>
      </w:r>
    </w:p>
    <w:p w14:paraId="6F268417" w14:textId="25DE1CEE" w:rsidR="00E3227C" w:rsidRDefault="00D86548" w:rsidP="00E3227C">
      <w:pPr>
        <w:pStyle w:val="BodyText"/>
        <w:ind w:left="0"/>
        <w:jc w:val="center"/>
      </w:pPr>
      <w:r>
        <w:rPr>
          <w:rFonts w:asciiTheme="minorHAnsi" w:hAnsiTheme="minorHAnsi" w:cstheme="minorHAnsi"/>
          <w:noProof/>
        </w:rPr>
        <w:pict w14:anchorId="55089D31">
          <v:rect id="_x0000_s2207" style="position:absolute;left:0;text-align:left;margin-left:321.95pt;margin-top:241.9pt;width:35.5pt;height:14pt;z-index:251810816" filled="f" strokecolor="red" strokeweight="1.5pt"/>
        </w:pict>
      </w:r>
      <w:r>
        <w:rPr>
          <w:rFonts w:asciiTheme="minorHAnsi" w:hAnsiTheme="minorHAnsi" w:cstheme="minorHAnsi"/>
          <w:noProof/>
        </w:rPr>
        <w:pict w14:anchorId="6EEC5CC2">
          <v:rect id="_x0000_s2206" style="position:absolute;left:0;text-align:left;margin-left:163.45pt;margin-top:138.9pt;width:69pt;height:16pt;z-index:251809792" filled="f" strokecolor="red" strokeweight="1.5pt"/>
        </w:pict>
      </w:r>
      <w:r w:rsidR="00E3227C" w:rsidRPr="00215B99">
        <w:rPr>
          <w:rFonts w:asciiTheme="minorHAnsi" w:hAnsiTheme="minorHAnsi" w:cstheme="minorHAnsi"/>
          <w:noProof/>
        </w:rPr>
        <w:drawing>
          <wp:inline distT="0" distB="0" distL="0" distR="0" wp14:anchorId="1340F6A2" wp14:editId="6023EB24">
            <wp:extent cx="4572000" cy="3328737"/>
            <wp:effectExtent l="19050" t="1905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91049" cy="3342606"/>
                    </a:xfrm>
                    <a:prstGeom prst="rect">
                      <a:avLst/>
                    </a:prstGeom>
                    <a:ln w="12700">
                      <a:solidFill>
                        <a:schemeClr val="tx1"/>
                      </a:solidFill>
                    </a:ln>
                  </pic:spPr>
                </pic:pic>
              </a:graphicData>
            </a:graphic>
          </wp:inline>
        </w:drawing>
      </w:r>
    </w:p>
    <w:p w14:paraId="5E7B9C26" w14:textId="411F286A" w:rsidR="00E3227C" w:rsidRDefault="00D86548" w:rsidP="00E3227C">
      <w:pPr>
        <w:pStyle w:val="BodyText"/>
        <w:ind w:left="0"/>
        <w:jc w:val="center"/>
      </w:pPr>
      <w:r>
        <w:rPr>
          <w:rFonts w:asciiTheme="minorHAnsi" w:hAnsiTheme="minorHAnsi" w:cstheme="minorHAnsi"/>
          <w:noProof/>
        </w:rPr>
        <w:pict w14:anchorId="635E50B5">
          <v:rect id="_x0000_s2195" style="position:absolute;left:0;text-align:left;margin-left:281.95pt;margin-top:214.4pt;width:53.5pt;height:20pt;z-index:251798528" filled="f" strokecolor="red" strokeweight="1.5pt"/>
        </w:pict>
      </w:r>
      <w:r>
        <w:rPr>
          <w:rFonts w:asciiTheme="minorHAnsi" w:hAnsiTheme="minorHAnsi" w:cstheme="minorHAnsi"/>
          <w:noProof/>
        </w:rPr>
        <w:pict w14:anchorId="3905BA22">
          <v:rect id="_x0000_s2194" style="position:absolute;left:0;text-align:left;margin-left:72.95pt;margin-top:59.4pt;width:199.5pt;height:17pt;z-index:251797504" filled="f" strokecolor="red" strokeweight="1.5pt"/>
        </w:pict>
      </w:r>
      <w:r w:rsidR="00E3227C" w:rsidRPr="00215B99">
        <w:rPr>
          <w:rFonts w:asciiTheme="minorHAnsi" w:hAnsiTheme="minorHAnsi" w:cstheme="minorHAnsi"/>
          <w:noProof/>
        </w:rPr>
        <w:drawing>
          <wp:inline distT="0" distB="0" distL="0" distR="0" wp14:anchorId="1E637D0F" wp14:editId="7B57F0E0">
            <wp:extent cx="4438650" cy="3017911"/>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41237" cy="3019670"/>
                    </a:xfrm>
                    <a:prstGeom prst="rect">
                      <a:avLst/>
                    </a:prstGeom>
                    <a:ln w="12700">
                      <a:solidFill>
                        <a:schemeClr val="tx1"/>
                      </a:solidFill>
                    </a:ln>
                  </pic:spPr>
                </pic:pic>
              </a:graphicData>
            </a:graphic>
          </wp:inline>
        </w:drawing>
      </w:r>
    </w:p>
    <w:p w14:paraId="49FE565E" w14:textId="6DDD9D92" w:rsidR="00E3227C" w:rsidRDefault="00D86548" w:rsidP="00E3227C">
      <w:pPr>
        <w:pStyle w:val="BodyText"/>
        <w:ind w:left="0"/>
        <w:jc w:val="center"/>
      </w:pPr>
      <w:r>
        <w:rPr>
          <w:rFonts w:asciiTheme="minorHAnsi" w:hAnsiTheme="minorHAnsi" w:cstheme="minorHAnsi"/>
          <w:noProof/>
        </w:rPr>
        <w:lastRenderedPageBreak/>
        <w:pict w14:anchorId="69F2CD51">
          <v:rect id="_x0000_s2211" style="position:absolute;left:0;text-align:left;margin-left:312.95pt;margin-top:213.2pt;width:44pt;height:19pt;z-index:251814912" filled="f" strokecolor="red" strokeweight="1.5pt"/>
        </w:pict>
      </w:r>
      <w:r>
        <w:rPr>
          <w:rFonts w:asciiTheme="minorHAnsi" w:hAnsiTheme="minorHAnsi" w:cstheme="minorHAnsi"/>
          <w:noProof/>
        </w:rPr>
        <w:pict w14:anchorId="77265D32">
          <v:rect id="_x0000_s2210" style="position:absolute;left:0;text-align:left;margin-left:185.95pt;margin-top:100.7pt;width:40pt;height:21pt;z-index:251813888" filled="f" strokecolor="red" strokeweight="1.5pt"/>
        </w:pict>
      </w:r>
      <w:r>
        <w:rPr>
          <w:rFonts w:asciiTheme="minorHAnsi" w:hAnsiTheme="minorHAnsi" w:cstheme="minorHAnsi"/>
          <w:noProof/>
        </w:rPr>
        <w:pict w14:anchorId="62CBAF04">
          <v:rect id="_x0000_s2209" style="position:absolute;left:0;text-align:left;margin-left:57.95pt;margin-top:52.7pt;width:115pt;height:123pt;z-index:251812864" filled="f" strokecolor="red" strokeweight="1.5pt"/>
        </w:pict>
      </w:r>
      <w:r w:rsidR="00E3227C" w:rsidRPr="00215B99">
        <w:rPr>
          <w:rFonts w:asciiTheme="minorHAnsi" w:hAnsiTheme="minorHAnsi" w:cstheme="minorHAnsi"/>
          <w:noProof/>
        </w:rPr>
        <w:drawing>
          <wp:inline distT="0" distB="0" distL="0" distR="0" wp14:anchorId="7BC9F8BD" wp14:editId="1FFBD1B5">
            <wp:extent cx="4476466" cy="2952248"/>
            <wp:effectExtent l="19050" t="19050" r="63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86623" cy="2958946"/>
                    </a:xfrm>
                    <a:prstGeom prst="rect">
                      <a:avLst/>
                    </a:prstGeom>
                    <a:ln w="12700">
                      <a:solidFill>
                        <a:schemeClr val="tx1"/>
                      </a:solidFill>
                    </a:ln>
                  </pic:spPr>
                </pic:pic>
              </a:graphicData>
            </a:graphic>
          </wp:inline>
        </w:drawing>
      </w:r>
    </w:p>
    <w:p w14:paraId="5B333771" w14:textId="1094BAA9" w:rsidR="00E3227C" w:rsidRDefault="00DE596D" w:rsidP="00E3227C">
      <w:pPr>
        <w:pStyle w:val="BodyText"/>
        <w:ind w:left="0"/>
        <w:jc w:val="both"/>
      </w:pPr>
      <w:r w:rsidRPr="00DE596D">
        <w:rPr>
          <w:b/>
          <w:bCs/>
        </w:rPr>
        <w:t>Step 2</w:t>
      </w:r>
      <w:r w:rsidR="00255F1B">
        <w:rPr>
          <w:b/>
          <w:bCs/>
        </w:rPr>
        <w:t>4</w:t>
      </w:r>
      <w:r w:rsidRPr="00DE596D">
        <w:rPr>
          <w:b/>
          <w:bCs/>
        </w:rPr>
        <w:t>:</w:t>
      </w:r>
      <w:r>
        <w:t xml:space="preserve"> </w:t>
      </w:r>
      <w:r w:rsidR="00E3227C">
        <w:t xml:space="preserve">Now, </w:t>
      </w:r>
      <w:r w:rsidR="00255F1B" w:rsidRPr="00255F1B">
        <w:t xml:space="preserve">navigate to </w:t>
      </w:r>
      <w:r w:rsidR="00255F1B" w:rsidRPr="00255F1B">
        <w:rPr>
          <w:b/>
          <w:bCs/>
          <w:color w:val="0E101A"/>
        </w:rPr>
        <w:t>Certificates &gt; Personal &gt; Certificates</w:t>
      </w:r>
      <w:r w:rsidR="00255F1B" w:rsidRPr="00255F1B">
        <w:t xml:space="preserve"> and right-click on the right side, click </w:t>
      </w:r>
      <w:r w:rsidR="00255F1B" w:rsidRPr="00255F1B">
        <w:rPr>
          <w:b/>
          <w:bCs/>
          <w:color w:val="0E101A"/>
        </w:rPr>
        <w:t>All Tasks</w:t>
      </w:r>
      <w:r w:rsidR="00255F1B" w:rsidRPr="00255F1B">
        <w:t xml:space="preserve">, then select </w:t>
      </w:r>
      <w:r w:rsidR="00255F1B" w:rsidRPr="00255F1B">
        <w:rPr>
          <w:b/>
          <w:bCs/>
          <w:color w:val="0E101A"/>
        </w:rPr>
        <w:t>Import</w:t>
      </w:r>
      <w:r w:rsidR="00255F1B" w:rsidRPr="00255F1B">
        <w:t xml:space="preserve"> (it supports only PFX files):</w:t>
      </w:r>
    </w:p>
    <w:p w14:paraId="1C01392C" w14:textId="1B05CB14" w:rsidR="00E3227C" w:rsidRDefault="00D86548" w:rsidP="00E3227C">
      <w:pPr>
        <w:pStyle w:val="BodyText"/>
        <w:ind w:left="0"/>
        <w:jc w:val="center"/>
      </w:pPr>
      <w:r>
        <w:rPr>
          <w:rFonts w:asciiTheme="minorHAnsi" w:hAnsiTheme="minorHAnsi" w:cstheme="minorHAnsi"/>
          <w:noProof/>
        </w:rPr>
        <w:pict w14:anchorId="7B4478AD">
          <v:rect id="_x0000_s2086" style="position:absolute;left:0;text-align:left;margin-left:195.45pt;margin-top:97.2pt;width:131pt;height:26.5pt;z-index:251694080" filled="f" strokecolor="red" strokeweight="1.5pt"/>
        </w:pict>
      </w:r>
      <w:r>
        <w:rPr>
          <w:rFonts w:asciiTheme="minorHAnsi" w:hAnsiTheme="minorHAnsi" w:cstheme="minorHAnsi"/>
          <w:noProof/>
        </w:rPr>
        <w:pict w14:anchorId="1F460726">
          <v:rect id="_x0000_s2085" style="position:absolute;left:0;text-align:left;margin-left:32.45pt;margin-top:38.2pt;width:84.5pt;height:29.5pt;z-index:251693056" filled="f" strokecolor="red" strokeweight="1.5pt"/>
        </w:pict>
      </w:r>
      <w:r w:rsidR="00E3227C" w:rsidRPr="00215B99">
        <w:rPr>
          <w:rFonts w:asciiTheme="minorHAnsi" w:hAnsiTheme="minorHAnsi" w:cstheme="minorHAnsi"/>
          <w:noProof/>
        </w:rPr>
        <w:drawing>
          <wp:inline distT="0" distB="0" distL="0" distR="0" wp14:anchorId="38FCB303" wp14:editId="7827A382">
            <wp:extent cx="5226050" cy="2678046"/>
            <wp:effectExtent l="19050" t="1905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32703" cy="2681455"/>
                    </a:xfrm>
                    <a:prstGeom prst="rect">
                      <a:avLst/>
                    </a:prstGeom>
                    <a:ln w="12700">
                      <a:solidFill>
                        <a:schemeClr val="tx1"/>
                      </a:solidFill>
                    </a:ln>
                  </pic:spPr>
                </pic:pic>
              </a:graphicData>
            </a:graphic>
          </wp:inline>
        </w:drawing>
      </w:r>
    </w:p>
    <w:p w14:paraId="237D0E21" w14:textId="14E7B084" w:rsidR="00E3227C" w:rsidRDefault="00DE596D" w:rsidP="00E3227C">
      <w:pPr>
        <w:pStyle w:val="BodyText"/>
        <w:ind w:left="0"/>
        <w:jc w:val="both"/>
      </w:pPr>
      <w:r w:rsidRPr="00DE596D">
        <w:rPr>
          <w:b/>
          <w:bCs/>
        </w:rPr>
        <w:t>Step 2</w:t>
      </w:r>
      <w:r w:rsidR="00255F1B">
        <w:rPr>
          <w:b/>
          <w:bCs/>
        </w:rPr>
        <w:t>5</w:t>
      </w:r>
      <w:r w:rsidRPr="00DE596D">
        <w:rPr>
          <w:b/>
          <w:bCs/>
        </w:rPr>
        <w:t>:</w:t>
      </w:r>
      <w:r>
        <w:t xml:space="preserve"> </w:t>
      </w:r>
      <w:r w:rsidR="00E3227C">
        <w:t>Select the store location as</w:t>
      </w:r>
      <w:r w:rsidR="00255F1B">
        <w:t xml:space="preserve"> a</w:t>
      </w:r>
      <w:r w:rsidR="00E3227C">
        <w:t xml:space="preserve"> </w:t>
      </w:r>
      <w:r w:rsidR="00E3227C" w:rsidRPr="00DE596D">
        <w:rPr>
          <w:b/>
          <w:bCs/>
        </w:rPr>
        <w:t>Local Machine</w:t>
      </w:r>
      <w:r w:rsidR="00E3227C">
        <w:t xml:space="preserve">, then click </w:t>
      </w:r>
      <w:r w:rsidR="00E3227C" w:rsidRPr="00DE596D">
        <w:rPr>
          <w:b/>
          <w:bCs/>
        </w:rPr>
        <w:t>Next</w:t>
      </w:r>
      <w:r w:rsidR="00E3227C">
        <w:t>, and select and open the file from your local folder:</w:t>
      </w:r>
    </w:p>
    <w:p w14:paraId="365EB61B" w14:textId="73A479A9" w:rsidR="00E3227C" w:rsidRDefault="00D86548" w:rsidP="00E3227C">
      <w:pPr>
        <w:pStyle w:val="BodyText"/>
        <w:ind w:left="0"/>
        <w:jc w:val="center"/>
      </w:pPr>
      <w:r>
        <w:rPr>
          <w:noProof/>
        </w:rPr>
        <w:pict w14:anchorId="501EB6F2">
          <v:rect id="_x0000_s2089" style="position:absolute;left:0;text-align:left;margin-left:149.95pt;margin-top:160.2pt;width:36.5pt;height:13pt;z-index:251697152" filled="f" strokecolor="red" strokeweight="1.5pt"/>
        </w:pict>
      </w:r>
      <w:r>
        <w:rPr>
          <w:noProof/>
        </w:rPr>
        <w:pict w14:anchorId="63D34F2E">
          <v:rect id="_x0000_s2088" style="position:absolute;left:0;text-align:left;margin-left:270.45pt;margin-top:95.2pt;width:2in;height:13.5pt;z-index:251696128" filled="f" strokecolor="red" strokeweight="1.5pt"/>
        </w:pict>
      </w:r>
      <w:r>
        <w:rPr>
          <w:noProof/>
        </w:rPr>
        <w:pict w14:anchorId="5E9B086B">
          <v:rect id="_x0000_s2087" style="position:absolute;left:0;text-align:left;margin-left:28.95pt;margin-top:83.2pt;width:96pt;height:47.5pt;z-index:251695104" filled="f" strokecolor="red" strokeweight="1.5pt"/>
        </w:pict>
      </w:r>
      <w:r w:rsidR="00E3227C">
        <w:rPr>
          <w:noProof/>
        </w:rPr>
        <w:drawing>
          <wp:inline distT="0" distB="0" distL="0" distR="0" wp14:anchorId="0F10D933" wp14:editId="2E0A70F6">
            <wp:extent cx="5187950" cy="2253716"/>
            <wp:effectExtent l="19050" t="1905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98611" cy="2258347"/>
                    </a:xfrm>
                    <a:prstGeom prst="rect">
                      <a:avLst/>
                    </a:prstGeom>
                    <a:ln w="12700">
                      <a:solidFill>
                        <a:schemeClr val="tx1"/>
                      </a:solidFill>
                    </a:ln>
                  </pic:spPr>
                </pic:pic>
              </a:graphicData>
            </a:graphic>
          </wp:inline>
        </w:drawing>
      </w:r>
    </w:p>
    <w:p w14:paraId="2894EA6F" w14:textId="77777777" w:rsidR="00CC1D75" w:rsidRDefault="00CC1D75">
      <w:pPr>
        <w:spacing w:line="240" w:lineRule="auto"/>
        <w:rPr>
          <w:b/>
          <w:bCs/>
        </w:rPr>
      </w:pPr>
      <w:r>
        <w:rPr>
          <w:b/>
          <w:bCs/>
        </w:rPr>
        <w:br w:type="page"/>
      </w:r>
    </w:p>
    <w:p w14:paraId="529B0F27" w14:textId="4AC891D4" w:rsidR="00E3227C" w:rsidRDefault="0009502B" w:rsidP="00E3227C">
      <w:pPr>
        <w:pStyle w:val="BodyText"/>
        <w:ind w:left="0"/>
      </w:pPr>
      <w:r w:rsidRPr="0009502B">
        <w:rPr>
          <w:b/>
          <w:bCs/>
        </w:rPr>
        <w:lastRenderedPageBreak/>
        <w:t>Step 2</w:t>
      </w:r>
      <w:r w:rsidR="00255F1B">
        <w:rPr>
          <w:b/>
          <w:bCs/>
        </w:rPr>
        <w:t>6</w:t>
      </w:r>
      <w:r w:rsidRPr="0009502B">
        <w:rPr>
          <w:b/>
          <w:bCs/>
        </w:rPr>
        <w:t>:</w:t>
      </w:r>
      <w:r>
        <w:t xml:space="preserve"> </w:t>
      </w:r>
      <w:r w:rsidR="00E3227C">
        <w:t xml:space="preserve">Browse </w:t>
      </w:r>
      <w:r w:rsidR="00255F1B" w:rsidRPr="00255F1B">
        <w:t xml:space="preserve">the file, click </w:t>
      </w:r>
      <w:r w:rsidR="00255F1B" w:rsidRPr="00255F1B">
        <w:rPr>
          <w:b/>
          <w:bCs/>
          <w:color w:val="0E101A"/>
        </w:rPr>
        <w:t>Next</w:t>
      </w:r>
      <w:r w:rsidR="00255F1B" w:rsidRPr="00255F1B">
        <w:t xml:space="preserve">, and enter the password, then click </w:t>
      </w:r>
      <w:r w:rsidR="00255F1B" w:rsidRPr="00255F1B">
        <w:rPr>
          <w:b/>
          <w:bCs/>
          <w:color w:val="0E101A"/>
        </w:rPr>
        <w:t>Next</w:t>
      </w:r>
      <w:r w:rsidR="00255F1B" w:rsidRPr="00255F1B">
        <w:t>:</w:t>
      </w:r>
    </w:p>
    <w:p w14:paraId="20051418" w14:textId="61590642" w:rsidR="00E3227C" w:rsidRDefault="00D86548" w:rsidP="00E3227C">
      <w:pPr>
        <w:pStyle w:val="BodyText"/>
        <w:ind w:left="0"/>
        <w:jc w:val="center"/>
      </w:pPr>
      <w:r>
        <w:rPr>
          <w:noProof/>
        </w:rPr>
        <w:pict w14:anchorId="2F51F914">
          <v:rect id="_x0000_s2094" style="position:absolute;left:0;text-align:left;margin-left:378.45pt;margin-top:168.2pt;width:32pt;height:14pt;z-index:251701248" filled="f" strokecolor="red" strokeweight="1.5pt"/>
        </w:pict>
      </w:r>
      <w:r>
        <w:rPr>
          <w:noProof/>
        </w:rPr>
        <w:pict w14:anchorId="4939FA10">
          <v:rect id="_x0000_s2093" style="position:absolute;left:0;text-align:left;margin-left:263.95pt;margin-top:68.7pt;width:131pt;height:29pt;z-index:251700224" filled="f" strokecolor="red" strokeweight="1.5pt"/>
        </w:pict>
      </w:r>
      <w:r>
        <w:rPr>
          <w:noProof/>
        </w:rPr>
        <w:pict w14:anchorId="48A2F50B">
          <v:rect id="_x0000_s2092" style="position:absolute;left:0;text-align:left;margin-left:136.45pt;margin-top:168.7pt;width:33.5pt;height:17pt;z-index:251699200" filled="f" strokecolor="red" strokeweight="1.5pt"/>
        </w:pict>
      </w:r>
      <w:r>
        <w:rPr>
          <w:noProof/>
        </w:rPr>
        <w:pict w14:anchorId="23F10D8B">
          <v:rect id="_x0000_s2091" style="position:absolute;left:0;text-align:left;margin-left:16.45pt;margin-top:56.7pt;width:172pt;height:24.5pt;z-index:251698176" filled="f" strokecolor="red" strokeweight="1.5pt"/>
        </w:pict>
      </w:r>
      <w:r w:rsidR="00E3227C">
        <w:rPr>
          <w:noProof/>
        </w:rPr>
        <w:drawing>
          <wp:inline distT="0" distB="0" distL="0" distR="0" wp14:anchorId="1077AD5E" wp14:editId="7CAA2194">
            <wp:extent cx="5760720" cy="2364740"/>
            <wp:effectExtent l="19050" t="1905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364740"/>
                    </a:xfrm>
                    <a:prstGeom prst="rect">
                      <a:avLst/>
                    </a:prstGeom>
                    <a:ln w="12700">
                      <a:solidFill>
                        <a:schemeClr val="tx1"/>
                      </a:solidFill>
                    </a:ln>
                  </pic:spPr>
                </pic:pic>
              </a:graphicData>
            </a:graphic>
          </wp:inline>
        </w:drawing>
      </w:r>
    </w:p>
    <w:p w14:paraId="47C6BE3A" w14:textId="3A3CA231" w:rsidR="00E3227C" w:rsidRDefault="0009502B" w:rsidP="00E3227C">
      <w:pPr>
        <w:pStyle w:val="BodyText"/>
        <w:ind w:left="0"/>
      </w:pPr>
      <w:r w:rsidRPr="0009502B">
        <w:rPr>
          <w:b/>
          <w:bCs/>
        </w:rPr>
        <w:t>Step 2</w:t>
      </w:r>
      <w:r w:rsidR="00255F1B">
        <w:rPr>
          <w:b/>
          <w:bCs/>
        </w:rPr>
        <w:t>7</w:t>
      </w:r>
      <w:r w:rsidRPr="0009502B">
        <w:rPr>
          <w:b/>
          <w:bCs/>
        </w:rPr>
        <w:t>:</w:t>
      </w:r>
      <w:r>
        <w:t xml:space="preserve"> </w:t>
      </w:r>
      <w:r w:rsidR="00E3227C">
        <w:t xml:space="preserve">Select </w:t>
      </w:r>
      <w:r w:rsidR="00E3227C" w:rsidRPr="0009502B">
        <w:rPr>
          <w:b/>
          <w:bCs/>
        </w:rPr>
        <w:t>Place all certificates in the following store</w:t>
      </w:r>
      <w:r w:rsidR="00E3227C">
        <w:t xml:space="preserve">, and click </w:t>
      </w:r>
      <w:r w:rsidR="00E3227C" w:rsidRPr="0009502B">
        <w:rPr>
          <w:b/>
          <w:bCs/>
        </w:rPr>
        <w:t>Finish</w:t>
      </w:r>
      <w:r w:rsidR="00E3227C">
        <w:t>:</w:t>
      </w:r>
    </w:p>
    <w:p w14:paraId="1889B04D" w14:textId="077CD37F" w:rsidR="00E3227C" w:rsidRDefault="00D86548" w:rsidP="00E3227C">
      <w:pPr>
        <w:pStyle w:val="BodyText"/>
        <w:ind w:left="0"/>
        <w:jc w:val="center"/>
      </w:pPr>
      <w:r>
        <w:rPr>
          <w:noProof/>
        </w:rPr>
        <w:pict w14:anchorId="5ACA5A98">
          <v:rect id="_x0000_s2095" style="position:absolute;left:0;text-align:left;margin-left:33.95pt;margin-top:53pt;width:168.5pt;height:54pt;z-index:251702272" filled="f" strokecolor="red" strokeweight="1.5pt"/>
        </w:pict>
      </w:r>
      <w:r w:rsidR="00E3227C">
        <w:rPr>
          <w:noProof/>
        </w:rPr>
        <w:drawing>
          <wp:inline distT="0" distB="0" distL="0" distR="0" wp14:anchorId="783E8686" wp14:editId="0AB9CE3E">
            <wp:extent cx="5760720" cy="1779905"/>
            <wp:effectExtent l="19050" t="1905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1779905"/>
                    </a:xfrm>
                    <a:prstGeom prst="rect">
                      <a:avLst/>
                    </a:prstGeom>
                    <a:ln w="12700">
                      <a:solidFill>
                        <a:schemeClr val="tx1"/>
                      </a:solidFill>
                    </a:ln>
                  </pic:spPr>
                </pic:pic>
              </a:graphicData>
            </a:graphic>
          </wp:inline>
        </w:drawing>
      </w:r>
    </w:p>
    <w:p w14:paraId="00E083CD" w14:textId="2ED06223" w:rsidR="00E3227C" w:rsidRDefault="00E3227C" w:rsidP="00E3227C">
      <w:pPr>
        <w:pStyle w:val="BodyText"/>
        <w:ind w:left="0"/>
      </w:pPr>
      <w:r>
        <w:t>You will get the successful message:</w:t>
      </w:r>
    </w:p>
    <w:p w14:paraId="66C64609" w14:textId="0593DD78" w:rsidR="00E3227C" w:rsidRDefault="00D86548" w:rsidP="00E3227C">
      <w:pPr>
        <w:pStyle w:val="BodyText"/>
        <w:ind w:left="0"/>
        <w:jc w:val="center"/>
      </w:pPr>
      <w:r>
        <w:rPr>
          <w:rFonts w:asciiTheme="minorHAnsi" w:hAnsiTheme="minorHAnsi" w:cstheme="minorHAnsi"/>
          <w:noProof/>
        </w:rPr>
        <w:pict w14:anchorId="14A3FEAB">
          <v:rect id="_x0000_s2212" style="position:absolute;left:0;text-align:left;margin-left:236.45pt;margin-top:82.85pt;width:60.5pt;height:19pt;z-index:251815936" filled="f" strokecolor="red" strokeweight="1.5pt"/>
        </w:pict>
      </w:r>
      <w:r w:rsidR="00E3227C" w:rsidRPr="00215B99">
        <w:rPr>
          <w:rFonts w:asciiTheme="minorHAnsi" w:hAnsiTheme="minorHAnsi" w:cstheme="minorHAnsi"/>
          <w:noProof/>
        </w:rPr>
        <w:drawing>
          <wp:inline distT="0" distB="0" distL="0" distR="0" wp14:anchorId="4AD9E3EA" wp14:editId="2E1C3AAD">
            <wp:extent cx="2219635" cy="1438476"/>
            <wp:effectExtent l="19050" t="1905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19635" cy="1438476"/>
                    </a:xfrm>
                    <a:prstGeom prst="rect">
                      <a:avLst/>
                    </a:prstGeom>
                    <a:ln w="12700">
                      <a:solidFill>
                        <a:schemeClr val="tx1"/>
                      </a:solidFill>
                    </a:ln>
                  </pic:spPr>
                </pic:pic>
              </a:graphicData>
            </a:graphic>
          </wp:inline>
        </w:drawing>
      </w:r>
    </w:p>
    <w:p w14:paraId="034DF26D" w14:textId="77777777" w:rsidR="0009502B" w:rsidRDefault="0009502B">
      <w:pPr>
        <w:spacing w:line="240" w:lineRule="auto"/>
        <w:rPr>
          <w:b/>
          <w:bCs/>
        </w:rPr>
      </w:pPr>
      <w:r>
        <w:rPr>
          <w:b/>
          <w:bCs/>
        </w:rPr>
        <w:br w:type="page"/>
      </w:r>
    </w:p>
    <w:p w14:paraId="0604FE82" w14:textId="4D846060" w:rsidR="00E3227C" w:rsidRDefault="0009502B" w:rsidP="00B005BE">
      <w:pPr>
        <w:pStyle w:val="BodyText"/>
        <w:ind w:left="0"/>
        <w:jc w:val="both"/>
      </w:pPr>
      <w:r w:rsidRPr="0009502B">
        <w:rPr>
          <w:b/>
          <w:bCs/>
        </w:rPr>
        <w:lastRenderedPageBreak/>
        <w:t>Step 2</w:t>
      </w:r>
      <w:r w:rsidR="00255F1B">
        <w:rPr>
          <w:b/>
          <w:bCs/>
        </w:rPr>
        <w:t>8</w:t>
      </w:r>
      <w:r w:rsidRPr="0009502B">
        <w:rPr>
          <w:b/>
          <w:bCs/>
        </w:rPr>
        <w:t>:</w:t>
      </w:r>
      <w:r>
        <w:t xml:space="preserve"> </w:t>
      </w:r>
      <w:r w:rsidR="00E3227C">
        <w:t xml:space="preserve">Now, locate the existing certificate (FQDN server) and open </w:t>
      </w:r>
      <w:r>
        <w:t>its</w:t>
      </w:r>
      <w:r w:rsidR="00E3227C">
        <w:t xml:space="preserve"> properties, then rename the friendly name as </w:t>
      </w:r>
      <w:r w:rsidR="00E3227C" w:rsidRPr="00B005BE">
        <w:rPr>
          <w:b/>
          <w:bCs/>
        </w:rPr>
        <w:t>old-</w:t>
      </w:r>
      <w:proofErr w:type="spellStart"/>
      <w:r w:rsidR="00E3227C" w:rsidRPr="00B005BE">
        <w:rPr>
          <w:b/>
          <w:bCs/>
        </w:rPr>
        <w:t>vdm</w:t>
      </w:r>
      <w:proofErr w:type="spellEnd"/>
      <w:r w:rsidR="00E3227C">
        <w:t>:</w:t>
      </w:r>
    </w:p>
    <w:p w14:paraId="79D364A3" w14:textId="0B0D1525" w:rsidR="00E3227C" w:rsidRDefault="00D86548" w:rsidP="00E3227C">
      <w:pPr>
        <w:pStyle w:val="BodyText"/>
        <w:ind w:left="0"/>
        <w:jc w:val="center"/>
      </w:pPr>
      <w:r>
        <w:rPr>
          <w:rFonts w:asciiTheme="minorHAnsi" w:hAnsiTheme="minorHAnsi" w:cstheme="minorHAnsi"/>
          <w:noProof/>
        </w:rPr>
        <w:pict w14:anchorId="0FF0D80E">
          <v:rect id="_x0000_s2096" style="position:absolute;left:0;text-align:left;margin-left:186.95pt;margin-top:55.2pt;width:158.5pt;height:14pt;z-index:251703296" filled="f" strokecolor="red" strokeweight="1.5pt"/>
        </w:pict>
      </w:r>
      <w:r w:rsidR="00E3227C" w:rsidRPr="00215B99">
        <w:rPr>
          <w:rFonts w:asciiTheme="minorHAnsi" w:hAnsiTheme="minorHAnsi" w:cstheme="minorHAnsi"/>
          <w:noProof/>
        </w:rPr>
        <w:drawing>
          <wp:inline distT="0" distB="0" distL="0" distR="0" wp14:anchorId="38D52BBF" wp14:editId="5927715D">
            <wp:extent cx="3855493" cy="2726470"/>
            <wp:effectExtent l="19050" t="1905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68220" cy="2735470"/>
                    </a:xfrm>
                    <a:prstGeom prst="rect">
                      <a:avLst/>
                    </a:prstGeom>
                    <a:ln w="12700">
                      <a:solidFill>
                        <a:schemeClr val="tx1"/>
                      </a:solidFill>
                    </a:ln>
                  </pic:spPr>
                </pic:pic>
              </a:graphicData>
            </a:graphic>
          </wp:inline>
        </w:drawing>
      </w:r>
    </w:p>
    <w:p w14:paraId="5E144786" w14:textId="58855DCD" w:rsidR="00E3227C" w:rsidRDefault="00B005BE" w:rsidP="00B005BE">
      <w:pPr>
        <w:pStyle w:val="BodyText"/>
        <w:ind w:left="0"/>
        <w:jc w:val="both"/>
      </w:pPr>
      <w:r w:rsidRPr="00B005BE">
        <w:rPr>
          <w:b/>
          <w:bCs/>
        </w:rPr>
        <w:t>Step 2</w:t>
      </w:r>
      <w:r w:rsidR="00255F1B">
        <w:rPr>
          <w:b/>
          <w:bCs/>
        </w:rPr>
        <w:t>9</w:t>
      </w:r>
      <w:r w:rsidRPr="00B005BE">
        <w:rPr>
          <w:b/>
          <w:bCs/>
        </w:rPr>
        <w:t>:</w:t>
      </w:r>
      <w:r>
        <w:t xml:space="preserve"> </w:t>
      </w:r>
      <w:r w:rsidR="00E3227C">
        <w:t xml:space="preserve">Now, locate the wildcard new certificate, which was imported, and open its properties, then rename the friendly name as </w:t>
      </w:r>
      <w:proofErr w:type="spellStart"/>
      <w:r w:rsidR="00E3227C">
        <w:t>vdm</w:t>
      </w:r>
      <w:proofErr w:type="spellEnd"/>
      <w:r w:rsidR="00E3227C">
        <w:t>:</w:t>
      </w:r>
    </w:p>
    <w:p w14:paraId="452DFF16" w14:textId="55A14F5B" w:rsidR="00E3227C" w:rsidRDefault="00D86548" w:rsidP="00E3227C">
      <w:pPr>
        <w:pStyle w:val="BodyText"/>
        <w:ind w:left="0"/>
        <w:jc w:val="center"/>
      </w:pPr>
      <w:r>
        <w:rPr>
          <w:rFonts w:asciiTheme="minorHAnsi" w:hAnsiTheme="minorHAnsi" w:cstheme="minorHAnsi"/>
          <w:noProof/>
        </w:rPr>
        <w:pict w14:anchorId="286E42B5">
          <v:rect id="_x0000_s2097" style="position:absolute;left:0;text-align:left;margin-left:179.45pt;margin-top:112.55pt;width:159.5pt;height:13pt;z-index:251704320" filled="f" strokecolor="red" strokeweight="1.5pt"/>
        </w:pict>
      </w:r>
      <w:r w:rsidR="00E3227C" w:rsidRPr="00215B99">
        <w:rPr>
          <w:rFonts w:asciiTheme="minorHAnsi" w:hAnsiTheme="minorHAnsi" w:cstheme="minorHAnsi"/>
          <w:noProof/>
        </w:rPr>
        <w:drawing>
          <wp:inline distT="0" distB="0" distL="0" distR="0" wp14:anchorId="084FF949" wp14:editId="1E85A331">
            <wp:extent cx="3978322" cy="3667703"/>
            <wp:effectExtent l="19050" t="19050" r="317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92614" cy="3680879"/>
                    </a:xfrm>
                    <a:prstGeom prst="rect">
                      <a:avLst/>
                    </a:prstGeom>
                    <a:ln w="12700">
                      <a:solidFill>
                        <a:schemeClr val="tx1"/>
                      </a:solidFill>
                    </a:ln>
                  </pic:spPr>
                </pic:pic>
              </a:graphicData>
            </a:graphic>
          </wp:inline>
        </w:drawing>
      </w:r>
    </w:p>
    <w:p w14:paraId="7DAEF469" w14:textId="77777777" w:rsidR="00B005BE" w:rsidRDefault="00B005BE">
      <w:pPr>
        <w:spacing w:line="240" w:lineRule="auto"/>
        <w:rPr>
          <w:b/>
          <w:bCs/>
        </w:rPr>
      </w:pPr>
      <w:r>
        <w:rPr>
          <w:b/>
          <w:bCs/>
        </w:rPr>
        <w:br w:type="page"/>
      </w:r>
    </w:p>
    <w:p w14:paraId="2C0B4403" w14:textId="7AA26183" w:rsidR="00E3227C" w:rsidRDefault="00B005BE" w:rsidP="00E3227C">
      <w:pPr>
        <w:pStyle w:val="BodyText"/>
        <w:ind w:left="0"/>
      </w:pPr>
      <w:r w:rsidRPr="00B005BE">
        <w:rPr>
          <w:b/>
          <w:bCs/>
        </w:rPr>
        <w:lastRenderedPageBreak/>
        <w:t xml:space="preserve">Step </w:t>
      </w:r>
      <w:r w:rsidR="00255F1B">
        <w:rPr>
          <w:b/>
          <w:bCs/>
        </w:rPr>
        <w:t>30</w:t>
      </w:r>
      <w:r w:rsidRPr="00B005BE">
        <w:rPr>
          <w:b/>
          <w:bCs/>
        </w:rPr>
        <w:t>:</w:t>
      </w:r>
      <w:r>
        <w:t xml:space="preserve"> </w:t>
      </w:r>
      <w:r w:rsidR="00E3227C">
        <w:t xml:space="preserve">Restart the VMware </w:t>
      </w:r>
      <w:r w:rsidR="00255F1B">
        <w:t>H</w:t>
      </w:r>
      <w:r w:rsidR="00E3227C">
        <w:t>orizon connection server:</w:t>
      </w:r>
    </w:p>
    <w:p w14:paraId="543F78B6" w14:textId="4FA894F1" w:rsidR="00E3227C" w:rsidRDefault="00D86548" w:rsidP="00E3227C">
      <w:pPr>
        <w:pStyle w:val="BodyText"/>
        <w:ind w:left="0"/>
        <w:jc w:val="center"/>
      </w:pPr>
      <w:r>
        <w:rPr>
          <w:rFonts w:asciiTheme="minorHAnsi" w:hAnsiTheme="minorHAnsi" w:cstheme="minorHAnsi"/>
          <w:noProof/>
        </w:rPr>
        <w:pict w14:anchorId="1166D2C5">
          <v:rect id="_x0000_s2099" style="position:absolute;left:0;text-align:left;margin-left:94.45pt;margin-top:44.7pt;width:119.5pt;height:11.5pt;z-index:251706368" filled="f" strokecolor="red" strokeweight="1.5pt"/>
        </w:pict>
      </w:r>
      <w:r>
        <w:rPr>
          <w:rFonts w:asciiTheme="minorHAnsi" w:hAnsiTheme="minorHAnsi" w:cstheme="minorHAnsi"/>
          <w:noProof/>
        </w:rPr>
        <w:pict w14:anchorId="1E6C9737">
          <v:rect id="_x0000_s2098" style="position:absolute;left:0;text-align:left;margin-left:224.45pt;margin-top:81.2pt;width:39pt;height:12pt;z-index:251705344" filled="f" strokecolor="red" strokeweight="1.5pt"/>
        </w:pict>
      </w:r>
      <w:r w:rsidR="00E3227C" w:rsidRPr="00215B99">
        <w:rPr>
          <w:rFonts w:asciiTheme="minorHAnsi" w:hAnsiTheme="minorHAnsi" w:cstheme="minorHAnsi"/>
          <w:noProof/>
        </w:rPr>
        <w:drawing>
          <wp:inline distT="0" distB="0" distL="0" distR="0" wp14:anchorId="5F42A915" wp14:editId="55F241AC">
            <wp:extent cx="5550507" cy="2219791"/>
            <wp:effectExtent l="19050" t="1905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55426" cy="2221758"/>
                    </a:xfrm>
                    <a:prstGeom prst="rect">
                      <a:avLst/>
                    </a:prstGeom>
                    <a:ln w="12700">
                      <a:solidFill>
                        <a:schemeClr val="tx1"/>
                      </a:solidFill>
                    </a:ln>
                  </pic:spPr>
                </pic:pic>
              </a:graphicData>
            </a:graphic>
          </wp:inline>
        </w:drawing>
      </w:r>
    </w:p>
    <w:p w14:paraId="46D12F0A" w14:textId="14AAE230" w:rsidR="008D203D" w:rsidRDefault="008D203D" w:rsidP="008D203D">
      <w:pPr>
        <w:pStyle w:val="BodyText"/>
        <w:ind w:left="0"/>
      </w:pPr>
      <w:r>
        <w:t>After restart, you will see the home page of Dashboard:</w:t>
      </w:r>
    </w:p>
    <w:p w14:paraId="6B67815B" w14:textId="7AB409A0" w:rsidR="00E3227C" w:rsidRDefault="00D86548" w:rsidP="00A21283">
      <w:pPr>
        <w:pStyle w:val="BodyText"/>
        <w:ind w:left="0"/>
        <w:jc w:val="center"/>
      </w:pPr>
      <w:r>
        <w:rPr>
          <w:rFonts w:asciiTheme="minorHAnsi" w:hAnsiTheme="minorHAnsi" w:cstheme="minorHAnsi"/>
          <w:noProof/>
        </w:rPr>
        <w:pict w14:anchorId="67E2362F">
          <v:rect id="_x0000_s2213" style="position:absolute;left:0;text-align:left;margin-left:5.45pt;margin-top:70.2pt;width:32.5pt;height:8.5pt;z-index:251816960" filled="f" strokecolor="red" strokeweight="1.5pt"/>
        </w:pict>
      </w:r>
      <w:r w:rsidR="00A21283" w:rsidRPr="00215B99">
        <w:rPr>
          <w:rFonts w:asciiTheme="minorHAnsi" w:hAnsiTheme="minorHAnsi" w:cstheme="minorHAnsi"/>
          <w:noProof/>
        </w:rPr>
        <w:drawing>
          <wp:inline distT="0" distB="0" distL="0" distR="0" wp14:anchorId="61D55D41" wp14:editId="67F11740">
            <wp:extent cx="5760720" cy="2726876"/>
            <wp:effectExtent l="19050" t="1905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726876"/>
                    </a:xfrm>
                    <a:prstGeom prst="rect">
                      <a:avLst/>
                    </a:prstGeom>
                    <a:ln w="12700">
                      <a:solidFill>
                        <a:schemeClr val="tx1"/>
                      </a:solidFill>
                    </a:ln>
                  </pic:spPr>
                </pic:pic>
              </a:graphicData>
            </a:graphic>
          </wp:inline>
        </w:drawing>
      </w:r>
    </w:p>
    <w:p w14:paraId="369728C2" w14:textId="75E4935D" w:rsidR="00B005BE" w:rsidRPr="00B005BE" w:rsidRDefault="00BA1C03" w:rsidP="00B005BE">
      <w:pPr>
        <w:pStyle w:val="Heading2"/>
        <w:numPr>
          <w:ilvl w:val="1"/>
          <w:numId w:val="32"/>
        </w:numPr>
        <w:ind w:left="360"/>
        <w:rPr>
          <w:rFonts w:cs="Arial"/>
        </w:rPr>
      </w:pPr>
      <w:bookmarkStart w:id="30" w:name="_Toc177130292"/>
      <w:r>
        <w:rPr>
          <w:rFonts w:cs="Arial"/>
        </w:rPr>
        <w:t>Creating Desktop Pools</w:t>
      </w:r>
      <w:bookmarkEnd w:id="30"/>
    </w:p>
    <w:p w14:paraId="020A420C" w14:textId="0F3C05FF" w:rsidR="00BA1C03" w:rsidRDefault="00012145" w:rsidP="00C849BF">
      <w:pPr>
        <w:pStyle w:val="BodyText"/>
        <w:ind w:left="0"/>
        <w:jc w:val="both"/>
        <w:rPr>
          <w:rFonts w:cs="Arial"/>
          <w:lang w:eastAsia="en-AU"/>
        </w:rPr>
      </w:pPr>
      <w:r w:rsidRPr="00012145">
        <w:rPr>
          <w:rFonts w:cs="Arial"/>
        </w:rPr>
        <w:t>It's time to create desktop pools so users can assign and use virtual desktop infrastructure (VDI). Follow these instructions to create the Desktop pools</w:t>
      </w:r>
      <w:r w:rsidR="00C849BF">
        <w:rPr>
          <w:rFonts w:cs="Arial"/>
          <w:lang w:eastAsia="en-AU"/>
        </w:rPr>
        <w:t>:</w:t>
      </w:r>
    </w:p>
    <w:p w14:paraId="52F35877" w14:textId="053BE8FC" w:rsidR="00BA1C03" w:rsidRDefault="00C849BF" w:rsidP="00B005BE">
      <w:pPr>
        <w:pStyle w:val="BodyText"/>
        <w:ind w:left="0"/>
        <w:jc w:val="both"/>
        <w:rPr>
          <w:rFonts w:cs="Arial"/>
          <w:lang w:eastAsia="en-AU"/>
        </w:rPr>
      </w:pPr>
      <w:r w:rsidRPr="00C849BF">
        <w:rPr>
          <w:rFonts w:cs="Arial"/>
          <w:b/>
          <w:bCs/>
          <w:lang w:eastAsia="en-AU"/>
        </w:rPr>
        <w:t>Step 1:</w:t>
      </w:r>
      <w:r>
        <w:rPr>
          <w:rFonts w:cs="Arial"/>
          <w:lang w:eastAsia="en-AU"/>
        </w:rPr>
        <w:t xml:space="preserve"> </w:t>
      </w:r>
      <w:r w:rsidR="00BA1C03">
        <w:rPr>
          <w:rFonts w:cs="Arial"/>
          <w:lang w:eastAsia="en-AU"/>
        </w:rPr>
        <w:t xml:space="preserve">Navigate </w:t>
      </w:r>
      <w:r w:rsidR="003D61CB" w:rsidRPr="003D61CB">
        <w:rPr>
          <w:rFonts w:cs="Arial"/>
          <w:lang w:eastAsia="en-AU"/>
        </w:rPr>
        <w:t>to the Desktop section at the left side of the Horizon admin page and</w:t>
      </w:r>
      <w:r>
        <w:rPr>
          <w:rFonts w:cs="Arial"/>
          <w:lang w:eastAsia="en-AU"/>
        </w:rPr>
        <w:t xml:space="preserve"> click </w:t>
      </w:r>
      <w:r w:rsidRPr="00D756C5">
        <w:rPr>
          <w:rFonts w:cs="Arial"/>
          <w:b/>
          <w:bCs/>
          <w:lang w:eastAsia="en-AU"/>
        </w:rPr>
        <w:t>Add</w:t>
      </w:r>
      <w:r>
        <w:rPr>
          <w:rFonts w:cs="Arial"/>
          <w:lang w:eastAsia="en-AU"/>
        </w:rPr>
        <w:t xml:space="preserve"> under Desktop Pools:</w:t>
      </w:r>
    </w:p>
    <w:p w14:paraId="4D2BBF35" w14:textId="1704870A" w:rsidR="00C54E65" w:rsidRDefault="00D86548" w:rsidP="00C54E65">
      <w:pPr>
        <w:pStyle w:val="BodyText"/>
        <w:ind w:left="0"/>
        <w:jc w:val="center"/>
        <w:rPr>
          <w:rFonts w:cs="Arial"/>
          <w:lang w:eastAsia="en-AU"/>
        </w:rPr>
      </w:pPr>
      <w:r>
        <w:rPr>
          <w:rFonts w:asciiTheme="minorHAnsi" w:hAnsiTheme="minorHAnsi" w:cstheme="minorHAnsi"/>
          <w:noProof/>
        </w:rPr>
        <w:pict w14:anchorId="23BD48FA">
          <v:rect id="_x0000_s2215" style="position:absolute;left:0;text-align:left;margin-left:113.95pt;margin-top:45.5pt;width:31.5pt;height:23.5pt;z-index:251819008" filled="f" strokecolor="red" strokeweight="1.5pt"/>
        </w:pict>
      </w:r>
      <w:r w:rsidR="00C54E65" w:rsidRPr="00215B99">
        <w:rPr>
          <w:rFonts w:asciiTheme="minorHAnsi" w:hAnsiTheme="minorHAnsi" w:cstheme="minorHAnsi"/>
          <w:noProof/>
        </w:rPr>
        <w:drawing>
          <wp:inline distT="0" distB="0" distL="0" distR="0" wp14:anchorId="7258C569" wp14:editId="1CDFFFF9">
            <wp:extent cx="5431809" cy="2321579"/>
            <wp:effectExtent l="19050" t="1905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48248" cy="2328605"/>
                    </a:xfrm>
                    <a:prstGeom prst="rect">
                      <a:avLst/>
                    </a:prstGeom>
                    <a:ln w="12700">
                      <a:solidFill>
                        <a:schemeClr val="tx1"/>
                      </a:solidFill>
                    </a:ln>
                  </pic:spPr>
                </pic:pic>
              </a:graphicData>
            </a:graphic>
          </wp:inline>
        </w:drawing>
      </w:r>
    </w:p>
    <w:p w14:paraId="187A8255" w14:textId="77777777" w:rsidR="00C849BF" w:rsidRDefault="00C849BF" w:rsidP="00C849BF">
      <w:pPr>
        <w:pStyle w:val="BodyText"/>
        <w:ind w:left="0"/>
        <w:rPr>
          <w:rFonts w:cs="Arial"/>
          <w:lang w:eastAsia="en-AU"/>
        </w:rPr>
      </w:pPr>
    </w:p>
    <w:p w14:paraId="3BB30AF3" w14:textId="69B2C35C" w:rsidR="00C849BF" w:rsidRDefault="00C849BF" w:rsidP="00C849BF">
      <w:pPr>
        <w:pStyle w:val="BodyText"/>
        <w:ind w:left="0"/>
        <w:rPr>
          <w:rFonts w:cs="Arial"/>
          <w:lang w:eastAsia="en-AU"/>
        </w:rPr>
      </w:pPr>
      <w:r w:rsidRPr="00C849BF">
        <w:rPr>
          <w:rFonts w:cs="Arial"/>
          <w:b/>
          <w:bCs/>
          <w:lang w:eastAsia="en-AU"/>
        </w:rPr>
        <w:lastRenderedPageBreak/>
        <w:t>Step 2:</w:t>
      </w:r>
      <w:r>
        <w:rPr>
          <w:rFonts w:cs="Arial"/>
          <w:lang w:eastAsia="en-AU"/>
        </w:rPr>
        <w:t xml:space="preserve"> Select </w:t>
      </w:r>
      <w:r w:rsidRPr="00D756C5">
        <w:rPr>
          <w:rFonts w:cs="Arial"/>
          <w:b/>
          <w:bCs/>
          <w:lang w:eastAsia="en-AU"/>
        </w:rPr>
        <w:t>Automated Desktop Pool</w:t>
      </w:r>
      <w:r>
        <w:rPr>
          <w:rFonts w:cs="Arial"/>
          <w:lang w:eastAsia="en-AU"/>
        </w:rPr>
        <w:t xml:space="preserve">, and click </w:t>
      </w:r>
      <w:r w:rsidRPr="00D756C5">
        <w:rPr>
          <w:rFonts w:cs="Arial"/>
          <w:b/>
          <w:bCs/>
          <w:lang w:eastAsia="en-AU"/>
        </w:rPr>
        <w:t>Next</w:t>
      </w:r>
      <w:r>
        <w:rPr>
          <w:rFonts w:cs="Arial"/>
          <w:lang w:eastAsia="en-AU"/>
        </w:rPr>
        <w:t>:</w:t>
      </w:r>
    </w:p>
    <w:p w14:paraId="5E47C526" w14:textId="7AA367C9" w:rsidR="00C54E65" w:rsidRDefault="00D86548" w:rsidP="00C14C05">
      <w:pPr>
        <w:pStyle w:val="BodyText"/>
        <w:ind w:left="0"/>
        <w:jc w:val="center"/>
        <w:rPr>
          <w:rFonts w:cs="Arial"/>
          <w:lang w:eastAsia="en-AU"/>
        </w:rPr>
      </w:pPr>
      <w:r>
        <w:rPr>
          <w:rFonts w:asciiTheme="minorHAnsi" w:hAnsiTheme="minorHAnsi" w:cstheme="minorHAnsi"/>
          <w:noProof/>
        </w:rPr>
        <w:pict w14:anchorId="04DF5521">
          <v:rect id="_x0000_s2101" style="position:absolute;left:0;text-align:left;margin-left:410.95pt;margin-top:209.2pt;width:26pt;height:15pt;z-index:251708416" filled="f" strokecolor="red" strokeweight="1.5pt"/>
        </w:pict>
      </w:r>
      <w:r>
        <w:rPr>
          <w:rFonts w:asciiTheme="minorHAnsi" w:hAnsiTheme="minorHAnsi" w:cstheme="minorHAnsi"/>
          <w:noProof/>
        </w:rPr>
        <w:pict w14:anchorId="2DC37482">
          <v:rect id="_x0000_s2100" style="position:absolute;left:0;text-align:left;margin-left:137.95pt;margin-top:29.2pt;width:95.5pt;height:14.5pt;z-index:251707392" filled="f" strokecolor="red" strokeweight="1.5pt"/>
        </w:pict>
      </w:r>
      <w:r w:rsidR="00C54E65" w:rsidRPr="00215B99">
        <w:rPr>
          <w:rFonts w:asciiTheme="minorHAnsi" w:hAnsiTheme="minorHAnsi" w:cstheme="minorHAnsi"/>
          <w:noProof/>
        </w:rPr>
        <w:drawing>
          <wp:inline distT="0" distB="0" distL="0" distR="0" wp14:anchorId="0DFE704C" wp14:editId="528E1F4A">
            <wp:extent cx="5407579" cy="2845558"/>
            <wp:effectExtent l="19050" t="1905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42957" cy="2864174"/>
                    </a:xfrm>
                    <a:prstGeom prst="rect">
                      <a:avLst/>
                    </a:prstGeom>
                    <a:ln w="12700">
                      <a:solidFill>
                        <a:schemeClr val="tx1"/>
                      </a:solidFill>
                    </a:ln>
                  </pic:spPr>
                </pic:pic>
              </a:graphicData>
            </a:graphic>
          </wp:inline>
        </w:drawing>
      </w:r>
    </w:p>
    <w:p w14:paraId="53D06FA7" w14:textId="7E583EBE" w:rsidR="00C849BF" w:rsidRDefault="00C849BF" w:rsidP="00C849BF">
      <w:pPr>
        <w:pStyle w:val="BodyText"/>
        <w:ind w:left="0"/>
        <w:rPr>
          <w:rFonts w:cs="Arial"/>
          <w:lang w:eastAsia="en-AU"/>
        </w:rPr>
      </w:pPr>
      <w:r w:rsidRPr="00C849BF">
        <w:rPr>
          <w:rFonts w:cs="Arial"/>
          <w:b/>
          <w:bCs/>
          <w:lang w:eastAsia="en-AU"/>
        </w:rPr>
        <w:t>Step 3:</w:t>
      </w:r>
      <w:r>
        <w:rPr>
          <w:rFonts w:cs="Arial"/>
          <w:lang w:eastAsia="en-AU"/>
        </w:rPr>
        <w:t xml:space="preserve"> Select </w:t>
      </w:r>
      <w:r w:rsidRPr="00C849BF">
        <w:rPr>
          <w:rFonts w:cs="Arial"/>
          <w:b/>
          <w:bCs/>
          <w:lang w:eastAsia="en-AU"/>
        </w:rPr>
        <w:t>Instant Clone</w:t>
      </w:r>
      <w:r>
        <w:rPr>
          <w:rFonts w:cs="Arial"/>
          <w:lang w:eastAsia="en-AU"/>
        </w:rPr>
        <w:t xml:space="preserve">, then select </w:t>
      </w:r>
      <w:r w:rsidRPr="00C849BF">
        <w:rPr>
          <w:rFonts w:cs="Arial"/>
          <w:b/>
          <w:bCs/>
          <w:lang w:eastAsia="en-AU"/>
        </w:rPr>
        <w:t>gtvdvcsa02.gtlaw.com.au</w:t>
      </w:r>
      <w:r>
        <w:rPr>
          <w:rFonts w:cs="Arial"/>
          <w:lang w:eastAsia="en-AU"/>
        </w:rPr>
        <w:t xml:space="preserve">, and click </w:t>
      </w:r>
      <w:r w:rsidRPr="00C849BF">
        <w:rPr>
          <w:rFonts w:cs="Arial"/>
          <w:b/>
          <w:bCs/>
          <w:lang w:eastAsia="en-AU"/>
        </w:rPr>
        <w:t>Next</w:t>
      </w:r>
      <w:r>
        <w:rPr>
          <w:rFonts w:cs="Arial"/>
          <w:lang w:eastAsia="en-AU"/>
        </w:rPr>
        <w:t>:</w:t>
      </w:r>
    </w:p>
    <w:p w14:paraId="2F461801" w14:textId="3100CB8E" w:rsidR="00C849BF" w:rsidRDefault="00D86548" w:rsidP="00C54E65">
      <w:pPr>
        <w:pStyle w:val="BodyText"/>
        <w:ind w:left="0"/>
        <w:jc w:val="center"/>
        <w:rPr>
          <w:rFonts w:cs="Arial"/>
          <w:lang w:eastAsia="en-AU"/>
        </w:rPr>
      </w:pPr>
      <w:r>
        <w:rPr>
          <w:rFonts w:asciiTheme="minorHAnsi" w:hAnsiTheme="minorHAnsi" w:cstheme="minorHAnsi"/>
          <w:noProof/>
        </w:rPr>
        <w:pict w14:anchorId="410D64EC">
          <v:rect id="_x0000_s2214" style="position:absolute;left:0;text-align:left;margin-left:137.95pt;margin-top:35.65pt;width:224pt;height:85.5pt;z-index:251817984" filled="f" strokecolor="red" strokeweight="1.5pt"/>
        </w:pict>
      </w:r>
      <w:r>
        <w:rPr>
          <w:rFonts w:asciiTheme="minorHAnsi" w:hAnsiTheme="minorHAnsi" w:cstheme="minorHAnsi"/>
          <w:noProof/>
        </w:rPr>
        <w:pict w14:anchorId="262C4468">
          <v:rect id="_x0000_s2102" style="position:absolute;left:0;text-align:left;margin-left:404.95pt;margin-top:265.65pt;width:26pt;height:20pt;z-index:251709440" filled="f" strokecolor="red" strokeweight="1.5pt"/>
        </w:pict>
      </w:r>
      <w:r w:rsidR="00C54E65" w:rsidRPr="00215B99">
        <w:rPr>
          <w:rFonts w:asciiTheme="minorHAnsi" w:hAnsiTheme="minorHAnsi" w:cstheme="minorHAnsi"/>
          <w:noProof/>
        </w:rPr>
        <w:drawing>
          <wp:inline distT="0" distB="0" distL="0" distR="0" wp14:anchorId="33BCFC0C" wp14:editId="212E821B">
            <wp:extent cx="5344383" cy="3632712"/>
            <wp:effectExtent l="19050" t="19050" r="889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67912" cy="3648705"/>
                    </a:xfrm>
                    <a:prstGeom prst="rect">
                      <a:avLst/>
                    </a:prstGeom>
                    <a:ln w="12700">
                      <a:solidFill>
                        <a:schemeClr val="tx1"/>
                      </a:solidFill>
                    </a:ln>
                  </pic:spPr>
                </pic:pic>
              </a:graphicData>
            </a:graphic>
          </wp:inline>
        </w:drawing>
      </w:r>
    </w:p>
    <w:p w14:paraId="068DDB2F" w14:textId="77777777" w:rsidR="00C849BF" w:rsidRDefault="00C849BF">
      <w:pPr>
        <w:spacing w:line="240" w:lineRule="auto"/>
        <w:rPr>
          <w:rFonts w:cs="Arial"/>
          <w:lang w:eastAsia="en-AU"/>
        </w:rPr>
      </w:pPr>
      <w:r>
        <w:rPr>
          <w:rFonts w:cs="Arial"/>
          <w:lang w:eastAsia="en-AU"/>
        </w:rPr>
        <w:br w:type="page"/>
      </w:r>
    </w:p>
    <w:p w14:paraId="3C5C038B" w14:textId="1F8F430B" w:rsidR="00C54E65" w:rsidRDefault="00C849BF" w:rsidP="00C849BF">
      <w:pPr>
        <w:pStyle w:val="BodyText"/>
        <w:ind w:left="0"/>
        <w:rPr>
          <w:rFonts w:cs="Arial"/>
          <w:lang w:eastAsia="en-AU"/>
        </w:rPr>
      </w:pPr>
      <w:r w:rsidRPr="00E22AA5">
        <w:rPr>
          <w:rFonts w:cs="Arial"/>
          <w:b/>
          <w:bCs/>
          <w:lang w:eastAsia="en-AU"/>
        </w:rPr>
        <w:lastRenderedPageBreak/>
        <w:t>Step 4:</w:t>
      </w:r>
      <w:r>
        <w:rPr>
          <w:rFonts w:cs="Arial"/>
          <w:lang w:eastAsia="en-AU"/>
        </w:rPr>
        <w:t xml:space="preserve"> </w:t>
      </w:r>
      <w:r w:rsidR="00E22AA5">
        <w:rPr>
          <w:rFonts w:cs="Arial"/>
          <w:lang w:eastAsia="en-AU"/>
        </w:rPr>
        <w:t xml:space="preserve">Select </w:t>
      </w:r>
      <w:r w:rsidR="00E22AA5" w:rsidRPr="00E22AA5">
        <w:rPr>
          <w:rFonts w:cs="Arial"/>
          <w:b/>
          <w:bCs/>
          <w:lang w:eastAsia="en-AU"/>
        </w:rPr>
        <w:t>Floating</w:t>
      </w:r>
      <w:r w:rsidR="00E22AA5">
        <w:rPr>
          <w:rFonts w:cs="Arial"/>
          <w:lang w:eastAsia="en-AU"/>
        </w:rPr>
        <w:t xml:space="preserve">, and click </w:t>
      </w:r>
      <w:r w:rsidR="00E22AA5" w:rsidRPr="00E22AA5">
        <w:rPr>
          <w:rFonts w:cs="Arial"/>
          <w:b/>
          <w:bCs/>
          <w:lang w:eastAsia="en-AU"/>
        </w:rPr>
        <w:t>Next</w:t>
      </w:r>
      <w:r w:rsidR="00E22AA5">
        <w:rPr>
          <w:rFonts w:cs="Arial"/>
          <w:lang w:eastAsia="en-AU"/>
        </w:rPr>
        <w:t>:</w:t>
      </w:r>
    </w:p>
    <w:p w14:paraId="534C3A68" w14:textId="5FAE3540" w:rsidR="00C54E65" w:rsidRDefault="00D86548" w:rsidP="00C54E65">
      <w:pPr>
        <w:pStyle w:val="BodyText"/>
        <w:ind w:left="0"/>
        <w:jc w:val="center"/>
        <w:rPr>
          <w:rFonts w:cs="Arial"/>
          <w:lang w:eastAsia="en-AU"/>
        </w:rPr>
      </w:pPr>
      <w:r>
        <w:rPr>
          <w:rFonts w:asciiTheme="minorHAnsi" w:hAnsiTheme="minorHAnsi" w:cstheme="minorHAnsi"/>
          <w:noProof/>
        </w:rPr>
        <w:pict w14:anchorId="393DC067">
          <v:rect id="_x0000_s2104" style="position:absolute;left:0;text-align:left;margin-left:413.45pt;margin-top:277.7pt;width:27pt;height:17.5pt;z-index:251711488" filled="f" strokecolor="red" strokeweight="1.5pt"/>
        </w:pict>
      </w:r>
      <w:r>
        <w:rPr>
          <w:rFonts w:asciiTheme="minorHAnsi" w:hAnsiTheme="minorHAnsi" w:cstheme="minorHAnsi"/>
          <w:noProof/>
        </w:rPr>
        <w:pict w14:anchorId="6BC902F4">
          <v:rect id="_x0000_s2103" style="position:absolute;left:0;text-align:left;margin-left:133.45pt;margin-top:36.7pt;width:57.5pt;height:16.5pt;z-index:251710464" filled="f" strokecolor="red" strokeweight="1.5pt"/>
        </w:pict>
      </w:r>
      <w:r w:rsidR="00C54E65" w:rsidRPr="00215B99">
        <w:rPr>
          <w:rFonts w:asciiTheme="minorHAnsi" w:hAnsiTheme="minorHAnsi" w:cstheme="minorHAnsi"/>
          <w:noProof/>
        </w:rPr>
        <w:drawing>
          <wp:inline distT="0" distB="0" distL="0" distR="0" wp14:anchorId="239550E4" wp14:editId="0EA1F38B">
            <wp:extent cx="5479531" cy="3792230"/>
            <wp:effectExtent l="19050" t="1905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93084" cy="3801610"/>
                    </a:xfrm>
                    <a:prstGeom prst="rect">
                      <a:avLst/>
                    </a:prstGeom>
                    <a:ln w="12700">
                      <a:solidFill>
                        <a:schemeClr val="tx1"/>
                      </a:solidFill>
                    </a:ln>
                  </pic:spPr>
                </pic:pic>
              </a:graphicData>
            </a:graphic>
          </wp:inline>
        </w:drawing>
      </w:r>
    </w:p>
    <w:p w14:paraId="19F69E33" w14:textId="01C49E47" w:rsidR="00E22AA5" w:rsidRDefault="00E22AA5" w:rsidP="00E22AA5">
      <w:pPr>
        <w:pStyle w:val="BodyText"/>
        <w:ind w:left="0"/>
        <w:rPr>
          <w:rFonts w:cs="Arial"/>
          <w:lang w:eastAsia="en-AU"/>
        </w:rPr>
      </w:pPr>
      <w:r w:rsidRPr="00E22AA5">
        <w:rPr>
          <w:rFonts w:cs="Arial"/>
          <w:b/>
          <w:bCs/>
          <w:lang w:eastAsia="en-AU"/>
        </w:rPr>
        <w:t>Step 5:</w:t>
      </w:r>
      <w:r>
        <w:rPr>
          <w:rFonts w:cs="Arial"/>
          <w:lang w:eastAsia="en-AU"/>
        </w:rPr>
        <w:t xml:space="preserve"> Select Storage Policy Management as </w:t>
      </w:r>
      <w:r w:rsidRPr="00E22AA5">
        <w:rPr>
          <w:rFonts w:cs="Arial"/>
          <w:b/>
          <w:bCs/>
          <w:lang w:eastAsia="en-AU"/>
        </w:rPr>
        <w:t>Use VMware Virtual SAN</w:t>
      </w:r>
      <w:r>
        <w:rPr>
          <w:rFonts w:cs="Arial"/>
          <w:lang w:eastAsia="en-AU"/>
        </w:rPr>
        <w:t xml:space="preserve">, and click </w:t>
      </w:r>
      <w:r w:rsidRPr="00E22AA5">
        <w:rPr>
          <w:rFonts w:cs="Arial"/>
          <w:b/>
          <w:bCs/>
          <w:lang w:eastAsia="en-AU"/>
        </w:rPr>
        <w:t>Next</w:t>
      </w:r>
      <w:r>
        <w:rPr>
          <w:rFonts w:cs="Arial"/>
          <w:lang w:eastAsia="en-AU"/>
        </w:rPr>
        <w:t>:</w:t>
      </w:r>
    </w:p>
    <w:p w14:paraId="497209B8" w14:textId="55E36107" w:rsidR="00E22AA5" w:rsidRDefault="00D86548" w:rsidP="00C54E65">
      <w:pPr>
        <w:pStyle w:val="BodyText"/>
        <w:ind w:left="0"/>
        <w:jc w:val="center"/>
        <w:rPr>
          <w:rFonts w:cs="Arial"/>
          <w:lang w:eastAsia="en-AU"/>
        </w:rPr>
      </w:pPr>
      <w:r>
        <w:rPr>
          <w:rFonts w:asciiTheme="minorHAnsi" w:hAnsiTheme="minorHAnsi" w:cstheme="minorHAnsi"/>
          <w:noProof/>
        </w:rPr>
        <w:pict w14:anchorId="5A316362">
          <v:rect id="_x0000_s2106" style="position:absolute;left:0;text-align:left;margin-left:387.95pt;margin-top:243.1pt;width:26.5pt;height:17.5pt;z-index:251713536" filled="f" strokecolor="red" strokeweight="1.5pt"/>
        </w:pict>
      </w:r>
      <w:r>
        <w:rPr>
          <w:rFonts w:asciiTheme="minorHAnsi" w:hAnsiTheme="minorHAnsi" w:cstheme="minorHAnsi"/>
          <w:noProof/>
        </w:rPr>
        <w:pict w14:anchorId="0C6DAB09">
          <v:rect id="_x0000_s2105" style="position:absolute;left:0;text-align:left;margin-left:144.45pt;margin-top:35.6pt;width:108.5pt;height:23pt;z-index:251712512" filled="f" strokecolor="red" strokeweight="1.5pt"/>
        </w:pict>
      </w:r>
      <w:r w:rsidR="00C54E65" w:rsidRPr="00215B99">
        <w:rPr>
          <w:rFonts w:asciiTheme="minorHAnsi" w:hAnsiTheme="minorHAnsi" w:cstheme="minorHAnsi"/>
          <w:noProof/>
        </w:rPr>
        <w:drawing>
          <wp:inline distT="0" distB="0" distL="0" distR="0" wp14:anchorId="68B814B9" wp14:editId="5411320E">
            <wp:extent cx="4865747" cy="3337636"/>
            <wp:effectExtent l="19050" t="1905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01845" cy="3362397"/>
                    </a:xfrm>
                    <a:prstGeom prst="rect">
                      <a:avLst/>
                    </a:prstGeom>
                    <a:ln w="12700">
                      <a:solidFill>
                        <a:schemeClr val="tx1"/>
                      </a:solidFill>
                    </a:ln>
                  </pic:spPr>
                </pic:pic>
              </a:graphicData>
            </a:graphic>
          </wp:inline>
        </w:drawing>
      </w:r>
    </w:p>
    <w:p w14:paraId="0F0E3631" w14:textId="77777777" w:rsidR="00E22AA5" w:rsidRDefault="00E22AA5">
      <w:pPr>
        <w:spacing w:line="240" w:lineRule="auto"/>
        <w:rPr>
          <w:rFonts w:cs="Arial"/>
          <w:lang w:eastAsia="en-AU"/>
        </w:rPr>
      </w:pPr>
      <w:r>
        <w:rPr>
          <w:rFonts w:cs="Arial"/>
          <w:lang w:eastAsia="en-AU"/>
        </w:rPr>
        <w:br w:type="page"/>
      </w:r>
    </w:p>
    <w:p w14:paraId="3508E0C1" w14:textId="5876A487" w:rsidR="00E22AA5" w:rsidRDefault="00E22AA5" w:rsidP="00E22AA5">
      <w:pPr>
        <w:pStyle w:val="BodyText"/>
        <w:ind w:left="0"/>
        <w:rPr>
          <w:rFonts w:cs="Arial"/>
          <w:lang w:eastAsia="en-AU"/>
        </w:rPr>
      </w:pPr>
      <w:r w:rsidRPr="00E22AA5">
        <w:rPr>
          <w:rFonts w:cs="Arial"/>
          <w:b/>
          <w:bCs/>
          <w:lang w:eastAsia="en-AU"/>
        </w:rPr>
        <w:lastRenderedPageBreak/>
        <w:t>Step 6:</w:t>
      </w:r>
      <w:r>
        <w:rPr>
          <w:rFonts w:cs="Arial"/>
          <w:lang w:eastAsia="en-AU"/>
        </w:rPr>
        <w:t xml:space="preserve"> Ensure the Provisioning settings as shown below, and click </w:t>
      </w:r>
      <w:r w:rsidRPr="00E22AA5">
        <w:rPr>
          <w:rFonts w:cs="Arial"/>
          <w:b/>
          <w:bCs/>
          <w:lang w:eastAsia="en-AU"/>
        </w:rPr>
        <w:t>Next</w:t>
      </w:r>
      <w:r>
        <w:rPr>
          <w:rFonts w:cs="Arial"/>
          <w:lang w:eastAsia="en-AU"/>
        </w:rPr>
        <w:t>:</w:t>
      </w:r>
    </w:p>
    <w:p w14:paraId="2C6CB9CF" w14:textId="5A92A1C3" w:rsidR="00C54E65" w:rsidRDefault="00D86548" w:rsidP="00C54E65">
      <w:pPr>
        <w:pStyle w:val="BodyText"/>
        <w:ind w:left="0"/>
        <w:jc w:val="center"/>
        <w:rPr>
          <w:rFonts w:cs="Arial"/>
          <w:lang w:eastAsia="en-AU"/>
        </w:rPr>
      </w:pPr>
      <w:r>
        <w:rPr>
          <w:rFonts w:asciiTheme="minorHAnsi" w:hAnsiTheme="minorHAnsi" w:cstheme="minorHAnsi"/>
          <w:noProof/>
        </w:rPr>
        <w:pict w14:anchorId="41322246">
          <v:rect id="_x0000_s2107" style="position:absolute;left:0;text-align:left;margin-left:142.95pt;margin-top:27.2pt;width:232.5pt;height:212pt;z-index:251714560" filled="f" strokecolor="red" strokeweight="1.5pt"/>
        </w:pict>
      </w:r>
      <w:r w:rsidR="00C54E65" w:rsidRPr="00215B99">
        <w:rPr>
          <w:rFonts w:asciiTheme="minorHAnsi" w:hAnsiTheme="minorHAnsi" w:cstheme="minorHAnsi"/>
          <w:noProof/>
        </w:rPr>
        <w:drawing>
          <wp:inline distT="0" distB="0" distL="0" distR="0" wp14:anchorId="4D7E7D2F" wp14:editId="39C9B2C2">
            <wp:extent cx="4790364" cy="3298379"/>
            <wp:effectExtent l="19050" t="1905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18958" cy="3318067"/>
                    </a:xfrm>
                    <a:prstGeom prst="rect">
                      <a:avLst/>
                    </a:prstGeom>
                    <a:ln w="12700">
                      <a:solidFill>
                        <a:schemeClr val="tx1"/>
                      </a:solidFill>
                    </a:ln>
                  </pic:spPr>
                </pic:pic>
              </a:graphicData>
            </a:graphic>
          </wp:inline>
        </w:drawing>
      </w:r>
    </w:p>
    <w:p w14:paraId="44BB7A49" w14:textId="3FEF54C0" w:rsidR="00E22AA5" w:rsidRDefault="00D86548" w:rsidP="00C54E65">
      <w:pPr>
        <w:pStyle w:val="BodyText"/>
        <w:ind w:left="0"/>
        <w:jc w:val="center"/>
        <w:rPr>
          <w:rFonts w:cs="Arial"/>
          <w:lang w:eastAsia="en-AU"/>
        </w:rPr>
      </w:pPr>
      <w:r>
        <w:rPr>
          <w:rFonts w:asciiTheme="minorHAnsi" w:hAnsiTheme="minorHAnsi" w:cstheme="minorHAnsi"/>
          <w:noProof/>
        </w:rPr>
        <w:pict w14:anchorId="08533AE5">
          <v:rect id="_x0000_s2110" style="position:absolute;left:0;text-align:left;margin-left:401.45pt;margin-top:260.5pt;width:25pt;height:17pt;z-index:251717632" filled="f" strokecolor="red" strokeweight="1.5pt"/>
        </w:pict>
      </w:r>
      <w:r>
        <w:rPr>
          <w:rFonts w:asciiTheme="minorHAnsi" w:hAnsiTheme="minorHAnsi" w:cstheme="minorHAnsi"/>
          <w:noProof/>
        </w:rPr>
        <w:pict w14:anchorId="77893851">
          <v:rect id="_x0000_s2109" style="position:absolute;left:0;text-align:left;margin-left:137.95pt;margin-top:25pt;width:246.5pt;height:223.5pt;z-index:251716608" filled="f" strokecolor="red" strokeweight="1.5pt"/>
        </w:pict>
      </w:r>
      <w:r w:rsidR="00C54E65" w:rsidRPr="00215B99">
        <w:rPr>
          <w:rFonts w:asciiTheme="minorHAnsi" w:hAnsiTheme="minorHAnsi" w:cstheme="minorHAnsi"/>
          <w:noProof/>
        </w:rPr>
        <w:drawing>
          <wp:inline distT="0" distB="0" distL="0" distR="0" wp14:anchorId="710AB300" wp14:editId="18465F53">
            <wp:extent cx="5126636" cy="3552285"/>
            <wp:effectExtent l="19050" t="1905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37925" cy="3560107"/>
                    </a:xfrm>
                    <a:prstGeom prst="rect">
                      <a:avLst/>
                    </a:prstGeom>
                    <a:ln w="12700">
                      <a:solidFill>
                        <a:schemeClr val="tx1"/>
                      </a:solidFill>
                    </a:ln>
                  </pic:spPr>
                </pic:pic>
              </a:graphicData>
            </a:graphic>
          </wp:inline>
        </w:drawing>
      </w:r>
    </w:p>
    <w:p w14:paraId="5B933126" w14:textId="77777777" w:rsidR="00E22AA5" w:rsidRDefault="00E22AA5">
      <w:pPr>
        <w:spacing w:line="240" w:lineRule="auto"/>
        <w:rPr>
          <w:rFonts w:cs="Arial"/>
          <w:lang w:eastAsia="en-AU"/>
        </w:rPr>
      </w:pPr>
      <w:r>
        <w:rPr>
          <w:rFonts w:cs="Arial"/>
          <w:lang w:eastAsia="en-AU"/>
        </w:rPr>
        <w:br w:type="page"/>
      </w:r>
    </w:p>
    <w:p w14:paraId="3826B4B5" w14:textId="12F23F2A" w:rsidR="00C54E65" w:rsidRDefault="00E22AA5" w:rsidP="00E22AA5">
      <w:pPr>
        <w:pStyle w:val="BodyText"/>
        <w:ind w:left="0"/>
        <w:rPr>
          <w:rFonts w:cs="Arial"/>
          <w:lang w:eastAsia="en-AU"/>
        </w:rPr>
      </w:pPr>
      <w:r w:rsidRPr="00E22AA5">
        <w:rPr>
          <w:rFonts w:cs="Arial"/>
          <w:b/>
          <w:bCs/>
          <w:lang w:eastAsia="en-AU"/>
        </w:rPr>
        <w:lastRenderedPageBreak/>
        <w:t>Step 7:</w:t>
      </w:r>
      <w:r>
        <w:rPr>
          <w:rFonts w:cs="Arial"/>
          <w:lang w:eastAsia="en-AU"/>
        </w:rPr>
        <w:t xml:space="preserve"> Select the Network, and click </w:t>
      </w:r>
      <w:r>
        <w:rPr>
          <w:rFonts w:cs="Arial"/>
          <w:b/>
          <w:bCs/>
          <w:lang w:eastAsia="en-AU"/>
        </w:rPr>
        <w:t>Submit</w:t>
      </w:r>
      <w:r>
        <w:rPr>
          <w:rFonts w:cs="Arial"/>
          <w:lang w:eastAsia="en-AU"/>
        </w:rPr>
        <w:t>:</w:t>
      </w:r>
    </w:p>
    <w:p w14:paraId="133B1BE5" w14:textId="35DCEA7B" w:rsidR="00C54E65" w:rsidRDefault="00D86548" w:rsidP="00C54E65">
      <w:pPr>
        <w:pStyle w:val="BodyText"/>
        <w:ind w:left="0"/>
        <w:jc w:val="center"/>
        <w:rPr>
          <w:rFonts w:cs="Arial"/>
          <w:lang w:eastAsia="en-AU"/>
        </w:rPr>
      </w:pPr>
      <w:r>
        <w:rPr>
          <w:rFonts w:asciiTheme="minorHAnsi" w:hAnsiTheme="minorHAnsi" w:cstheme="minorHAnsi"/>
          <w:noProof/>
        </w:rPr>
        <w:pict w14:anchorId="771C5203">
          <v:rect id="_x0000_s2113" style="position:absolute;left:0;text-align:left;margin-left:347.45pt;margin-top:259.7pt;width:42pt;height:24pt;z-index:251719680" filled="f" strokecolor="red" strokeweight="1.5pt"/>
        </w:pict>
      </w:r>
      <w:r>
        <w:rPr>
          <w:rFonts w:asciiTheme="minorHAnsi" w:hAnsiTheme="minorHAnsi" w:cstheme="minorHAnsi"/>
          <w:noProof/>
        </w:rPr>
        <w:pict w14:anchorId="262A3F0F">
          <v:rect id="_x0000_s2112" style="position:absolute;left:0;text-align:left;margin-left:23.95pt;margin-top:56.2pt;width:201pt;height:23.5pt;z-index:251718656" filled="f" strokecolor="red" strokeweight="1.5pt"/>
        </w:pict>
      </w:r>
      <w:r w:rsidR="00C54E65" w:rsidRPr="00215B99">
        <w:rPr>
          <w:rFonts w:asciiTheme="minorHAnsi" w:hAnsiTheme="minorHAnsi" w:cstheme="minorHAnsi"/>
          <w:noProof/>
        </w:rPr>
        <w:drawing>
          <wp:inline distT="0" distB="0" distL="0" distR="0" wp14:anchorId="4BF3E0B7" wp14:editId="06CB5432">
            <wp:extent cx="5336274" cy="3634135"/>
            <wp:effectExtent l="19050" t="1905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43360" cy="3638961"/>
                    </a:xfrm>
                    <a:prstGeom prst="rect">
                      <a:avLst/>
                    </a:prstGeom>
                    <a:ln w="12700">
                      <a:solidFill>
                        <a:schemeClr val="tx1"/>
                      </a:solidFill>
                    </a:ln>
                  </pic:spPr>
                </pic:pic>
              </a:graphicData>
            </a:graphic>
          </wp:inline>
        </w:drawing>
      </w:r>
    </w:p>
    <w:p w14:paraId="000BD1D9" w14:textId="7C783518" w:rsidR="00E22AA5" w:rsidRDefault="00E22AA5" w:rsidP="00E22AA5">
      <w:pPr>
        <w:pStyle w:val="BodyText"/>
        <w:ind w:left="0"/>
        <w:rPr>
          <w:rFonts w:cs="Arial"/>
          <w:lang w:eastAsia="en-AU"/>
        </w:rPr>
      </w:pPr>
      <w:r w:rsidRPr="00E22AA5">
        <w:rPr>
          <w:rFonts w:cs="Arial"/>
          <w:b/>
          <w:bCs/>
          <w:lang w:eastAsia="en-AU"/>
        </w:rPr>
        <w:t>Step 8:</w:t>
      </w:r>
      <w:r>
        <w:rPr>
          <w:rFonts w:cs="Arial"/>
          <w:lang w:eastAsia="en-AU"/>
        </w:rPr>
        <w:t xml:space="preserve"> Complete the mandatory fields and click </w:t>
      </w:r>
      <w:r w:rsidRPr="00E22AA5">
        <w:rPr>
          <w:rFonts w:cs="Arial"/>
          <w:b/>
          <w:bCs/>
          <w:lang w:eastAsia="en-AU"/>
        </w:rPr>
        <w:t>Next</w:t>
      </w:r>
      <w:r>
        <w:rPr>
          <w:rFonts w:cs="Arial"/>
          <w:lang w:eastAsia="en-AU"/>
        </w:rPr>
        <w:t>:</w:t>
      </w:r>
    </w:p>
    <w:p w14:paraId="0E421393" w14:textId="42752DCF" w:rsidR="000142E5" w:rsidRDefault="00D86548" w:rsidP="00C54E65">
      <w:pPr>
        <w:pStyle w:val="BodyText"/>
        <w:ind w:left="0"/>
        <w:jc w:val="center"/>
        <w:rPr>
          <w:rFonts w:cs="Arial"/>
          <w:lang w:eastAsia="en-AU"/>
        </w:rPr>
      </w:pPr>
      <w:r>
        <w:rPr>
          <w:rFonts w:asciiTheme="minorHAnsi" w:hAnsiTheme="minorHAnsi" w:cstheme="minorHAnsi"/>
          <w:noProof/>
        </w:rPr>
        <w:pict w14:anchorId="4423E4C7">
          <v:rect id="_x0000_s2114" style="position:absolute;left:0;text-align:left;margin-left:392.95pt;margin-top:251.7pt;width:28.5pt;height:18.5pt;z-index:251720704" filled="f" strokecolor="red" strokeweight="1.5pt"/>
        </w:pict>
      </w:r>
      <w:r w:rsidR="00C54E65" w:rsidRPr="00215B99">
        <w:rPr>
          <w:rFonts w:asciiTheme="minorHAnsi" w:hAnsiTheme="minorHAnsi" w:cstheme="minorHAnsi"/>
          <w:noProof/>
        </w:rPr>
        <w:drawing>
          <wp:inline distT="0" distB="0" distL="0" distR="0" wp14:anchorId="3B02B3CB" wp14:editId="399809C6">
            <wp:extent cx="5036024" cy="3460046"/>
            <wp:effectExtent l="19050" t="1905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54129" cy="3472485"/>
                    </a:xfrm>
                    <a:prstGeom prst="rect">
                      <a:avLst/>
                    </a:prstGeom>
                    <a:ln w="12700">
                      <a:solidFill>
                        <a:schemeClr val="tx1"/>
                      </a:solidFill>
                    </a:ln>
                  </pic:spPr>
                </pic:pic>
              </a:graphicData>
            </a:graphic>
          </wp:inline>
        </w:drawing>
      </w:r>
    </w:p>
    <w:p w14:paraId="246B38A4" w14:textId="77777777" w:rsidR="000142E5" w:rsidRDefault="000142E5">
      <w:pPr>
        <w:spacing w:line="240" w:lineRule="auto"/>
        <w:rPr>
          <w:rFonts w:cs="Arial"/>
          <w:lang w:eastAsia="en-AU"/>
        </w:rPr>
      </w:pPr>
      <w:r>
        <w:rPr>
          <w:rFonts w:cs="Arial"/>
          <w:lang w:eastAsia="en-AU"/>
        </w:rPr>
        <w:br w:type="page"/>
      </w:r>
    </w:p>
    <w:p w14:paraId="6B4EA0A1" w14:textId="78CFD027" w:rsidR="00C54E65" w:rsidRDefault="000142E5" w:rsidP="000142E5">
      <w:pPr>
        <w:pStyle w:val="BodyText"/>
        <w:ind w:left="0"/>
        <w:rPr>
          <w:rFonts w:cs="Arial"/>
          <w:lang w:eastAsia="en-AU"/>
        </w:rPr>
      </w:pPr>
      <w:r w:rsidRPr="000142E5">
        <w:rPr>
          <w:rFonts w:cs="Arial"/>
          <w:b/>
          <w:bCs/>
          <w:lang w:eastAsia="en-AU"/>
        </w:rPr>
        <w:lastRenderedPageBreak/>
        <w:t>Step 9:</w:t>
      </w:r>
      <w:r>
        <w:rPr>
          <w:rFonts w:cs="Arial"/>
          <w:lang w:eastAsia="en-AU"/>
        </w:rPr>
        <w:t xml:space="preserve"> Ensure the Desktop pool setting, as shown below. Click </w:t>
      </w:r>
      <w:r w:rsidRPr="000142E5">
        <w:rPr>
          <w:rFonts w:cs="Arial"/>
          <w:b/>
          <w:bCs/>
          <w:lang w:eastAsia="en-AU"/>
        </w:rPr>
        <w:t>Next</w:t>
      </w:r>
      <w:r>
        <w:rPr>
          <w:rFonts w:cs="Arial"/>
          <w:lang w:eastAsia="en-AU"/>
        </w:rPr>
        <w:t>:</w:t>
      </w:r>
    </w:p>
    <w:p w14:paraId="749B990D" w14:textId="57715F3B" w:rsidR="00C54E65" w:rsidRDefault="00D86548" w:rsidP="00C54E65">
      <w:pPr>
        <w:pStyle w:val="BodyText"/>
        <w:ind w:left="0"/>
        <w:jc w:val="center"/>
        <w:rPr>
          <w:rFonts w:cs="Arial"/>
          <w:lang w:eastAsia="en-AU"/>
        </w:rPr>
      </w:pPr>
      <w:r>
        <w:rPr>
          <w:rFonts w:asciiTheme="minorHAnsi" w:hAnsiTheme="minorHAnsi" w:cstheme="minorHAnsi"/>
          <w:noProof/>
        </w:rPr>
        <w:pict w14:anchorId="335F3194">
          <v:rect id="_x0000_s2216" style="position:absolute;left:0;text-align:left;margin-left:136.45pt;margin-top:34.2pt;width:238pt;height:220pt;z-index:251820032" filled="f" strokecolor="red" strokeweight="1.5pt"/>
        </w:pict>
      </w:r>
      <w:r>
        <w:rPr>
          <w:rFonts w:asciiTheme="minorHAnsi" w:hAnsiTheme="minorHAnsi" w:cstheme="minorHAnsi"/>
          <w:noProof/>
        </w:rPr>
        <w:pict w14:anchorId="0221ABB0">
          <v:rect id="_x0000_s2115" style="position:absolute;left:0;text-align:left;margin-left:397.45pt;margin-top:257.7pt;width:25pt;height:18.5pt;z-index:251721728" filled="f" strokecolor="red" strokeweight="1.5pt"/>
        </w:pict>
      </w:r>
      <w:r w:rsidR="00C54E65" w:rsidRPr="00215B99">
        <w:rPr>
          <w:rFonts w:asciiTheme="minorHAnsi" w:hAnsiTheme="minorHAnsi" w:cstheme="minorHAnsi"/>
          <w:noProof/>
        </w:rPr>
        <w:drawing>
          <wp:inline distT="0" distB="0" distL="0" distR="0" wp14:anchorId="793ADDBE" wp14:editId="4C7B049B">
            <wp:extent cx="5179325" cy="3561387"/>
            <wp:effectExtent l="19050" t="19050" r="254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93434" cy="3571089"/>
                    </a:xfrm>
                    <a:prstGeom prst="rect">
                      <a:avLst/>
                    </a:prstGeom>
                    <a:ln w="12700">
                      <a:solidFill>
                        <a:schemeClr val="tx1"/>
                      </a:solidFill>
                    </a:ln>
                  </pic:spPr>
                </pic:pic>
              </a:graphicData>
            </a:graphic>
          </wp:inline>
        </w:drawing>
      </w:r>
    </w:p>
    <w:p w14:paraId="012C199B" w14:textId="0B8808F9" w:rsidR="000142E5" w:rsidRDefault="000142E5" w:rsidP="000142E5">
      <w:pPr>
        <w:pStyle w:val="BodyText"/>
        <w:ind w:left="0"/>
        <w:rPr>
          <w:rFonts w:cs="Arial"/>
          <w:lang w:eastAsia="en-AU"/>
        </w:rPr>
      </w:pPr>
      <w:r w:rsidRPr="000142E5">
        <w:rPr>
          <w:rFonts w:cs="Arial"/>
          <w:b/>
          <w:bCs/>
          <w:lang w:eastAsia="en-AU"/>
        </w:rPr>
        <w:t>Step 10:</w:t>
      </w:r>
      <w:r>
        <w:rPr>
          <w:rFonts w:cs="Arial"/>
          <w:lang w:eastAsia="en-AU"/>
        </w:rPr>
        <w:t xml:space="preserve"> Ensure the Remote Display Settings, as shown below. Click </w:t>
      </w:r>
      <w:r w:rsidRPr="000142E5">
        <w:rPr>
          <w:rFonts w:cs="Arial"/>
          <w:b/>
          <w:bCs/>
          <w:lang w:eastAsia="en-AU"/>
        </w:rPr>
        <w:t>Next</w:t>
      </w:r>
      <w:r>
        <w:rPr>
          <w:rFonts w:cs="Arial"/>
          <w:lang w:eastAsia="en-AU"/>
        </w:rPr>
        <w:t>:</w:t>
      </w:r>
    </w:p>
    <w:p w14:paraId="2CBE4AD5" w14:textId="664B2981" w:rsidR="000142E5" w:rsidRDefault="00D86548" w:rsidP="00C54E65">
      <w:pPr>
        <w:pStyle w:val="BodyText"/>
        <w:ind w:left="0"/>
        <w:jc w:val="center"/>
        <w:rPr>
          <w:rFonts w:cs="Arial"/>
          <w:lang w:eastAsia="en-AU"/>
        </w:rPr>
      </w:pPr>
      <w:r>
        <w:rPr>
          <w:rFonts w:asciiTheme="minorHAnsi" w:hAnsiTheme="minorHAnsi" w:cstheme="minorHAnsi"/>
          <w:noProof/>
        </w:rPr>
        <w:pict w14:anchorId="2161DA1C">
          <v:rect id="_x0000_s2116" style="position:absolute;left:0;text-align:left;margin-left:396.95pt;margin-top:257.7pt;width:26.5pt;height:17.5pt;z-index:251722752" filled="f" strokecolor="red" strokeweight="1.5pt"/>
        </w:pict>
      </w:r>
      <w:r w:rsidR="00C54E65" w:rsidRPr="00215B99">
        <w:rPr>
          <w:rFonts w:asciiTheme="minorHAnsi" w:hAnsiTheme="minorHAnsi" w:cstheme="minorHAnsi"/>
          <w:noProof/>
        </w:rPr>
        <w:drawing>
          <wp:inline distT="0" distB="0" distL="0" distR="0" wp14:anchorId="599ED067" wp14:editId="0376BFD0">
            <wp:extent cx="5138382" cy="3521309"/>
            <wp:effectExtent l="19050" t="19050" r="571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45320" cy="3526063"/>
                    </a:xfrm>
                    <a:prstGeom prst="rect">
                      <a:avLst/>
                    </a:prstGeom>
                    <a:ln w="12700">
                      <a:solidFill>
                        <a:schemeClr val="tx1"/>
                      </a:solidFill>
                    </a:ln>
                  </pic:spPr>
                </pic:pic>
              </a:graphicData>
            </a:graphic>
          </wp:inline>
        </w:drawing>
      </w:r>
    </w:p>
    <w:p w14:paraId="6C842C80" w14:textId="77777777" w:rsidR="000142E5" w:rsidRDefault="000142E5">
      <w:pPr>
        <w:spacing w:line="240" w:lineRule="auto"/>
        <w:rPr>
          <w:rFonts w:cs="Arial"/>
          <w:lang w:eastAsia="en-AU"/>
        </w:rPr>
      </w:pPr>
      <w:r>
        <w:rPr>
          <w:rFonts w:cs="Arial"/>
          <w:lang w:eastAsia="en-AU"/>
        </w:rPr>
        <w:br w:type="page"/>
      </w:r>
    </w:p>
    <w:p w14:paraId="5FE81A70" w14:textId="2A99DA5F" w:rsidR="00C54E65" w:rsidRDefault="000142E5" w:rsidP="000142E5">
      <w:pPr>
        <w:pStyle w:val="BodyText"/>
        <w:ind w:left="0"/>
        <w:rPr>
          <w:rFonts w:cs="Arial"/>
          <w:lang w:eastAsia="en-AU"/>
        </w:rPr>
      </w:pPr>
      <w:r w:rsidRPr="000142E5">
        <w:rPr>
          <w:rFonts w:cs="Arial"/>
          <w:b/>
          <w:bCs/>
          <w:lang w:eastAsia="en-AU"/>
        </w:rPr>
        <w:lastRenderedPageBreak/>
        <w:t>Step 11:</w:t>
      </w:r>
      <w:r>
        <w:rPr>
          <w:rFonts w:cs="Arial"/>
          <w:lang w:eastAsia="en-AU"/>
        </w:rPr>
        <w:t xml:space="preserve"> Complete the mandatory fields and click </w:t>
      </w:r>
      <w:r w:rsidRPr="000142E5">
        <w:rPr>
          <w:rFonts w:cs="Arial"/>
          <w:b/>
          <w:bCs/>
          <w:lang w:eastAsia="en-AU"/>
        </w:rPr>
        <w:t>Next</w:t>
      </w:r>
      <w:r>
        <w:rPr>
          <w:rFonts w:cs="Arial"/>
          <w:lang w:eastAsia="en-AU"/>
        </w:rPr>
        <w:t>:</w:t>
      </w:r>
    </w:p>
    <w:p w14:paraId="5FDBDC60" w14:textId="15F1B1BC" w:rsidR="00C54E65" w:rsidRDefault="00D86548" w:rsidP="00C54E65">
      <w:pPr>
        <w:pStyle w:val="BodyText"/>
        <w:ind w:left="0"/>
        <w:jc w:val="center"/>
        <w:rPr>
          <w:rFonts w:cs="Arial"/>
          <w:lang w:eastAsia="en-AU"/>
        </w:rPr>
      </w:pPr>
      <w:r>
        <w:rPr>
          <w:rFonts w:asciiTheme="minorHAnsi" w:hAnsiTheme="minorHAnsi" w:cstheme="minorHAnsi"/>
          <w:noProof/>
        </w:rPr>
        <w:pict w14:anchorId="743C2AAC">
          <v:rect id="_x0000_s2117" style="position:absolute;left:0;text-align:left;margin-left:401.45pt;margin-top:262.7pt;width:30.5pt;height:18.5pt;z-index:251723776" filled="f" strokecolor="red" strokeweight="1.5pt"/>
        </w:pict>
      </w:r>
      <w:r w:rsidR="00C54E65" w:rsidRPr="00215B99">
        <w:rPr>
          <w:rFonts w:asciiTheme="minorHAnsi" w:hAnsiTheme="minorHAnsi" w:cstheme="minorHAnsi"/>
          <w:noProof/>
        </w:rPr>
        <w:drawing>
          <wp:inline distT="0" distB="0" distL="0" distR="0" wp14:anchorId="43BB9A79" wp14:editId="20D05EF0">
            <wp:extent cx="5203398" cy="3549440"/>
            <wp:effectExtent l="19050" t="1905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32500" cy="3569291"/>
                    </a:xfrm>
                    <a:prstGeom prst="rect">
                      <a:avLst/>
                    </a:prstGeom>
                    <a:ln w="12700">
                      <a:solidFill>
                        <a:schemeClr val="tx1"/>
                      </a:solidFill>
                    </a:ln>
                  </pic:spPr>
                </pic:pic>
              </a:graphicData>
            </a:graphic>
          </wp:inline>
        </w:drawing>
      </w:r>
    </w:p>
    <w:p w14:paraId="7B5F939F" w14:textId="5325C946" w:rsidR="000142E5" w:rsidRDefault="000142E5" w:rsidP="000142E5">
      <w:pPr>
        <w:pStyle w:val="BodyText"/>
        <w:ind w:left="0"/>
        <w:rPr>
          <w:rFonts w:cs="Arial"/>
          <w:lang w:eastAsia="en-AU"/>
        </w:rPr>
      </w:pPr>
      <w:r w:rsidRPr="000142E5">
        <w:rPr>
          <w:rFonts w:cs="Arial"/>
          <w:b/>
          <w:bCs/>
          <w:lang w:eastAsia="en-AU"/>
        </w:rPr>
        <w:t>Step 12:</w:t>
      </w:r>
      <w:r>
        <w:rPr>
          <w:rFonts w:cs="Arial"/>
          <w:lang w:eastAsia="en-AU"/>
        </w:rPr>
        <w:t xml:space="preserve"> Re-</w:t>
      </w:r>
      <w:r w:rsidR="00012145">
        <w:rPr>
          <w:rFonts w:cs="Arial"/>
          <w:lang w:eastAsia="en-AU"/>
        </w:rPr>
        <w:t>c</w:t>
      </w:r>
      <w:r>
        <w:rPr>
          <w:rFonts w:cs="Arial"/>
          <w:lang w:eastAsia="en-AU"/>
        </w:rPr>
        <w:t xml:space="preserve">heck the settings and click </w:t>
      </w:r>
      <w:r w:rsidRPr="000142E5">
        <w:rPr>
          <w:rFonts w:cs="Arial"/>
          <w:b/>
          <w:bCs/>
          <w:lang w:eastAsia="en-AU"/>
        </w:rPr>
        <w:t>Submit</w:t>
      </w:r>
      <w:r>
        <w:rPr>
          <w:rFonts w:cs="Arial"/>
          <w:lang w:eastAsia="en-AU"/>
        </w:rPr>
        <w:t>:</w:t>
      </w:r>
    </w:p>
    <w:p w14:paraId="19CE36E8" w14:textId="0454FCA2" w:rsidR="00936520" w:rsidRPr="002516C2" w:rsidRDefault="00D86548" w:rsidP="002516C2">
      <w:pPr>
        <w:pStyle w:val="BodyText"/>
        <w:ind w:left="0"/>
        <w:jc w:val="center"/>
        <w:rPr>
          <w:rFonts w:cs="Arial"/>
          <w:lang w:eastAsia="en-AU"/>
        </w:rPr>
      </w:pPr>
      <w:r>
        <w:rPr>
          <w:rFonts w:asciiTheme="minorHAnsi" w:hAnsiTheme="minorHAnsi" w:cstheme="minorHAnsi"/>
          <w:noProof/>
        </w:rPr>
        <w:pict w14:anchorId="4B6C9743">
          <v:rect id="_x0000_s2118" style="position:absolute;left:0;text-align:left;margin-left:402.95pt;margin-top:279.75pt;width:38pt;height:19.5pt;z-index:251724800" filled="f" strokecolor="red" strokeweight="1.5pt"/>
        </w:pict>
      </w:r>
      <w:r w:rsidR="00C54E65" w:rsidRPr="00215B99">
        <w:rPr>
          <w:rFonts w:asciiTheme="minorHAnsi" w:hAnsiTheme="minorHAnsi" w:cstheme="minorHAnsi"/>
          <w:noProof/>
        </w:rPr>
        <w:drawing>
          <wp:inline distT="0" distB="0" distL="0" distR="0" wp14:anchorId="2C442F4A" wp14:editId="307EA470">
            <wp:extent cx="5575110" cy="3842851"/>
            <wp:effectExtent l="19050" t="19050" r="698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5033" cy="3849691"/>
                    </a:xfrm>
                    <a:prstGeom prst="rect">
                      <a:avLst/>
                    </a:prstGeom>
                    <a:ln w="12700">
                      <a:solidFill>
                        <a:schemeClr val="tx1"/>
                      </a:solidFill>
                    </a:ln>
                  </pic:spPr>
                </pic:pic>
              </a:graphicData>
            </a:graphic>
          </wp:inline>
        </w:drawing>
      </w:r>
    </w:p>
    <w:p w14:paraId="7E4C26BA" w14:textId="6057E4DF" w:rsidR="002516C2" w:rsidRDefault="002516C2" w:rsidP="002A44EE">
      <w:pPr>
        <w:pStyle w:val="Heading1"/>
        <w:numPr>
          <w:ilvl w:val="0"/>
          <w:numId w:val="21"/>
        </w:numPr>
        <w:rPr>
          <w:rFonts w:cs="Arial"/>
        </w:rPr>
      </w:pPr>
      <w:bookmarkStart w:id="31" w:name="_Toc177130293"/>
      <w:r>
        <w:rPr>
          <w:rFonts w:cs="Arial"/>
        </w:rPr>
        <w:t>Dynamic Environment Manager Deployment</w:t>
      </w:r>
      <w:bookmarkEnd w:id="31"/>
    </w:p>
    <w:p w14:paraId="6D587F4D" w14:textId="505F8B84" w:rsidR="002516C2" w:rsidRDefault="00012145" w:rsidP="0003538C">
      <w:pPr>
        <w:pStyle w:val="BodyText"/>
        <w:ind w:left="0"/>
        <w:jc w:val="both"/>
        <w:rPr>
          <w:rStyle w:val="Hyperlink"/>
          <w:rFonts w:cs="Arial"/>
          <w:lang w:val="en-IN"/>
        </w:rPr>
      </w:pPr>
      <w:r w:rsidRPr="00012145">
        <w:t>This component manages users’ profiles on a centralized shared location. In our case, the location i</w:t>
      </w:r>
      <w:r>
        <w:t>s</w:t>
      </w:r>
      <w:r w:rsidR="002516C2">
        <w:t xml:space="preserve">: </w:t>
      </w:r>
      <w:hyperlink r:id="rId71" w:history="1">
        <w:r w:rsidR="002516C2" w:rsidRPr="002516C2">
          <w:rPr>
            <w:rStyle w:val="Hyperlink"/>
            <w:rFonts w:cs="Arial"/>
          </w:rPr>
          <w:t>\\vmfilesharesyd1\demuserproile</w:t>
        </w:r>
        <w:r w:rsidR="002516C2" w:rsidRPr="002516C2">
          <w:rPr>
            <w:rStyle w:val="Hyperlink"/>
            <w:rFonts w:cs="Arial"/>
            <w:lang w:val="en-IN"/>
          </w:rPr>
          <w:t>$</w:t>
        </w:r>
      </w:hyperlink>
    </w:p>
    <w:p w14:paraId="7874FE3E" w14:textId="1CA906A4" w:rsidR="002516C2" w:rsidRDefault="002516C2" w:rsidP="002516C2">
      <w:pPr>
        <w:pStyle w:val="BodyText"/>
        <w:ind w:left="0"/>
        <w:rPr>
          <w:rFonts w:cs="Arial"/>
        </w:rPr>
      </w:pPr>
      <w:r w:rsidRPr="002516C2">
        <w:rPr>
          <w:rStyle w:val="Hyperlink"/>
          <w:rFonts w:cs="Arial"/>
          <w:b/>
          <w:bCs/>
          <w:color w:val="auto"/>
          <w:u w:val="none"/>
          <w:lang w:val="en-IN"/>
        </w:rPr>
        <w:t>Server:</w:t>
      </w:r>
      <w:r w:rsidRPr="002516C2">
        <w:rPr>
          <w:rStyle w:val="Hyperlink"/>
          <w:rFonts w:cs="Arial"/>
          <w:color w:val="auto"/>
          <w:u w:val="none"/>
          <w:lang w:val="en-IN"/>
        </w:rPr>
        <w:t xml:space="preserve"> </w:t>
      </w:r>
      <w:r w:rsidRPr="002516C2">
        <w:rPr>
          <w:rFonts w:cs="Arial"/>
        </w:rPr>
        <w:t>VMITADMININFRA2</w:t>
      </w:r>
      <w:r>
        <w:rPr>
          <w:rFonts w:cs="Arial"/>
        </w:rPr>
        <w:t>.</w:t>
      </w:r>
    </w:p>
    <w:p w14:paraId="43E2D049" w14:textId="7169F115" w:rsidR="002516C2" w:rsidRDefault="009F5370" w:rsidP="009F5370">
      <w:pPr>
        <w:pStyle w:val="BodyText"/>
        <w:ind w:left="0"/>
        <w:jc w:val="both"/>
        <w:rPr>
          <w:rFonts w:cs="Arial"/>
        </w:rPr>
      </w:pPr>
      <w:r w:rsidRPr="009F5370">
        <w:rPr>
          <w:rFonts w:cs="Arial"/>
        </w:rPr>
        <w:lastRenderedPageBreak/>
        <w:t>Before proceeding with these procedures, ensure that you have created the DEM File Shares, imported the DEM GPO ADMX templates, created the GPOs for Horizon, and configured the Horizon GPOs for Dynamic Environment Manager</w:t>
      </w:r>
      <w:r>
        <w:rPr>
          <w:rFonts w:cs="Arial"/>
        </w:rPr>
        <w:t>:</w:t>
      </w:r>
    </w:p>
    <w:p w14:paraId="64F465F5" w14:textId="61A61CF7" w:rsidR="009F5370" w:rsidRDefault="009F5370" w:rsidP="009F5370">
      <w:pPr>
        <w:pStyle w:val="BodyText"/>
        <w:ind w:left="0"/>
        <w:jc w:val="center"/>
        <w:rPr>
          <w:rFonts w:cs="Arial"/>
        </w:rPr>
      </w:pPr>
      <w:r w:rsidRPr="00215B99">
        <w:rPr>
          <w:rFonts w:asciiTheme="minorHAnsi" w:hAnsiTheme="minorHAnsi" w:cstheme="minorHAnsi"/>
          <w:noProof/>
          <w:lang w:val="en-IN"/>
        </w:rPr>
        <w:drawing>
          <wp:inline distT="0" distB="0" distL="0" distR="0" wp14:anchorId="3CB20FDD" wp14:editId="57E34B9A">
            <wp:extent cx="5760720" cy="4211073"/>
            <wp:effectExtent l="19050" t="19050" r="0" b="0"/>
            <wp:docPr id="196860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0476" name="Picture 1" descr="A screenshot of a computer&#10;&#10;Description automatically generated"/>
                    <pic:cNvPicPr/>
                  </pic:nvPicPr>
                  <pic:blipFill>
                    <a:blip r:embed="rId72"/>
                    <a:stretch>
                      <a:fillRect/>
                    </a:stretch>
                  </pic:blipFill>
                  <pic:spPr>
                    <a:xfrm>
                      <a:off x="0" y="0"/>
                      <a:ext cx="5760720" cy="4211073"/>
                    </a:xfrm>
                    <a:prstGeom prst="rect">
                      <a:avLst/>
                    </a:prstGeom>
                    <a:ln w="12700">
                      <a:solidFill>
                        <a:schemeClr val="tx1"/>
                      </a:solidFill>
                    </a:ln>
                  </pic:spPr>
                </pic:pic>
              </a:graphicData>
            </a:graphic>
          </wp:inline>
        </w:drawing>
      </w:r>
    </w:p>
    <w:p w14:paraId="13A4F0E4" w14:textId="4306CE36" w:rsidR="009F5370" w:rsidRDefault="009F5370" w:rsidP="009F5370">
      <w:pPr>
        <w:pStyle w:val="BodyText"/>
        <w:ind w:left="0"/>
        <w:jc w:val="center"/>
        <w:rPr>
          <w:rFonts w:cs="Arial"/>
        </w:rPr>
      </w:pPr>
      <w:r w:rsidRPr="00215B99">
        <w:rPr>
          <w:rFonts w:asciiTheme="minorHAnsi" w:hAnsiTheme="minorHAnsi" w:cstheme="minorHAnsi"/>
          <w:noProof/>
          <w:lang w:val="en-IN"/>
        </w:rPr>
        <w:drawing>
          <wp:inline distT="0" distB="0" distL="0" distR="0" wp14:anchorId="7721B7A5" wp14:editId="3BE62E6B">
            <wp:extent cx="5760720" cy="2846668"/>
            <wp:effectExtent l="19050" t="19050" r="0" b="0"/>
            <wp:docPr id="261747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47625" name="Picture 1" descr="A screenshot of a computer&#10;&#10;Description automatically generated"/>
                    <pic:cNvPicPr/>
                  </pic:nvPicPr>
                  <pic:blipFill>
                    <a:blip r:embed="rId73"/>
                    <a:stretch>
                      <a:fillRect/>
                    </a:stretch>
                  </pic:blipFill>
                  <pic:spPr>
                    <a:xfrm>
                      <a:off x="0" y="0"/>
                      <a:ext cx="5760720" cy="2846668"/>
                    </a:xfrm>
                    <a:prstGeom prst="rect">
                      <a:avLst/>
                    </a:prstGeom>
                    <a:ln w="12700">
                      <a:solidFill>
                        <a:schemeClr val="tx1"/>
                      </a:solidFill>
                    </a:ln>
                  </pic:spPr>
                </pic:pic>
              </a:graphicData>
            </a:graphic>
          </wp:inline>
        </w:drawing>
      </w:r>
    </w:p>
    <w:p w14:paraId="09609E98" w14:textId="21F140D5" w:rsidR="009F5370" w:rsidRDefault="009F5370" w:rsidP="009F5370">
      <w:pPr>
        <w:pStyle w:val="BodyText"/>
        <w:ind w:left="0"/>
        <w:jc w:val="center"/>
        <w:rPr>
          <w:rFonts w:cs="Arial"/>
        </w:rPr>
      </w:pPr>
      <w:r w:rsidRPr="00215B99">
        <w:rPr>
          <w:rFonts w:asciiTheme="minorHAnsi" w:hAnsiTheme="minorHAnsi" w:cstheme="minorHAnsi"/>
          <w:noProof/>
          <w:lang w:val="en-IN"/>
        </w:rPr>
        <w:lastRenderedPageBreak/>
        <w:drawing>
          <wp:inline distT="0" distB="0" distL="0" distR="0" wp14:anchorId="3F50E513" wp14:editId="2EAB4381">
            <wp:extent cx="5760720" cy="4606116"/>
            <wp:effectExtent l="19050" t="19050" r="0" b="4445"/>
            <wp:docPr id="1752530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30812" name="Picture 1" descr="A screenshot of a computer&#10;&#10;Description automatically generated"/>
                    <pic:cNvPicPr/>
                  </pic:nvPicPr>
                  <pic:blipFill>
                    <a:blip r:embed="rId74"/>
                    <a:stretch>
                      <a:fillRect/>
                    </a:stretch>
                  </pic:blipFill>
                  <pic:spPr>
                    <a:xfrm>
                      <a:off x="0" y="0"/>
                      <a:ext cx="5760720" cy="4606116"/>
                    </a:xfrm>
                    <a:prstGeom prst="rect">
                      <a:avLst/>
                    </a:prstGeom>
                    <a:ln w="12700">
                      <a:solidFill>
                        <a:schemeClr val="tx1"/>
                      </a:solidFill>
                    </a:ln>
                  </pic:spPr>
                </pic:pic>
              </a:graphicData>
            </a:graphic>
          </wp:inline>
        </w:drawing>
      </w:r>
    </w:p>
    <w:p w14:paraId="1424D04C" w14:textId="77777777" w:rsidR="00522CC0" w:rsidRPr="00522CC0" w:rsidRDefault="00522CC0" w:rsidP="00522CC0">
      <w:pPr>
        <w:pStyle w:val="ListParagraph"/>
        <w:keepNext/>
        <w:numPr>
          <w:ilvl w:val="0"/>
          <w:numId w:val="32"/>
        </w:numPr>
        <w:spacing w:after="240" w:line="240" w:lineRule="atLeast"/>
        <w:contextualSpacing w:val="0"/>
        <w:outlineLvl w:val="1"/>
        <w:rPr>
          <w:rFonts w:cs="Arial"/>
          <w:vanish/>
          <w:color w:val="auto"/>
        </w:rPr>
      </w:pPr>
      <w:bookmarkStart w:id="32" w:name="_Toc176963003"/>
      <w:bookmarkStart w:id="33" w:name="_Toc176968565"/>
      <w:bookmarkStart w:id="34" w:name="_Toc176974689"/>
      <w:bookmarkStart w:id="35" w:name="_Toc176987373"/>
      <w:bookmarkStart w:id="36" w:name="_Toc177039902"/>
      <w:bookmarkStart w:id="37" w:name="_Toc177128693"/>
      <w:bookmarkStart w:id="38" w:name="_Toc177128713"/>
      <w:bookmarkStart w:id="39" w:name="_Toc177128763"/>
      <w:bookmarkStart w:id="40" w:name="_Toc177130144"/>
      <w:bookmarkStart w:id="41" w:name="_Toc177130294"/>
      <w:bookmarkEnd w:id="32"/>
      <w:bookmarkEnd w:id="33"/>
      <w:bookmarkEnd w:id="34"/>
      <w:bookmarkEnd w:id="35"/>
      <w:bookmarkEnd w:id="36"/>
      <w:bookmarkEnd w:id="37"/>
      <w:bookmarkEnd w:id="38"/>
      <w:bookmarkEnd w:id="39"/>
      <w:bookmarkEnd w:id="40"/>
      <w:bookmarkEnd w:id="41"/>
    </w:p>
    <w:p w14:paraId="4A28CF46" w14:textId="3085B2B0" w:rsidR="009F5370" w:rsidRPr="00522CC0" w:rsidRDefault="009F5370" w:rsidP="00522CC0">
      <w:pPr>
        <w:pStyle w:val="Heading2"/>
        <w:numPr>
          <w:ilvl w:val="1"/>
          <w:numId w:val="32"/>
        </w:numPr>
        <w:ind w:left="360"/>
        <w:rPr>
          <w:rFonts w:cs="Arial"/>
          <w:bCs/>
        </w:rPr>
      </w:pPr>
      <w:bookmarkStart w:id="42" w:name="_Toc177130295"/>
      <w:r w:rsidRPr="00522CC0">
        <w:rPr>
          <w:rFonts w:cs="Arial"/>
          <w:bCs/>
        </w:rPr>
        <w:t>DEM Console Installation</w:t>
      </w:r>
      <w:bookmarkEnd w:id="42"/>
    </w:p>
    <w:p w14:paraId="327B2C9D" w14:textId="7A5AAEEC" w:rsidR="009F5370" w:rsidRDefault="009F5370" w:rsidP="009F5370">
      <w:pPr>
        <w:pStyle w:val="BodyText"/>
        <w:ind w:left="0"/>
        <w:jc w:val="both"/>
        <w:rPr>
          <w:rFonts w:cs="Arial"/>
          <w:lang w:val="en-IN"/>
        </w:rPr>
      </w:pPr>
      <w:r w:rsidRPr="009F5370">
        <w:rPr>
          <w:rFonts w:cs="Arial"/>
          <w:lang w:val="en-IN"/>
        </w:rPr>
        <w:t xml:space="preserve">DEM </w:t>
      </w:r>
      <w:r w:rsidR="00736792" w:rsidRPr="00736792">
        <w:rPr>
          <w:rFonts w:cs="Arial"/>
          <w:lang w:val="en-IN"/>
        </w:rPr>
        <w:t>is available in all Horizon editions. There are two editions of DEM, each with different downloads and DEM capabilities</w:t>
      </w:r>
      <w:r w:rsidR="00D756C5">
        <w:rPr>
          <w:rFonts w:cs="Arial"/>
          <w:lang w:val="en-IN"/>
        </w:rPr>
        <w:t>:</w:t>
      </w:r>
    </w:p>
    <w:p w14:paraId="5F541787" w14:textId="2833A71A" w:rsidR="009F5370" w:rsidRDefault="0014675D" w:rsidP="009F5370">
      <w:pPr>
        <w:pStyle w:val="BodyText"/>
        <w:ind w:left="0"/>
        <w:jc w:val="both"/>
        <w:rPr>
          <w:rFonts w:cs="Arial"/>
          <w:lang w:val="en-IN"/>
        </w:rPr>
      </w:pPr>
      <w:r w:rsidRPr="0014675D">
        <w:rPr>
          <w:rFonts w:cs="Arial"/>
          <w:lang w:val="en-IN"/>
        </w:rPr>
        <w:t>Horizon 8 (2406) Enterprise Edition and Horizon 7.13 Enterprise Edition are entitled to</w:t>
      </w:r>
      <w:r w:rsidRPr="0014675D">
        <w:rPr>
          <w:rFonts w:cs="Arial"/>
          <w:b/>
          <w:bCs/>
          <w:lang w:val="en-IN"/>
        </w:rPr>
        <w:t xml:space="preserve"> DEM Enterprise Edition</w:t>
      </w:r>
      <w:r w:rsidRPr="0014675D">
        <w:rPr>
          <w:rFonts w:cs="Arial"/>
          <w:lang w:val="en-IN"/>
        </w:rPr>
        <w:t xml:space="preserve">, which has all </w:t>
      </w:r>
      <w:r w:rsidR="00736792">
        <w:rPr>
          <w:rFonts w:cs="Arial"/>
          <w:lang w:val="en-IN"/>
        </w:rPr>
        <w:t xml:space="preserve">the </w:t>
      </w:r>
      <w:r w:rsidRPr="0014675D">
        <w:rPr>
          <w:rFonts w:cs="Arial"/>
          <w:lang w:val="en-IN"/>
        </w:rPr>
        <w:t>features.</w:t>
      </w:r>
    </w:p>
    <w:p w14:paraId="7B7E9E39" w14:textId="54279F33" w:rsidR="0014675D" w:rsidRDefault="0014675D" w:rsidP="009F5370">
      <w:pPr>
        <w:pStyle w:val="BodyText"/>
        <w:ind w:left="0"/>
        <w:jc w:val="both"/>
        <w:rPr>
          <w:rFonts w:cs="Arial"/>
          <w:lang w:val="en-IN"/>
        </w:rPr>
      </w:pPr>
      <w:r w:rsidRPr="0014675D">
        <w:rPr>
          <w:rFonts w:cs="Arial"/>
          <w:lang w:val="en-IN"/>
        </w:rPr>
        <w:t xml:space="preserve">Horizon 8 (2406) Standard Edition and Horizon 8 Advanced Edition are entitled to </w:t>
      </w:r>
      <w:r w:rsidRPr="0014675D">
        <w:rPr>
          <w:rFonts w:cs="Arial"/>
          <w:b/>
          <w:bCs/>
          <w:lang w:val="en-IN"/>
        </w:rPr>
        <w:t>DEM Standard Edition</w:t>
      </w:r>
      <w:r w:rsidRPr="0014675D">
        <w:rPr>
          <w:rFonts w:cs="Arial"/>
          <w:lang w:val="en-IN"/>
        </w:rPr>
        <w:t>, which is limited primarily to Personalization feature</w:t>
      </w:r>
      <w:r>
        <w:rPr>
          <w:rFonts w:cs="Arial"/>
          <w:lang w:val="en-IN"/>
        </w:rPr>
        <w:t>s.</w:t>
      </w:r>
    </w:p>
    <w:p w14:paraId="6F697435" w14:textId="28B9CA80" w:rsidR="0014675D" w:rsidRDefault="0014675D" w:rsidP="0003538C">
      <w:pPr>
        <w:pStyle w:val="BodyText"/>
        <w:ind w:left="0"/>
        <w:rPr>
          <w:rFonts w:cs="Arial"/>
        </w:rPr>
      </w:pPr>
      <w:r>
        <w:rPr>
          <w:rFonts w:cs="Arial"/>
        </w:rPr>
        <w:t>We are using DEM Enterprise Edition:</w:t>
      </w:r>
    </w:p>
    <w:p w14:paraId="0D95C3D2" w14:textId="14909076" w:rsidR="0014675D" w:rsidRDefault="0014675D" w:rsidP="0014675D">
      <w:pPr>
        <w:pStyle w:val="BodyText"/>
        <w:ind w:left="0"/>
        <w:jc w:val="center"/>
        <w:rPr>
          <w:rFonts w:cs="Arial"/>
        </w:rPr>
      </w:pPr>
      <w:r w:rsidRPr="00215B99">
        <w:rPr>
          <w:rFonts w:asciiTheme="minorHAnsi" w:hAnsiTheme="minorHAnsi" w:cstheme="minorHAnsi"/>
          <w:noProof/>
        </w:rPr>
        <w:drawing>
          <wp:inline distT="0" distB="0" distL="0" distR="0" wp14:anchorId="0902AE86" wp14:editId="631E9CD1">
            <wp:extent cx="3411109" cy="1813962"/>
            <wp:effectExtent l="19050" t="19050" r="0" b="0"/>
            <wp:docPr id="1894927281"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927281" name="Picture 1" descr="A screenshot of a compute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39512" cy="1829066"/>
                    </a:xfrm>
                    <a:prstGeom prst="rect">
                      <a:avLst/>
                    </a:prstGeom>
                    <a:noFill/>
                    <a:ln w="12700">
                      <a:solidFill>
                        <a:schemeClr val="tx1"/>
                      </a:solidFill>
                    </a:ln>
                  </pic:spPr>
                </pic:pic>
              </a:graphicData>
            </a:graphic>
          </wp:inline>
        </w:drawing>
      </w:r>
    </w:p>
    <w:p w14:paraId="1319A26C" w14:textId="77777777" w:rsidR="00377C92" w:rsidRDefault="00377C92">
      <w:pPr>
        <w:spacing w:line="240" w:lineRule="auto"/>
        <w:rPr>
          <w:rFonts w:cs="Arial"/>
        </w:rPr>
      </w:pPr>
      <w:r>
        <w:rPr>
          <w:rFonts w:cs="Arial"/>
        </w:rPr>
        <w:br w:type="page"/>
      </w:r>
    </w:p>
    <w:p w14:paraId="5BEB67EC" w14:textId="6B5410E9" w:rsidR="0014675D" w:rsidRDefault="0014675D" w:rsidP="0014675D">
      <w:pPr>
        <w:pStyle w:val="BodyText"/>
        <w:ind w:left="0"/>
        <w:rPr>
          <w:rFonts w:cs="Arial"/>
        </w:rPr>
      </w:pPr>
      <w:r>
        <w:rPr>
          <w:rFonts w:cs="Arial"/>
        </w:rPr>
        <w:lastRenderedPageBreak/>
        <w:t>Follow these instructions to complete the DEM console installation:</w:t>
      </w:r>
    </w:p>
    <w:p w14:paraId="754DB6ED" w14:textId="4CF95CF5" w:rsidR="0014675D" w:rsidRDefault="0014675D" w:rsidP="0003538C">
      <w:pPr>
        <w:pStyle w:val="BodyText"/>
        <w:ind w:left="0"/>
        <w:rPr>
          <w:rFonts w:cs="Arial"/>
        </w:rPr>
      </w:pPr>
      <w:r w:rsidRPr="0003538C">
        <w:rPr>
          <w:rFonts w:cs="Arial"/>
          <w:b/>
          <w:bCs/>
        </w:rPr>
        <w:t>Step</w:t>
      </w:r>
      <w:r w:rsidR="0003538C" w:rsidRPr="0003538C">
        <w:rPr>
          <w:rFonts w:cs="Arial"/>
          <w:b/>
          <w:bCs/>
        </w:rPr>
        <w:t xml:space="preserve"> </w:t>
      </w:r>
      <w:r w:rsidRPr="0003538C">
        <w:rPr>
          <w:rFonts w:cs="Arial"/>
          <w:b/>
          <w:bCs/>
        </w:rPr>
        <w:t>1:</w:t>
      </w:r>
      <w:r>
        <w:rPr>
          <w:rFonts w:cs="Arial"/>
        </w:rPr>
        <w:t xml:space="preserve"> </w:t>
      </w:r>
      <w:r w:rsidR="00377C92">
        <w:rPr>
          <w:rFonts w:cs="Arial"/>
        </w:rPr>
        <w:t xml:space="preserve">Check the box next to I agree, and click </w:t>
      </w:r>
      <w:r w:rsidR="00377C92" w:rsidRPr="00377C92">
        <w:rPr>
          <w:rFonts w:cs="Arial"/>
          <w:b/>
          <w:bCs/>
        </w:rPr>
        <w:t>Next</w:t>
      </w:r>
      <w:r w:rsidR="00377C92">
        <w:rPr>
          <w:rFonts w:cs="Arial"/>
        </w:rPr>
        <w:t xml:space="preserve"> on </w:t>
      </w:r>
      <w:r w:rsidR="00257F82">
        <w:rPr>
          <w:rFonts w:cs="Arial"/>
        </w:rPr>
        <w:t xml:space="preserve">the </w:t>
      </w:r>
      <w:r w:rsidR="00377C92">
        <w:rPr>
          <w:rFonts w:cs="Arial"/>
        </w:rPr>
        <w:t>welcome page of DEM:</w:t>
      </w:r>
    </w:p>
    <w:p w14:paraId="0B397DC5" w14:textId="4DC2E94F" w:rsidR="00377C92" w:rsidRDefault="00D86548" w:rsidP="00377C92">
      <w:pPr>
        <w:pStyle w:val="BodyText"/>
        <w:ind w:left="0"/>
        <w:jc w:val="center"/>
        <w:rPr>
          <w:rFonts w:cs="Arial"/>
        </w:rPr>
      </w:pPr>
      <w:r>
        <w:rPr>
          <w:rFonts w:asciiTheme="minorHAnsi" w:hAnsiTheme="minorHAnsi" w:cstheme="minorHAnsi"/>
          <w:noProof/>
          <w:lang w:val="en-IN"/>
        </w:rPr>
        <w:pict w14:anchorId="497D607A">
          <v:rect id="_x0000_s2120" style="position:absolute;left:0;text-align:left;margin-left:49.45pt;margin-top:261.7pt;width:153pt;height:22pt;z-index:251726848" filled="f" strokecolor="red" strokeweight="1.5pt"/>
        </w:pict>
      </w:r>
      <w:r>
        <w:rPr>
          <w:rFonts w:asciiTheme="minorHAnsi" w:hAnsiTheme="minorHAnsi" w:cstheme="minorHAnsi"/>
          <w:noProof/>
          <w:lang w:val="en-IN"/>
        </w:rPr>
        <w:pict w14:anchorId="24489E95">
          <v:rect id="_x0000_s2119" style="position:absolute;left:0;text-align:left;margin-left:276.95pt;margin-top:262.7pt;width:60pt;height:20.5pt;z-index:251725824" filled="f" strokecolor="red" strokeweight="1.5pt"/>
        </w:pict>
      </w:r>
      <w:r w:rsidR="00377C92" w:rsidRPr="00215B99">
        <w:rPr>
          <w:rFonts w:asciiTheme="minorHAnsi" w:hAnsiTheme="minorHAnsi" w:cstheme="minorHAnsi"/>
          <w:noProof/>
          <w:lang w:val="en-IN"/>
        </w:rPr>
        <w:drawing>
          <wp:inline distT="0" distB="0" distL="0" distR="0" wp14:anchorId="02C7F5DA" wp14:editId="32C75611">
            <wp:extent cx="4716780" cy="3688080"/>
            <wp:effectExtent l="19050" t="19050" r="7620" b="7620"/>
            <wp:docPr id="193379891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98912" name="Picture 14" descr="A screenshot of a computer&#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16780" cy="3688080"/>
                    </a:xfrm>
                    <a:prstGeom prst="rect">
                      <a:avLst/>
                    </a:prstGeom>
                    <a:noFill/>
                    <a:ln w="12700">
                      <a:solidFill>
                        <a:schemeClr val="tx1"/>
                      </a:solidFill>
                    </a:ln>
                  </pic:spPr>
                </pic:pic>
              </a:graphicData>
            </a:graphic>
          </wp:inline>
        </w:drawing>
      </w:r>
    </w:p>
    <w:p w14:paraId="6754D277" w14:textId="192043D7" w:rsidR="00377C92" w:rsidRDefault="0003538C" w:rsidP="00377C92">
      <w:pPr>
        <w:pStyle w:val="BodyText"/>
        <w:ind w:left="0"/>
        <w:rPr>
          <w:rFonts w:cs="Arial"/>
        </w:rPr>
      </w:pPr>
      <w:r w:rsidRPr="0003538C">
        <w:rPr>
          <w:rFonts w:cs="Arial"/>
          <w:b/>
          <w:bCs/>
        </w:rPr>
        <w:t>Step 2:</w:t>
      </w:r>
      <w:r>
        <w:rPr>
          <w:rFonts w:cs="Arial"/>
        </w:rPr>
        <w:t xml:space="preserve"> </w:t>
      </w:r>
      <w:r w:rsidR="00377C92">
        <w:rPr>
          <w:rFonts w:cs="Arial"/>
        </w:rPr>
        <w:t xml:space="preserve">Click </w:t>
      </w:r>
      <w:r w:rsidR="00377C92" w:rsidRPr="0003538C">
        <w:rPr>
          <w:rFonts w:cs="Arial"/>
          <w:b/>
          <w:bCs/>
        </w:rPr>
        <w:t>Next</w:t>
      </w:r>
      <w:r w:rsidR="00377C92">
        <w:rPr>
          <w:rFonts w:cs="Arial"/>
        </w:rPr>
        <w:t>:</w:t>
      </w:r>
    </w:p>
    <w:p w14:paraId="6D85E537" w14:textId="05D75B76" w:rsidR="00377C92" w:rsidRDefault="00D86548" w:rsidP="00377C92">
      <w:pPr>
        <w:pStyle w:val="BodyText"/>
        <w:ind w:left="0"/>
        <w:jc w:val="center"/>
        <w:rPr>
          <w:rFonts w:cs="Arial"/>
        </w:rPr>
      </w:pPr>
      <w:r>
        <w:rPr>
          <w:rFonts w:asciiTheme="minorHAnsi" w:hAnsiTheme="minorHAnsi" w:cstheme="minorHAnsi"/>
          <w:noProof/>
          <w:lang w:val="en-IN"/>
        </w:rPr>
        <w:pict w14:anchorId="31DC74DE">
          <v:rect id="_x0000_s2121" style="position:absolute;left:0;text-align:left;margin-left:276.45pt;margin-top:261.2pt;width:59pt;height:24.5pt;z-index:251727872" filled="f" strokecolor="red" strokeweight="1.5pt"/>
        </w:pict>
      </w:r>
      <w:r w:rsidR="00377C92" w:rsidRPr="00215B99">
        <w:rPr>
          <w:rFonts w:asciiTheme="minorHAnsi" w:hAnsiTheme="minorHAnsi" w:cstheme="minorHAnsi"/>
          <w:noProof/>
          <w:lang w:val="en-IN"/>
        </w:rPr>
        <w:drawing>
          <wp:inline distT="0" distB="0" distL="0" distR="0" wp14:anchorId="47F648E7" wp14:editId="1B14B720">
            <wp:extent cx="4716780" cy="3688080"/>
            <wp:effectExtent l="19050" t="19050" r="7620" b="7620"/>
            <wp:docPr id="195957031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70316" name="Picture 13" descr="A screenshot of a computer&#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16780" cy="3688080"/>
                    </a:xfrm>
                    <a:prstGeom prst="rect">
                      <a:avLst/>
                    </a:prstGeom>
                    <a:noFill/>
                    <a:ln w="12700">
                      <a:solidFill>
                        <a:schemeClr val="tx1"/>
                      </a:solidFill>
                    </a:ln>
                  </pic:spPr>
                </pic:pic>
              </a:graphicData>
            </a:graphic>
          </wp:inline>
        </w:drawing>
      </w:r>
    </w:p>
    <w:p w14:paraId="26A7F9D2" w14:textId="77777777" w:rsidR="0003538C" w:rsidRDefault="0003538C">
      <w:pPr>
        <w:spacing w:line="240" w:lineRule="auto"/>
        <w:rPr>
          <w:rFonts w:cs="Arial"/>
        </w:rPr>
      </w:pPr>
      <w:r>
        <w:rPr>
          <w:rFonts w:cs="Arial"/>
        </w:rPr>
        <w:br w:type="page"/>
      </w:r>
    </w:p>
    <w:p w14:paraId="22792B0B" w14:textId="6A6AC09E" w:rsidR="00377C92" w:rsidRDefault="0003538C" w:rsidP="00377C92">
      <w:pPr>
        <w:pStyle w:val="BodyText"/>
        <w:ind w:left="0"/>
        <w:rPr>
          <w:rFonts w:cs="Arial"/>
        </w:rPr>
      </w:pPr>
      <w:r w:rsidRPr="0003538C">
        <w:rPr>
          <w:rFonts w:cs="Arial"/>
          <w:b/>
          <w:bCs/>
        </w:rPr>
        <w:lastRenderedPageBreak/>
        <w:t>Step 3:</w:t>
      </w:r>
      <w:r>
        <w:rPr>
          <w:rFonts w:cs="Arial"/>
        </w:rPr>
        <w:t xml:space="preserve"> </w:t>
      </w:r>
      <w:r w:rsidR="00377C92">
        <w:rPr>
          <w:rFonts w:cs="Arial"/>
        </w:rPr>
        <w:t xml:space="preserve">Click </w:t>
      </w:r>
      <w:r w:rsidR="00377C92" w:rsidRPr="0003538C">
        <w:rPr>
          <w:rFonts w:cs="Arial"/>
          <w:b/>
          <w:bCs/>
        </w:rPr>
        <w:t>Custom</w:t>
      </w:r>
      <w:r w:rsidR="00377C92">
        <w:rPr>
          <w:rFonts w:cs="Arial"/>
        </w:rPr>
        <w:t xml:space="preserve"> to modify the installation settings:</w:t>
      </w:r>
    </w:p>
    <w:p w14:paraId="776BB30A" w14:textId="1C6C52EE" w:rsidR="00377C92" w:rsidRDefault="00D86548" w:rsidP="00377C92">
      <w:pPr>
        <w:pStyle w:val="BodyText"/>
        <w:ind w:left="0"/>
        <w:jc w:val="center"/>
        <w:rPr>
          <w:rFonts w:cs="Arial"/>
        </w:rPr>
      </w:pPr>
      <w:r>
        <w:rPr>
          <w:rFonts w:asciiTheme="minorHAnsi" w:hAnsiTheme="minorHAnsi" w:cstheme="minorHAnsi"/>
          <w:noProof/>
          <w:lang w:val="en-IN"/>
        </w:rPr>
        <w:pict w14:anchorId="02B62CA9">
          <v:rect id="_x0000_s2122" style="position:absolute;left:0;text-align:left;margin-left:74.45pt;margin-top:133.2pt;width:93.5pt;height:25.5pt;z-index:251728896" filled="f" strokecolor="red" strokeweight="1.5pt"/>
        </w:pict>
      </w:r>
      <w:r w:rsidR="00377C92" w:rsidRPr="00215B99">
        <w:rPr>
          <w:rFonts w:asciiTheme="minorHAnsi" w:hAnsiTheme="minorHAnsi" w:cstheme="minorHAnsi"/>
          <w:noProof/>
          <w:lang w:val="en-IN"/>
        </w:rPr>
        <w:drawing>
          <wp:inline distT="0" distB="0" distL="0" distR="0" wp14:anchorId="520A08DF" wp14:editId="34732CA6">
            <wp:extent cx="4716780" cy="3688080"/>
            <wp:effectExtent l="19050" t="19050" r="7620" b="7620"/>
            <wp:docPr id="163672886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28864" name="Picture 12" descr="A screenshot of a computer&#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16780" cy="3688080"/>
                    </a:xfrm>
                    <a:prstGeom prst="rect">
                      <a:avLst/>
                    </a:prstGeom>
                    <a:noFill/>
                    <a:ln w="12700">
                      <a:solidFill>
                        <a:schemeClr val="tx1"/>
                      </a:solidFill>
                    </a:ln>
                  </pic:spPr>
                </pic:pic>
              </a:graphicData>
            </a:graphic>
          </wp:inline>
        </w:drawing>
      </w:r>
    </w:p>
    <w:p w14:paraId="1CA28BBA" w14:textId="7ECF4AC5" w:rsidR="00377C92" w:rsidRDefault="0003538C" w:rsidP="00377C92">
      <w:pPr>
        <w:pStyle w:val="BodyText"/>
        <w:ind w:left="0"/>
        <w:rPr>
          <w:rFonts w:cs="Arial"/>
        </w:rPr>
      </w:pPr>
      <w:r w:rsidRPr="0003538C">
        <w:rPr>
          <w:rFonts w:cs="Arial"/>
          <w:b/>
          <w:bCs/>
        </w:rPr>
        <w:t>Step 4:</w:t>
      </w:r>
      <w:r>
        <w:rPr>
          <w:rFonts w:cs="Arial"/>
        </w:rPr>
        <w:t xml:space="preserve"> </w:t>
      </w:r>
      <w:r w:rsidR="00A411D1">
        <w:rPr>
          <w:rFonts w:cs="Arial"/>
        </w:rPr>
        <w:t xml:space="preserve">Change </w:t>
      </w:r>
      <w:r w:rsidR="003E7042" w:rsidRPr="003E7042">
        <w:t xml:space="preserve">the selections so it selects only the console, and click </w:t>
      </w:r>
      <w:r w:rsidR="003E7042" w:rsidRPr="003E7042">
        <w:rPr>
          <w:b/>
          <w:bCs/>
          <w:color w:val="0E101A"/>
        </w:rPr>
        <w:t>Next</w:t>
      </w:r>
      <w:r w:rsidR="003E7042" w:rsidRPr="003E7042">
        <w:t>:</w:t>
      </w:r>
    </w:p>
    <w:p w14:paraId="1893575C" w14:textId="675A588D" w:rsidR="00A411D1" w:rsidRDefault="00D86548" w:rsidP="00A411D1">
      <w:pPr>
        <w:pStyle w:val="BodyText"/>
        <w:ind w:left="0"/>
        <w:jc w:val="center"/>
        <w:rPr>
          <w:rFonts w:cs="Arial"/>
        </w:rPr>
      </w:pPr>
      <w:r>
        <w:rPr>
          <w:rFonts w:asciiTheme="minorHAnsi" w:hAnsiTheme="minorHAnsi" w:cstheme="minorHAnsi"/>
          <w:noProof/>
          <w:lang w:val="en-IN"/>
        </w:rPr>
        <w:pict w14:anchorId="10040E57">
          <v:rect id="_x0000_s2123" style="position:absolute;left:0;text-align:left;margin-left:289.45pt;margin-top:263.2pt;width:57pt;height:19.5pt;z-index:251729920" filled="f" strokecolor="red" strokeweight="1.5pt"/>
        </w:pict>
      </w:r>
      <w:r w:rsidR="00A411D1" w:rsidRPr="00215B99">
        <w:rPr>
          <w:rFonts w:asciiTheme="minorHAnsi" w:hAnsiTheme="minorHAnsi" w:cstheme="minorHAnsi"/>
          <w:noProof/>
          <w:lang w:val="en-IN"/>
        </w:rPr>
        <w:drawing>
          <wp:inline distT="0" distB="0" distL="0" distR="0" wp14:anchorId="28403A89" wp14:editId="2047ABCD">
            <wp:extent cx="4716780" cy="3688080"/>
            <wp:effectExtent l="19050" t="19050" r="7620" b="7620"/>
            <wp:docPr id="209163047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30478" name="Picture 11" descr="A screenshot of a computer&#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16780" cy="3688080"/>
                    </a:xfrm>
                    <a:prstGeom prst="rect">
                      <a:avLst/>
                    </a:prstGeom>
                    <a:noFill/>
                    <a:ln w="12700">
                      <a:solidFill>
                        <a:schemeClr val="tx1"/>
                      </a:solidFill>
                    </a:ln>
                  </pic:spPr>
                </pic:pic>
              </a:graphicData>
            </a:graphic>
          </wp:inline>
        </w:drawing>
      </w:r>
    </w:p>
    <w:p w14:paraId="7D2C4E80" w14:textId="77777777" w:rsidR="0003538C" w:rsidRDefault="0003538C">
      <w:pPr>
        <w:spacing w:line="240" w:lineRule="auto"/>
        <w:rPr>
          <w:rFonts w:cs="Arial"/>
        </w:rPr>
      </w:pPr>
      <w:r>
        <w:rPr>
          <w:rFonts w:cs="Arial"/>
        </w:rPr>
        <w:br w:type="page"/>
      </w:r>
    </w:p>
    <w:p w14:paraId="475C8466" w14:textId="68F1A03B" w:rsidR="00A411D1" w:rsidRDefault="0003538C" w:rsidP="00A411D1">
      <w:pPr>
        <w:pStyle w:val="BodyText"/>
        <w:ind w:left="0"/>
        <w:rPr>
          <w:rFonts w:cs="Arial"/>
        </w:rPr>
      </w:pPr>
      <w:r w:rsidRPr="0003538C">
        <w:rPr>
          <w:rFonts w:cs="Arial"/>
          <w:b/>
          <w:bCs/>
        </w:rPr>
        <w:lastRenderedPageBreak/>
        <w:t>Step 5:</w:t>
      </w:r>
      <w:r>
        <w:rPr>
          <w:rFonts w:cs="Arial"/>
        </w:rPr>
        <w:t xml:space="preserve"> </w:t>
      </w:r>
      <w:r w:rsidR="00A411D1">
        <w:rPr>
          <w:rFonts w:cs="Arial"/>
        </w:rPr>
        <w:t xml:space="preserve">Now, click </w:t>
      </w:r>
      <w:r w:rsidR="00A411D1" w:rsidRPr="0003538C">
        <w:rPr>
          <w:rFonts w:cs="Arial"/>
          <w:b/>
          <w:bCs/>
        </w:rPr>
        <w:t>Install</w:t>
      </w:r>
      <w:r w:rsidR="00A411D1">
        <w:rPr>
          <w:rFonts w:cs="Arial"/>
        </w:rPr>
        <w:t>:</w:t>
      </w:r>
    </w:p>
    <w:p w14:paraId="3FB2DF4F" w14:textId="189CDE8A" w:rsidR="00A411D1" w:rsidRDefault="00D86548" w:rsidP="00A411D1">
      <w:pPr>
        <w:pStyle w:val="BodyText"/>
        <w:ind w:left="0"/>
        <w:jc w:val="center"/>
        <w:rPr>
          <w:rFonts w:cs="Arial"/>
        </w:rPr>
      </w:pPr>
      <w:r>
        <w:rPr>
          <w:rFonts w:asciiTheme="minorHAnsi" w:hAnsiTheme="minorHAnsi" w:cstheme="minorHAnsi"/>
          <w:noProof/>
          <w:lang w:val="en-IN"/>
        </w:rPr>
        <w:pict w14:anchorId="55120536">
          <v:rect id="_x0000_s2124" style="position:absolute;left:0;text-align:left;margin-left:253.45pt;margin-top:262.7pt;width:83pt;height:22.5pt;z-index:251730944" filled="f" strokecolor="red" strokeweight="1.5pt"/>
        </w:pict>
      </w:r>
      <w:r w:rsidR="00A411D1" w:rsidRPr="00215B99">
        <w:rPr>
          <w:rFonts w:asciiTheme="minorHAnsi" w:hAnsiTheme="minorHAnsi" w:cstheme="minorHAnsi"/>
          <w:noProof/>
          <w:lang w:val="en-IN"/>
        </w:rPr>
        <w:drawing>
          <wp:inline distT="0" distB="0" distL="0" distR="0" wp14:anchorId="787852AD" wp14:editId="4C0CEF59">
            <wp:extent cx="4716780" cy="3688080"/>
            <wp:effectExtent l="19050" t="19050" r="7620" b="7620"/>
            <wp:docPr id="183078427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84277" name="Picture 10" descr="A screenshot of a computer&#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16780" cy="3688080"/>
                    </a:xfrm>
                    <a:prstGeom prst="rect">
                      <a:avLst/>
                    </a:prstGeom>
                    <a:noFill/>
                    <a:ln w="12700">
                      <a:solidFill>
                        <a:schemeClr val="tx1"/>
                      </a:solidFill>
                    </a:ln>
                  </pic:spPr>
                </pic:pic>
              </a:graphicData>
            </a:graphic>
          </wp:inline>
        </w:drawing>
      </w:r>
    </w:p>
    <w:p w14:paraId="69B92782" w14:textId="6F12449C" w:rsidR="00A411D1" w:rsidRDefault="0003538C" w:rsidP="00A411D1">
      <w:pPr>
        <w:pStyle w:val="BodyText"/>
        <w:ind w:left="0"/>
        <w:rPr>
          <w:rFonts w:cs="Arial"/>
        </w:rPr>
      </w:pPr>
      <w:r w:rsidRPr="0003538C">
        <w:rPr>
          <w:rFonts w:cs="Arial"/>
          <w:b/>
          <w:bCs/>
        </w:rPr>
        <w:t>Step 6:</w:t>
      </w:r>
      <w:r>
        <w:rPr>
          <w:rFonts w:cs="Arial"/>
        </w:rPr>
        <w:t xml:space="preserve"> </w:t>
      </w:r>
      <w:r w:rsidR="00A411D1">
        <w:rPr>
          <w:rFonts w:cs="Arial"/>
        </w:rPr>
        <w:t xml:space="preserve">After the installation, click </w:t>
      </w:r>
      <w:r w:rsidR="00A411D1" w:rsidRPr="0003538C">
        <w:rPr>
          <w:rFonts w:cs="Arial"/>
          <w:b/>
          <w:bCs/>
        </w:rPr>
        <w:t>Finish</w:t>
      </w:r>
      <w:r w:rsidR="00A411D1">
        <w:rPr>
          <w:rFonts w:cs="Arial"/>
        </w:rPr>
        <w:t>:</w:t>
      </w:r>
    </w:p>
    <w:p w14:paraId="5BF5BF3D" w14:textId="34D43666" w:rsidR="00315C90" w:rsidRDefault="00D86548" w:rsidP="00A411D1">
      <w:pPr>
        <w:pStyle w:val="BodyText"/>
        <w:ind w:left="0"/>
        <w:jc w:val="center"/>
        <w:rPr>
          <w:rFonts w:cs="Arial"/>
        </w:rPr>
      </w:pPr>
      <w:r>
        <w:rPr>
          <w:rFonts w:asciiTheme="minorHAnsi" w:hAnsiTheme="minorHAnsi" w:cstheme="minorHAnsi"/>
          <w:noProof/>
          <w:lang w:val="en-IN"/>
        </w:rPr>
        <w:pict w14:anchorId="4864E766">
          <v:rect id="_x0000_s2125" style="position:absolute;left:0;text-align:left;margin-left:276.95pt;margin-top:262.7pt;width:59pt;height:21pt;z-index:251731968" filled="f" strokecolor="red" strokeweight="1.5pt"/>
        </w:pict>
      </w:r>
      <w:r w:rsidR="00A411D1" w:rsidRPr="00215B99">
        <w:rPr>
          <w:rFonts w:asciiTheme="minorHAnsi" w:hAnsiTheme="minorHAnsi" w:cstheme="minorHAnsi"/>
          <w:noProof/>
          <w:lang w:val="en-IN"/>
        </w:rPr>
        <w:drawing>
          <wp:inline distT="0" distB="0" distL="0" distR="0" wp14:anchorId="597610E9" wp14:editId="42293429">
            <wp:extent cx="4716780" cy="3688080"/>
            <wp:effectExtent l="19050" t="19050" r="7620" b="7620"/>
            <wp:docPr id="107922104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21041" name="Picture 9" descr="A screenshot of a computer&#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16780" cy="3688080"/>
                    </a:xfrm>
                    <a:prstGeom prst="rect">
                      <a:avLst/>
                    </a:prstGeom>
                    <a:noFill/>
                    <a:ln w="12700">
                      <a:solidFill>
                        <a:schemeClr val="tx1"/>
                      </a:solidFill>
                    </a:ln>
                  </pic:spPr>
                </pic:pic>
              </a:graphicData>
            </a:graphic>
          </wp:inline>
        </w:drawing>
      </w:r>
    </w:p>
    <w:p w14:paraId="342970AC" w14:textId="1196C6E0" w:rsidR="00A411D1" w:rsidRDefault="00315C90" w:rsidP="00315C90">
      <w:pPr>
        <w:spacing w:line="240" w:lineRule="auto"/>
        <w:rPr>
          <w:rFonts w:cs="Arial"/>
        </w:rPr>
      </w:pPr>
      <w:r>
        <w:rPr>
          <w:rFonts w:cs="Arial"/>
        </w:rPr>
        <w:br w:type="page"/>
      </w:r>
    </w:p>
    <w:p w14:paraId="6CEE530D" w14:textId="10E8524F" w:rsidR="00A411D1" w:rsidRPr="00A411D1" w:rsidRDefault="00A411D1" w:rsidP="00522CC0">
      <w:pPr>
        <w:pStyle w:val="Heading2"/>
        <w:numPr>
          <w:ilvl w:val="1"/>
          <w:numId w:val="32"/>
        </w:numPr>
        <w:ind w:left="360"/>
        <w:rPr>
          <w:rFonts w:cs="Arial"/>
          <w:b w:val="0"/>
          <w:bCs/>
        </w:rPr>
      </w:pPr>
      <w:bookmarkStart w:id="43" w:name="_Toc177130296"/>
      <w:r w:rsidRPr="00A411D1">
        <w:rPr>
          <w:rFonts w:cs="Arial"/>
          <w:bCs/>
        </w:rPr>
        <w:lastRenderedPageBreak/>
        <w:t xml:space="preserve">Configuring the </w:t>
      </w:r>
      <w:r w:rsidR="00F34AED">
        <w:rPr>
          <w:rFonts w:cs="Arial"/>
          <w:bCs/>
        </w:rPr>
        <w:t>DEM</w:t>
      </w:r>
      <w:bookmarkEnd w:id="43"/>
    </w:p>
    <w:p w14:paraId="3D472860" w14:textId="23E18E3F" w:rsidR="00A411D1" w:rsidRDefault="00A411D1" w:rsidP="00A411D1">
      <w:pPr>
        <w:pStyle w:val="BodyText"/>
        <w:ind w:left="0"/>
        <w:rPr>
          <w:rFonts w:cs="Arial"/>
        </w:rPr>
      </w:pPr>
      <w:r>
        <w:rPr>
          <w:rFonts w:cs="Arial"/>
        </w:rPr>
        <w:t>Follow these instructions to configure the DEM:</w:t>
      </w:r>
    </w:p>
    <w:p w14:paraId="62FB8A75" w14:textId="08AFB789" w:rsidR="00A411D1" w:rsidRDefault="00A411D1" w:rsidP="00A411D1">
      <w:pPr>
        <w:pStyle w:val="BodyText"/>
        <w:ind w:left="0"/>
        <w:rPr>
          <w:rFonts w:cs="Arial"/>
        </w:rPr>
      </w:pPr>
      <w:r w:rsidRPr="00315C90">
        <w:rPr>
          <w:rFonts w:cs="Arial"/>
          <w:b/>
          <w:bCs/>
        </w:rPr>
        <w:t>Step 1:</w:t>
      </w:r>
      <w:r>
        <w:rPr>
          <w:rFonts w:cs="Arial"/>
        </w:rPr>
        <w:t xml:space="preserve"> Launch the DEM console from the start menu:</w:t>
      </w:r>
    </w:p>
    <w:p w14:paraId="78EE2CB6" w14:textId="60583F10" w:rsidR="00A411D1" w:rsidRDefault="00D86548" w:rsidP="00A411D1">
      <w:pPr>
        <w:pStyle w:val="BodyText"/>
        <w:ind w:left="0"/>
        <w:jc w:val="center"/>
        <w:rPr>
          <w:rFonts w:cs="Arial"/>
        </w:rPr>
      </w:pPr>
      <w:r>
        <w:rPr>
          <w:rFonts w:asciiTheme="minorHAnsi" w:hAnsiTheme="minorHAnsi" w:cstheme="minorHAnsi"/>
          <w:noProof/>
          <w:sz w:val="22"/>
          <w:szCs w:val="22"/>
          <w:lang w:val="en-IN"/>
        </w:rPr>
        <w:pict w14:anchorId="347831CA">
          <v:rect id="_x0000_s2126" style="position:absolute;left:0;text-align:left;margin-left:146.95pt;margin-top:62.7pt;width:148.5pt;height:29pt;z-index:251732992" filled="f" strokecolor="red" strokeweight="1.5pt"/>
        </w:pict>
      </w:r>
      <w:r w:rsidR="00A411D1" w:rsidRPr="00215B99">
        <w:rPr>
          <w:rFonts w:asciiTheme="minorHAnsi" w:hAnsiTheme="minorHAnsi" w:cstheme="minorHAnsi"/>
          <w:noProof/>
          <w:sz w:val="22"/>
          <w:szCs w:val="22"/>
          <w:lang w:val="en-IN"/>
        </w:rPr>
        <w:drawing>
          <wp:inline distT="0" distB="0" distL="0" distR="0" wp14:anchorId="489D3110" wp14:editId="0B87C5A2">
            <wp:extent cx="2743200" cy="1402080"/>
            <wp:effectExtent l="19050" t="19050" r="0" b="7620"/>
            <wp:docPr id="118371510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15108" name="Picture 16" descr="A screenshot of a computer&#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43200" cy="1402080"/>
                    </a:xfrm>
                    <a:prstGeom prst="rect">
                      <a:avLst/>
                    </a:prstGeom>
                    <a:noFill/>
                    <a:ln w="12700">
                      <a:solidFill>
                        <a:schemeClr val="tx1"/>
                      </a:solidFill>
                    </a:ln>
                  </pic:spPr>
                </pic:pic>
              </a:graphicData>
            </a:graphic>
          </wp:inline>
        </w:drawing>
      </w:r>
    </w:p>
    <w:p w14:paraId="3B699346" w14:textId="756103DD" w:rsidR="00A411D1" w:rsidRDefault="00315C90" w:rsidP="00A411D1">
      <w:pPr>
        <w:pStyle w:val="BodyText"/>
        <w:ind w:left="0"/>
        <w:rPr>
          <w:rFonts w:cs="Arial"/>
        </w:rPr>
      </w:pPr>
      <w:r w:rsidRPr="00315C90">
        <w:rPr>
          <w:rFonts w:cs="Arial"/>
          <w:b/>
          <w:bCs/>
        </w:rPr>
        <w:t>Step 2:</w:t>
      </w:r>
      <w:r>
        <w:rPr>
          <w:rFonts w:cs="Arial"/>
        </w:rPr>
        <w:t xml:space="preserve"> </w:t>
      </w:r>
      <w:r w:rsidR="00E00E41">
        <w:rPr>
          <w:rFonts w:cs="Arial"/>
        </w:rPr>
        <w:t xml:space="preserve">Enter the path of the </w:t>
      </w:r>
      <w:proofErr w:type="spellStart"/>
      <w:r w:rsidR="00E00E41">
        <w:rPr>
          <w:rFonts w:cs="Arial"/>
        </w:rPr>
        <w:t>DEMConfig</w:t>
      </w:r>
      <w:proofErr w:type="spellEnd"/>
      <w:r w:rsidR="00E00E41">
        <w:rPr>
          <w:rFonts w:cs="Arial"/>
        </w:rPr>
        <w:t xml:space="preserve"> share, and click </w:t>
      </w:r>
      <w:r w:rsidR="00E00E41" w:rsidRPr="00315C90">
        <w:rPr>
          <w:rFonts w:cs="Arial"/>
          <w:b/>
          <w:bCs/>
        </w:rPr>
        <w:t>OK</w:t>
      </w:r>
      <w:r w:rsidR="00E00E41">
        <w:rPr>
          <w:rFonts w:cs="Arial"/>
        </w:rPr>
        <w:t>:</w:t>
      </w:r>
    </w:p>
    <w:p w14:paraId="3B2B96DB" w14:textId="342B85A3" w:rsidR="00E00E41" w:rsidRDefault="00D86548" w:rsidP="00E00E41">
      <w:pPr>
        <w:pStyle w:val="BodyText"/>
        <w:ind w:left="0"/>
        <w:jc w:val="center"/>
        <w:rPr>
          <w:rFonts w:cs="Arial"/>
        </w:rPr>
      </w:pPr>
      <w:r>
        <w:rPr>
          <w:rFonts w:asciiTheme="minorHAnsi" w:hAnsiTheme="minorHAnsi" w:cstheme="minorHAnsi"/>
          <w:noProof/>
          <w:sz w:val="22"/>
          <w:szCs w:val="22"/>
          <w:lang w:val="en-IN"/>
        </w:rPr>
        <w:pict w14:anchorId="04B28075">
          <v:rect id="_x0000_s2128" style="position:absolute;left:0;text-align:left;margin-left:239.45pt;margin-top:62.7pt;width:62pt;height:21.5pt;z-index:251735040" filled="f" strokecolor="red" strokeweight="1.5pt"/>
        </w:pict>
      </w:r>
      <w:r>
        <w:rPr>
          <w:rFonts w:asciiTheme="minorHAnsi" w:hAnsiTheme="minorHAnsi" w:cstheme="minorHAnsi"/>
          <w:noProof/>
          <w:sz w:val="22"/>
          <w:szCs w:val="22"/>
          <w:lang w:val="en-IN"/>
        </w:rPr>
        <w:pict w14:anchorId="588BB005">
          <v:rect id="_x0000_s2127" style="position:absolute;left:0;text-align:left;margin-left:89.95pt;margin-top:38.7pt;width:210.5pt;height:17.5pt;z-index:251734016" filled="f" strokecolor="red" strokeweight="1.5pt"/>
        </w:pict>
      </w:r>
      <w:r w:rsidR="00E00E41" w:rsidRPr="00215B99">
        <w:rPr>
          <w:rFonts w:asciiTheme="minorHAnsi" w:hAnsiTheme="minorHAnsi" w:cstheme="minorHAnsi"/>
          <w:noProof/>
          <w:sz w:val="22"/>
          <w:szCs w:val="22"/>
          <w:lang w:val="en-IN"/>
        </w:rPr>
        <w:drawing>
          <wp:inline distT="0" distB="0" distL="0" distR="0" wp14:anchorId="631FB0CE" wp14:editId="39229665">
            <wp:extent cx="3641725" cy="1121410"/>
            <wp:effectExtent l="19050" t="19050" r="0" b="2540"/>
            <wp:docPr id="17855585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41725" cy="1121410"/>
                    </a:xfrm>
                    <a:prstGeom prst="rect">
                      <a:avLst/>
                    </a:prstGeom>
                    <a:noFill/>
                    <a:ln w="12700">
                      <a:solidFill>
                        <a:schemeClr val="tx1"/>
                      </a:solidFill>
                    </a:ln>
                  </pic:spPr>
                </pic:pic>
              </a:graphicData>
            </a:graphic>
          </wp:inline>
        </w:drawing>
      </w:r>
    </w:p>
    <w:p w14:paraId="6B123FA5" w14:textId="34652AB3" w:rsidR="00E00E41" w:rsidRDefault="00315C90" w:rsidP="00E00E41">
      <w:pPr>
        <w:pStyle w:val="BodyText"/>
        <w:ind w:left="0"/>
        <w:rPr>
          <w:rFonts w:cs="Arial"/>
        </w:rPr>
      </w:pPr>
      <w:r w:rsidRPr="00315C90">
        <w:rPr>
          <w:rFonts w:cs="Arial"/>
          <w:b/>
          <w:bCs/>
        </w:rPr>
        <w:t>Step 3:</w:t>
      </w:r>
      <w:r>
        <w:rPr>
          <w:rFonts w:cs="Arial"/>
        </w:rPr>
        <w:t xml:space="preserve"> </w:t>
      </w:r>
      <w:r w:rsidR="00E00E41">
        <w:rPr>
          <w:rFonts w:cs="Arial"/>
        </w:rPr>
        <w:t xml:space="preserve">Now, </w:t>
      </w:r>
      <w:r w:rsidR="003E7042" w:rsidRPr="003E7042">
        <w:t xml:space="preserve">you will get a CEIP window, as shown below. Check the join button and click </w:t>
      </w:r>
      <w:r w:rsidR="003E7042" w:rsidRPr="003E7042">
        <w:rPr>
          <w:b/>
          <w:bCs/>
          <w:color w:val="0E101A"/>
        </w:rPr>
        <w:t>OK</w:t>
      </w:r>
      <w:r w:rsidR="003E7042" w:rsidRPr="003E7042">
        <w:t>:</w:t>
      </w:r>
    </w:p>
    <w:p w14:paraId="4744012A" w14:textId="7739A119" w:rsidR="00E00E41" w:rsidRDefault="00D86548" w:rsidP="00E00E41">
      <w:pPr>
        <w:pStyle w:val="BodyText"/>
        <w:ind w:left="0"/>
        <w:jc w:val="center"/>
        <w:rPr>
          <w:rFonts w:cs="Arial"/>
        </w:rPr>
      </w:pPr>
      <w:r>
        <w:rPr>
          <w:rFonts w:asciiTheme="minorHAnsi" w:hAnsiTheme="minorHAnsi" w:cstheme="minorHAnsi"/>
          <w:noProof/>
          <w:lang w:val="en-IN"/>
        </w:rPr>
        <w:pict w14:anchorId="78E636BD">
          <v:rect id="_x0000_s2130" style="position:absolute;left:0;text-align:left;margin-left:394.95pt;margin-top:141.2pt;width:58.5pt;height:20pt;z-index:251737088" filled="f" strokecolor="red" strokeweight="1.5pt"/>
        </w:pict>
      </w:r>
      <w:r>
        <w:rPr>
          <w:rFonts w:asciiTheme="minorHAnsi" w:hAnsiTheme="minorHAnsi" w:cstheme="minorHAnsi"/>
          <w:noProof/>
          <w:lang w:val="en-IN"/>
        </w:rPr>
        <w:pict w14:anchorId="5EB951F5">
          <v:rect id="_x0000_s2129" style="position:absolute;left:0;text-align:left;margin-left:10.45pt;margin-top:115.7pt;width:228.5pt;height:18.5pt;z-index:251736064" filled="f" strokecolor="red" strokeweight="1.5pt"/>
        </w:pict>
      </w:r>
      <w:r w:rsidR="00E00E41" w:rsidRPr="00215B99">
        <w:rPr>
          <w:rFonts w:asciiTheme="minorHAnsi" w:hAnsiTheme="minorHAnsi" w:cstheme="minorHAnsi"/>
          <w:noProof/>
          <w:lang w:val="en-IN"/>
        </w:rPr>
        <w:drawing>
          <wp:inline distT="0" distB="0" distL="0" distR="0" wp14:anchorId="43BAE09A" wp14:editId="5D05E1EE">
            <wp:extent cx="5760720" cy="2054267"/>
            <wp:effectExtent l="19050" t="19050" r="0" b="3175"/>
            <wp:docPr id="1545540095" name="Picture 19"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540095" name="Picture 19" descr="A computer screen shot of a program&#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2054267"/>
                    </a:xfrm>
                    <a:prstGeom prst="rect">
                      <a:avLst/>
                    </a:prstGeom>
                    <a:noFill/>
                    <a:ln w="12700">
                      <a:solidFill>
                        <a:schemeClr val="tx1"/>
                      </a:solidFill>
                    </a:ln>
                  </pic:spPr>
                </pic:pic>
              </a:graphicData>
            </a:graphic>
          </wp:inline>
        </w:drawing>
      </w:r>
    </w:p>
    <w:p w14:paraId="0CA62CFF" w14:textId="77777777" w:rsidR="00315C90" w:rsidRDefault="00315C90">
      <w:pPr>
        <w:spacing w:line="240" w:lineRule="auto"/>
        <w:rPr>
          <w:rFonts w:cs="Arial"/>
          <w:b/>
          <w:bCs/>
        </w:rPr>
      </w:pPr>
      <w:r>
        <w:rPr>
          <w:rFonts w:cs="Arial"/>
          <w:b/>
          <w:bCs/>
        </w:rPr>
        <w:br w:type="page"/>
      </w:r>
    </w:p>
    <w:p w14:paraId="7EC5C1B5" w14:textId="3C241F82" w:rsidR="00377C92" w:rsidRDefault="00315C90" w:rsidP="00377C92">
      <w:pPr>
        <w:pStyle w:val="BodyText"/>
        <w:ind w:left="0"/>
        <w:rPr>
          <w:rFonts w:cs="Arial"/>
        </w:rPr>
      </w:pPr>
      <w:r w:rsidRPr="00315C90">
        <w:rPr>
          <w:rFonts w:cs="Arial"/>
          <w:b/>
          <w:bCs/>
        </w:rPr>
        <w:lastRenderedPageBreak/>
        <w:t>Step 4:</w:t>
      </w:r>
      <w:r>
        <w:rPr>
          <w:rFonts w:cs="Arial"/>
        </w:rPr>
        <w:t xml:space="preserve"> </w:t>
      </w:r>
      <w:r w:rsidR="00EB6311">
        <w:rPr>
          <w:rFonts w:cs="Arial"/>
        </w:rPr>
        <w:t xml:space="preserve">Click Configure in the ribbon, and ensure these </w:t>
      </w:r>
      <w:r>
        <w:rPr>
          <w:rFonts w:cs="Arial"/>
        </w:rPr>
        <w:t>features</w:t>
      </w:r>
      <w:r w:rsidR="00EB6311">
        <w:rPr>
          <w:rFonts w:cs="Arial"/>
        </w:rPr>
        <w:t xml:space="preserve"> are checked, and click </w:t>
      </w:r>
      <w:r w:rsidR="00EB6311" w:rsidRPr="00315C90">
        <w:rPr>
          <w:rFonts w:cs="Arial"/>
          <w:b/>
          <w:bCs/>
        </w:rPr>
        <w:t>OK</w:t>
      </w:r>
      <w:r w:rsidR="00EB6311">
        <w:rPr>
          <w:rFonts w:cs="Arial"/>
        </w:rPr>
        <w:t>:</w:t>
      </w:r>
    </w:p>
    <w:p w14:paraId="14DCAE96" w14:textId="3AB82F45" w:rsidR="00EB6311" w:rsidRDefault="00D86548" w:rsidP="00EB6311">
      <w:pPr>
        <w:pStyle w:val="BodyText"/>
        <w:ind w:left="0"/>
        <w:jc w:val="center"/>
        <w:rPr>
          <w:rFonts w:cs="Arial"/>
        </w:rPr>
      </w:pPr>
      <w:r>
        <w:rPr>
          <w:rFonts w:asciiTheme="minorHAnsi" w:hAnsiTheme="minorHAnsi" w:cstheme="minorHAnsi"/>
          <w:noProof/>
          <w:sz w:val="22"/>
          <w:szCs w:val="22"/>
          <w:lang w:val="en-IN"/>
        </w:rPr>
        <w:pict w14:anchorId="46FA3BD0">
          <v:rect id="_x0000_s2133" style="position:absolute;left:0;text-align:left;margin-left:240.45pt;margin-top:254.7pt;width:56.5pt;height:20.5pt;z-index:251739136" filled="f" strokecolor="red" strokeweight="1.5pt"/>
        </w:pict>
      </w:r>
      <w:r>
        <w:rPr>
          <w:rFonts w:asciiTheme="minorHAnsi" w:hAnsiTheme="minorHAnsi" w:cstheme="minorHAnsi"/>
          <w:noProof/>
          <w:sz w:val="22"/>
          <w:szCs w:val="22"/>
          <w:lang w:val="en-IN"/>
        </w:rPr>
        <w:pict w14:anchorId="49DDA22F">
          <v:rect id="_x0000_s2132" style="position:absolute;left:0;text-align:left;margin-left:101.95pt;margin-top:65.7pt;width:225.5pt;height:156pt;z-index:251738112" filled="f" strokecolor="red" strokeweight="1.5pt"/>
        </w:pict>
      </w:r>
      <w:r w:rsidR="00EB6311" w:rsidRPr="00215B99">
        <w:rPr>
          <w:rFonts w:asciiTheme="minorHAnsi" w:hAnsiTheme="minorHAnsi" w:cstheme="minorHAnsi"/>
          <w:noProof/>
          <w:sz w:val="22"/>
          <w:szCs w:val="22"/>
          <w:lang w:val="en-IN"/>
        </w:rPr>
        <w:drawing>
          <wp:inline distT="0" distB="0" distL="0" distR="0" wp14:anchorId="1561E0D1" wp14:editId="2354F6B9">
            <wp:extent cx="3291840" cy="3557441"/>
            <wp:effectExtent l="19050" t="19050" r="3810" b="5080"/>
            <wp:docPr id="1051476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76731" name="Picture 1" descr="A screenshot of a computer&#10;&#10;Description automatically generated"/>
                    <pic:cNvPicPr/>
                  </pic:nvPicPr>
                  <pic:blipFill>
                    <a:blip r:embed="rId85"/>
                    <a:stretch>
                      <a:fillRect/>
                    </a:stretch>
                  </pic:blipFill>
                  <pic:spPr>
                    <a:xfrm>
                      <a:off x="0" y="0"/>
                      <a:ext cx="3300618" cy="3566927"/>
                    </a:xfrm>
                    <a:prstGeom prst="rect">
                      <a:avLst/>
                    </a:prstGeom>
                    <a:ln w="12700">
                      <a:solidFill>
                        <a:schemeClr val="tx1"/>
                      </a:solidFill>
                    </a:ln>
                  </pic:spPr>
                </pic:pic>
              </a:graphicData>
            </a:graphic>
          </wp:inline>
        </w:drawing>
      </w:r>
    </w:p>
    <w:p w14:paraId="7B39E158" w14:textId="6EA3FF4A" w:rsidR="00EB6311" w:rsidRDefault="000E085C" w:rsidP="00EB6311">
      <w:pPr>
        <w:pStyle w:val="BodyText"/>
        <w:ind w:left="0"/>
        <w:rPr>
          <w:rFonts w:cs="Arial"/>
        </w:rPr>
      </w:pPr>
      <w:r w:rsidRPr="000E085C">
        <w:rPr>
          <w:rFonts w:cs="Arial"/>
          <w:b/>
          <w:bCs/>
        </w:rPr>
        <w:t>Step 5:</w:t>
      </w:r>
      <w:r>
        <w:rPr>
          <w:rFonts w:cs="Arial"/>
        </w:rPr>
        <w:t xml:space="preserve"> </w:t>
      </w:r>
      <w:r w:rsidR="00EB6311">
        <w:rPr>
          <w:rFonts w:cs="Arial"/>
        </w:rPr>
        <w:t xml:space="preserve">Click </w:t>
      </w:r>
      <w:r w:rsidR="00EB6311" w:rsidRPr="000E085C">
        <w:rPr>
          <w:rFonts w:cs="Arial"/>
          <w:b/>
          <w:bCs/>
        </w:rPr>
        <w:t>Easy</w:t>
      </w:r>
      <w:r w:rsidR="00EB6311">
        <w:rPr>
          <w:rFonts w:cs="Arial"/>
        </w:rPr>
        <w:t xml:space="preserve"> </w:t>
      </w:r>
      <w:r w:rsidR="00EB6311" w:rsidRPr="000E085C">
        <w:rPr>
          <w:rFonts w:cs="Arial"/>
          <w:b/>
          <w:bCs/>
        </w:rPr>
        <w:t>Start</w:t>
      </w:r>
      <w:r w:rsidR="00EB6311">
        <w:rPr>
          <w:rFonts w:cs="Arial"/>
        </w:rPr>
        <w:t xml:space="preserve"> under</w:t>
      </w:r>
      <w:r w:rsidR="003E7042">
        <w:rPr>
          <w:rFonts w:cs="Arial"/>
        </w:rPr>
        <w:t xml:space="preserve"> the</w:t>
      </w:r>
      <w:r w:rsidR="00EB6311">
        <w:rPr>
          <w:rFonts w:cs="Arial"/>
        </w:rPr>
        <w:t xml:space="preserve"> </w:t>
      </w:r>
      <w:r w:rsidR="00EB6311" w:rsidRPr="000E085C">
        <w:rPr>
          <w:rFonts w:cs="Arial"/>
          <w:b/>
          <w:bCs/>
        </w:rPr>
        <w:t>Personalized</w:t>
      </w:r>
      <w:r w:rsidR="00EB6311">
        <w:rPr>
          <w:rFonts w:cs="Arial"/>
        </w:rPr>
        <w:t xml:space="preserve"> tab:</w:t>
      </w:r>
    </w:p>
    <w:p w14:paraId="2CA25044" w14:textId="18146EC4" w:rsidR="00EB6311" w:rsidRDefault="00D86548" w:rsidP="00EB6311">
      <w:pPr>
        <w:pStyle w:val="BodyText"/>
        <w:ind w:left="0"/>
        <w:jc w:val="center"/>
        <w:rPr>
          <w:rFonts w:cs="Arial"/>
        </w:rPr>
      </w:pPr>
      <w:r>
        <w:rPr>
          <w:rFonts w:asciiTheme="minorHAnsi" w:hAnsiTheme="minorHAnsi" w:cstheme="minorHAnsi"/>
          <w:noProof/>
        </w:rPr>
        <w:pict w14:anchorId="62EA1963">
          <v:rect id="_x0000_s2135" style="position:absolute;left:0;text-align:left;margin-left:415.95pt;margin-top:33.2pt;width:33pt;height:45pt;z-index:251741184" filled="f" strokecolor="red" strokeweight="1.5pt"/>
        </w:pict>
      </w:r>
      <w:r>
        <w:rPr>
          <w:rFonts w:asciiTheme="minorHAnsi" w:hAnsiTheme="minorHAnsi" w:cstheme="minorHAnsi"/>
          <w:noProof/>
        </w:rPr>
        <w:pict w14:anchorId="3094CA97">
          <v:rect id="_x0000_s2134" style="position:absolute;left:0;text-align:left;margin-left:30.45pt;margin-top:18.7pt;width:62.5pt;height:14pt;z-index:251740160" filled="f" strokecolor="red" strokeweight="1.5pt"/>
        </w:pict>
      </w:r>
      <w:r w:rsidR="00EB6311" w:rsidRPr="00215B99">
        <w:rPr>
          <w:rFonts w:asciiTheme="minorHAnsi" w:hAnsiTheme="minorHAnsi" w:cstheme="minorHAnsi"/>
          <w:noProof/>
        </w:rPr>
        <w:drawing>
          <wp:inline distT="0" distB="0" distL="0" distR="0" wp14:anchorId="1275258A" wp14:editId="5F528DFD">
            <wp:extent cx="5760720" cy="1369804"/>
            <wp:effectExtent l="19050" t="19050" r="0" b="1905"/>
            <wp:docPr id="1969045333"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45333" name="Picture 20" descr="A screenshot of a computer&#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1369804"/>
                    </a:xfrm>
                    <a:prstGeom prst="rect">
                      <a:avLst/>
                    </a:prstGeom>
                    <a:noFill/>
                    <a:ln w="12700">
                      <a:solidFill>
                        <a:schemeClr val="tx1"/>
                      </a:solidFill>
                    </a:ln>
                  </pic:spPr>
                </pic:pic>
              </a:graphicData>
            </a:graphic>
          </wp:inline>
        </w:drawing>
      </w:r>
    </w:p>
    <w:p w14:paraId="026AA3F1" w14:textId="2FDC68E6" w:rsidR="00EB6311" w:rsidRDefault="000E085C" w:rsidP="00EB6311">
      <w:pPr>
        <w:pStyle w:val="BodyText"/>
        <w:ind w:left="0"/>
        <w:rPr>
          <w:rFonts w:cs="Arial"/>
        </w:rPr>
      </w:pPr>
      <w:r w:rsidRPr="000E085C">
        <w:rPr>
          <w:rFonts w:cs="Arial"/>
          <w:b/>
          <w:bCs/>
        </w:rPr>
        <w:t>Step 6:</w:t>
      </w:r>
      <w:r>
        <w:rPr>
          <w:rFonts w:cs="Arial"/>
        </w:rPr>
        <w:t xml:space="preserve"> </w:t>
      </w:r>
      <w:r w:rsidR="003E7042" w:rsidRPr="003E7042">
        <w:t xml:space="preserve">Select your version of Office and click </w:t>
      </w:r>
      <w:r w:rsidR="003E7042" w:rsidRPr="003E7042">
        <w:rPr>
          <w:b/>
          <w:bCs/>
          <w:color w:val="0E101A"/>
        </w:rPr>
        <w:t>OK</w:t>
      </w:r>
      <w:r w:rsidR="003E7042" w:rsidRPr="003E7042">
        <w:t>:</w:t>
      </w:r>
    </w:p>
    <w:p w14:paraId="5E8F9FD8" w14:textId="62555BC3" w:rsidR="00EB6311" w:rsidRDefault="00D86548" w:rsidP="00EB6311">
      <w:pPr>
        <w:pStyle w:val="BodyText"/>
        <w:ind w:left="0"/>
        <w:jc w:val="center"/>
        <w:rPr>
          <w:rFonts w:cs="Arial"/>
        </w:rPr>
      </w:pPr>
      <w:r>
        <w:rPr>
          <w:rFonts w:asciiTheme="minorHAnsi" w:hAnsiTheme="minorHAnsi" w:cstheme="minorHAnsi"/>
          <w:noProof/>
        </w:rPr>
        <w:pict w14:anchorId="7FAE36BB">
          <v:rect id="_x0000_s2137" style="position:absolute;left:0;text-align:left;margin-left:313.45pt;margin-top:121.2pt;width:68.5pt;height:25.5pt;z-index:251743232" filled="f" strokecolor="red" strokeweight="1.5pt"/>
        </w:pict>
      </w:r>
      <w:r>
        <w:rPr>
          <w:rFonts w:asciiTheme="minorHAnsi" w:hAnsiTheme="minorHAnsi" w:cstheme="minorHAnsi"/>
          <w:noProof/>
        </w:rPr>
        <w:pict w14:anchorId="35F73C5B">
          <v:rect id="_x0000_s2136" style="position:absolute;left:0;text-align:left;margin-left:16.45pt;margin-top:85.2pt;width:157.5pt;height:41pt;z-index:251742208" filled="f" strokecolor="red" strokeweight="1.5pt"/>
        </w:pict>
      </w:r>
      <w:r w:rsidR="00EB6311" w:rsidRPr="00215B99">
        <w:rPr>
          <w:rFonts w:asciiTheme="minorHAnsi" w:hAnsiTheme="minorHAnsi" w:cstheme="minorHAnsi"/>
          <w:noProof/>
        </w:rPr>
        <w:drawing>
          <wp:inline distT="0" distB="0" distL="0" distR="0" wp14:anchorId="1CF8A344" wp14:editId="42F8543A">
            <wp:extent cx="5760720" cy="1891169"/>
            <wp:effectExtent l="19050" t="19050" r="0" b="0"/>
            <wp:docPr id="1377902479"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02479" name="Picture 21" descr="A screenshot of a computer&#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720" cy="1891169"/>
                    </a:xfrm>
                    <a:prstGeom prst="rect">
                      <a:avLst/>
                    </a:prstGeom>
                    <a:noFill/>
                    <a:ln w="12700">
                      <a:solidFill>
                        <a:schemeClr val="tx1"/>
                      </a:solidFill>
                    </a:ln>
                  </pic:spPr>
                </pic:pic>
              </a:graphicData>
            </a:graphic>
          </wp:inline>
        </w:drawing>
      </w:r>
    </w:p>
    <w:p w14:paraId="3C404986" w14:textId="4E060760" w:rsidR="00EB6311" w:rsidRPr="008970F4" w:rsidRDefault="00EB6311" w:rsidP="00EB6311">
      <w:pPr>
        <w:pStyle w:val="BodyText"/>
        <w:ind w:left="0"/>
        <w:rPr>
          <w:rFonts w:cs="Arial"/>
          <w:i/>
          <w:iCs/>
        </w:rPr>
      </w:pPr>
      <w:r w:rsidRPr="008970F4">
        <w:rPr>
          <w:rFonts w:cs="Arial"/>
          <w:b/>
          <w:bCs/>
          <w:i/>
          <w:iCs/>
        </w:rPr>
        <w:t>Please Note:</w:t>
      </w:r>
      <w:r w:rsidRPr="008970F4">
        <w:rPr>
          <w:rFonts w:cs="Arial"/>
          <w:i/>
          <w:iCs/>
        </w:rPr>
        <w:t xml:space="preserve"> </w:t>
      </w:r>
      <w:r w:rsidR="00DE41B8">
        <w:rPr>
          <w:rStyle w:val="Emphasis"/>
          <w:color w:val="0E101A"/>
        </w:rPr>
        <w:t>Office 2016 and Office 2019 are essentially the same</w:t>
      </w:r>
      <w:r w:rsidR="008970F4" w:rsidRPr="008970F4">
        <w:rPr>
          <w:rFonts w:cs="Arial"/>
          <w:i/>
          <w:iCs/>
        </w:rPr>
        <w:t>.</w:t>
      </w:r>
    </w:p>
    <w:p w14:paraId="7BAED9DF" w14:textId="77777777" w:rsidR="000E085C" w:rsidRDefault="000E085C">
      <w:pPr>
        <w:spacing w:line="240" w:lineRule="auto"/>
        <w:rPr>
          <w:rFonts w:cs="Arial"/>
          <w:b/>
          <w:bCs/>
        </w:rPr>
      </w:pPr>
      <w:r>
        <w:rPr>
          <w:rFonts w:cs="Arial"/>
          <w:b/>
          <w:bCs/>
        </w:rPr>
        <w:br w:type="page"/>
      </w:r>
    </w:p>
    <w:p w14:paraId="10D8E19D" w14:textId="41051978" w:rsidR="00377C92" w:rsidRDefault="000E085C" w:rsidP="0014675D">
      <w:pPr>
        <w:pStyle w:val="BodyText"/>
        <w:ind w:left="0"/>
        <w:rPr>
          <w:rFonts w:cs="Arial"/>
        </w:rPr>
      </w:pPr>
      <w:r w:rsidRPr="000E085C">
        <w:rPr>
          <w:rFonts w:cs="Arial"/>
          <w:b/>
          <w:bCs/>
        </w:rPr>
        <w:lastRenderedPageBreak/>
        <w:t>Step 7:</w:t>
      </w:r>
      <w:r>
        <w:rPr>
          <w:rFonts w:cs="Arial"/>
        </w:rPr>
        <w:t xml:space="preserve"> </w:t>
      </w:r>
      <w:r w:rsidR="008970F4">
        <w:rPr>
          <w:rFonts w:cs="Arial"/>
        </w:rPr>
        <w:t xml:space="preserve">You will get a confirmation popup window, click </w:t>
      </w:r>
      <w:r w:rsidR="008970F4" w:rsidRPr="000E085C">
        <w:rPr>
          <w:rFonts w:cs="Arial"/>
          <w:b/>
          <w:bCs/>
        </w:rPr>
        <w:t>O</w:t>
      </w:r>
      <w:r w:rsidRPr="000E085C">
        <w:rPr>
          <w:rFonts w:cs="Arial"/>
          <w:b/>
          <w:bCs/>
        </w:rPr>
        <w:t>K</w:t>
      </w:r>
      <w:r w:rsidR="008970F4">
        <w:rPr>
          <w:rFonts w:cs="Arial"/>
        </w:rPr>
        <w:t>:</w:t>
      </w:r>
    </w:p>
    <w:p w14:paraId="4EA3A3CF" w14:textId="7DE93293" w:rsidR="008970F4" w:rsidRDefault="00D86548" w:rsidP="008970F4">
      <w:pPr>
        <w:pStyle w:val="BodyText"/>
        <w:ind w:left="0"/>
        <w:jc w:val="center"/>
        <w:rPr>
          <w:rFonts w:cs="Arial"/>
        </w:rPr>
      </w:pPr>
      <w:r>
        <w:rPr>
          <w:rFonts w:asciiTheme="minorHAnsi" w:hAnsiTheme="minorHAnsi" w:cstheme="minorHAnsi"/>
          <w:noProof/>
          <w:lang w:val="en-IN"/>
        </w:rPr>
        <w:pict w14:anchorId="76462743">
          <v:rect id="_x0000_s2138" style="position:absolute;left:0;text-align:left;margin-left:380.45pt;margin-top:63.2pt;width:68.5pt;height:21.5pt;z-index:251744256" filled="f" strokecolor="red" strokeweight="1.5pt"/>
        </w:pict>
      </w:r>
      <w:r w:rsidR="008970F4" w:rsidRPr="00215B99">
        <w:rPr>
          <w:rFonts w:asciiTheme="minorHAnsi" w:hAnsiTheme="minorHAnsi" w:cstheme="minorHAnsi"/>
          <w:noProof/>
          <w:lang w:val="en-IN"/>
        </w:rPr>
        <w:drawing>
          <wp:inline distT="0" distB="0" distL="0" distR="0" wp14:anchorId="391F90C4" wp14:editId="76F340FC">
            <wp:extent cx="5760720" cy="1138093"/>
            <wp:effectExtent l="19050" t="19050" r="0" b="5080"/>
            <wp:docPr id="6787211"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211" name="Picture 29" descr="A screenshot of a computer&#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720" cy="1138093"/>
                    </a:xfrm>
                    <a:prstGeom prst="rect">
                      <a:avLst/>
                    </a:prstGeom>
                    <a:noFill/>
                    <a:ln w="12700">
                      <a:solidFill>
                        <a:schemeClr val="tx1"/>
                      </a:solidFill>
                    </a:ln>
                  </pic:spPr>
                </pic:pic>
              </a:graphicData>
            </a:graphic>
          </wp:inline>
        </w:drawing>
      </w:r>
    </w:p>
    <w:p w14:paraId="7B94F0D4" w14:textId="5557087E" w:rsidR="008970F4" w:rsidRDefault="00DB48EC" w:rsidP="0014675D">
      <w:pPr>
        <w:pStyle w:val="BodyText"/>
        <w:ind w:left="0"/>
        <w:rPr>
          <w:rFonts w:cs="Arial"/>
          <w:lang w:val="en-IN"/>
        </w:rPr>
      </w:pPr>
      <w:r w:rsidRPr="00DB48EC">
        <w:rPr>
          <w:rFonts w:cs="Arial"/>
          <w:b/>
          <w:bCs/>
          <w:lang w:val="en-IN"/>
        </w:rPr>
        <w:t>Step 8:</w:t>
      </w:r>
      <w:r>
        <w:rPr>
          <w:rFonts w:cs="Arial"/>
          <w:lang w:val="en-IN"/>
        </w:rPr>
        <w:t xml:space="preserve"> </w:t>
      </w:r>
      <w:r w:rsidR="008970F4" w:rsidRPr="008970F4">
        <w:rPr>
          <w:rFonts w:cs="Arial"/>
          <w:lang w:val="en-IN"/>
        </w:rPr>
        <w:t>Review the pre-configured settings to make sure they are acceptable</w:t>
      </w:r>
      <w:r w:rsidR="008970F4">
        <w:rPr>
          <w:rFonts w:cs="Arial"/>
          <w:lang w:val="en-IN"/>
        </w:rPr>
        <w:t>.</w:t>
      </w:r>
    </w:p>
    <w:p w14:paraId="3B2AFE9A" w14:textId="45ADEA80" w:rsidR="008970F4" w:rsidRDefault="008970F4" w:rsidP="008970F4">
      <w:pPr>
        <w:pStyle w:val="BodyText"/>
        <w:ind w:left="0"/>
        <w:jc w:val="both"/>
        <w:rPr>
          <w:rFonts w:cs="Arial"/>
          <w:lang w:val="en-IN"/>
        </w:rPr>
      </w:pPr>
      <w:r w:rsidRPr="008970F4">
        <w:rPr>
          <w:rFonts w:cs="Arial"/>
          <w:lang w:val="en-IN"/>
        </w:rPr>
        <w:t>For example</w:t>
      </w:r>
      <w:r w:rsidR="00DE41B8">
        <w:rPr>
          <w:rFonts w:cs="Arial"/>
          <w:lang w:val="en-IN"/>
        </w:rPr>
        <w:t xml:space="preserve">, </w:t>
      </w:r>
      <w:r w:rsidR="00DE41B8" w:rsidRPr="00DE41B8">
        <w:t>on the ribbon named </w:t>
      </w:r>
      <w:r w:rsidR="00DE41B8" w:rsidRPr="00DE41B8">
        <w:rPr>
          <w:b/>
          <w:bCs/>
          <w:color w:val="0E101A"/>
        </w:rPr>
        <w:t>User Environment</w:t>
      </w:r>
      <w:r w:rsidR="00DE41B8" w:rsidRPr="00DE41B8">
        <w:t>, under </w:t>
      </w:r>
      <w:r w:rsidR="00DE41B8" w:rsidRPr="00DE41B8">
        <w:rPr>
          <w:b/>
          <w:bCs/>
          <w:color w:val="0E101A"/>
        </w:rPr>
        <w:t>Shortcuts</w:t>
      </w:r>
      <w:r w:rsidR="00DE41B8" w:rsidRPr="00DE41B8">
        <w:t>, Dynamic Environment Manager might create the MSWord shortcut that says </w:t>
      </w:r>
      <w:r w:rsidR="00DE41B8" w:rsidRPr="00DE41B8">
        <w:rPr>
          <w:b/>
          <w:bCs/>
          <w:color w:val="0E101A"/>
        </w:rPr>
        <w:t>(created by VMware UEM)</w:t>
      </w:r>
      <w:r w:rsidR="00DE41B8" w:rsidRPr="00DE41B8">
        <w:t>. You can either </w:t>
      </w:r>
      <w:r w:rsidR="005D610E">
        <w:rPr>
          <w:b/>
          <w:bCs/>
          <w:color w:val="0E101A"/>
        </w:rPr>
        <w:t>turn</w:t>
      </w:r>
      <w:r w:rsidR="002E66A8">
        <w:rPr>
          <w:b/>
          <w:bCs/>
          <w:color w:val="0E101A"/>
        </w:rPr>
        <w:t xml:space="preserve"> off</w:t>
      </w:r>
      <w:r w:rsidR="00DE41B8" w:rsidRPr="00DE41B8">
        <w:t xml:space="preserve"> this item or delete it:</w:t>
      </w:r>
    </w:p>
    <w:p w14:paraId="5814B709" w14:textId="540EEACA" w:rsidR="00DB48EC" w:rsidRDefault="00D86548" w:rsidP="008970F4">
      <w:pPr>
        <w:pStyle w:val="BodyText"/>
        <w:ind w:left="0"/>
        <w:jc w:val="center"/>
        <w:rPr>
          <w:rFonts w:cs="Arial"/>
        </w:rPr>
      </w:pPr>
      <w:r>
        <w:rPr>
          <w:rFonts w:asciiTheme="minorHAnsi" w:hAnsiTheme="minorHAnsi" w:cstheme="minorHAnsi"/>
          <w:noProof/>
          <w:sz w:val="22"/>
          <w:szCs w:val="22"/>
          <w:lang w:val="en-IN"/>
        </w:rPr>
        <w:pict w14:anchorId="6831529B">
          <v:rect id="_x0000_s2139" style="position:absolute;left:0;text-align:left;margin-left:59.95pt;margin-top:11.2pt;width:41pt;height:10pt;z-index:251745280" filled="f" strokecolor="red" strokeweight="1.5pt"/>
        </w:pict>
      </w:r>
      <w:r w:rsidR="008970F4" w:rsidRPr="00215B99">
        <w:rPr>
          <w:rFonts w:asciiTheme="minorHAnsi" w:hAnsiTheme="minorHAnsi" w:cstheme="minorHAnsi"/>
          <w:noProof/>
          <w:sz w:val="22"/>
          <w:szCs w:val="22"/>
          <w:lang w:val="en-IN"/>
        </w:rPr>
        <w:drawing>
          <wp:inline distT="0" distB="0" distL="0" distR="0" wp14:anchorId="57DA6040" wp14:editId="14FF4785">
            <wp:extent cx="5760720" cy="4336049"/>
            <wp:effectExtent l="19050" t="19050" r="0" b="7620"/>
            <wp:docPr id="1914949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49288" name=""/>
                    <pic:cNvPicPr/>
                  </pic:nvPicPr>
                  <pic:blipFill>
                    <a:blip r:embed="rId89"/>
                    <a:stretch>
                      <a:fillRect/>
                    </a:stretch>
                  </pic:blipFill>
                  <pic:spPr>
                    <a:xfrm>
                      <a:off x="0" y="0"/>
                      <a:ext cx="5760720" cy="4336049"/>
                    </a:xfrm>
                    <a:prstGeom prst="rect">
                      <a:avLst/>
                    </a:prstGeom>
                    <a:ln w="12700">
                      <a:solidFill>
                        <a:schemeClr val="tx1"/>
                      </a:solidFill>
                    </a:ln>
                  </pic:spPr>
                </pic:pic>
              </a:graphicData>
            </a:graphic>
          </wp:inline>
        </w:drawing>
      </w:r>
    </w:p>
    <w:p w14:paraId="70AA65C3" w14:textId="7C4C7149" w:rsidR="008970F4" w:rsidRDefault="00DB48EC" w:rsidP="00DB48EC">
      <w:pPr>
        <w:spacing w:line="240" w:lineRule="auto"/>
        <w:rPr>
          <w:rFonts w:cs="Arial"/>
        </w:rPr>
      </w:pPr>
      <w:r>
        <w:rPr>
          <w:rFonts w:cs="Arial"/>
        </w:rPr>
        <w:br w:type="page"/>
      </w:r>
    </w:p>
    <w:p w14:paraId="3D0CFF2A" w14:textId="4E86DA71" w:rsidR="008970F4" w:rsidRPr="003357F1" w:rsidRDefault="003357F1" w:rsidP="00522CC0">
      <w:pPr>
        <w:pStyle w:val="Heading2"/>
        <w:numPr>
          <w:ilvl w:val="1"/>
          <w:numId w:val="32"/>
        </w:numPr>
        <w:ind w:left="360"/>
        <w:rPr>
          <w:rFonts w:cs="Arial"/>
          <w:b w:val="0"/>
          <w:bCs/>
        </w:rPr>
      </w:pPr>
      <w:bookmarkStart w:id="44" w:name="_Toc177130297"/>
      <w:r w:rsidRPr="003357F1">
        <w:rPr>
          <w:rFonts w:cs="Arial"/>
          <w:bCs/>
        </w:rPr>
        <w:lastRenderedPageBreak/>
        <w:t>DEM Licensing</w:t>
      </w:r>
      <w:bookmarkEnd w:id="44"/>
    </w:p>
    <w:p w14:paraId="3CFF9473" w14:textId="096D45BD" w:rsidR="003357F1" w:rsidRDefault="003357F1" w:rsidP="003357F1">
      <w:pPr>
        <w:pStyle w:val="BodyText"/>
        <w:ind w:left="0"/>
        <w:jc w:val="both"/>
        <w:rPr>
          <w:rFonts w:cs="Arial"/>
        </w:rPr>
      </w:pPr>
      <w:r w:rsidRPr="003357F1">
        <w:rPr>
          <w:rFonts w:cs="Arial"/>
        </w:rPr>
        <w:t xml:space="preserve">DEM 2203 and newer moved </w:t>
      </w:r>
      <w:proofErr w:type="spellStart"/>
      <w:r w:rsidRPr="003357F1">
        <w:rPr>
          <w:rFonts w:cs="Arial"/>
        </w:rPr>
        <w:t>FlexEngine</w:t>
      </w:r>
      <w:proofErr w:type="spellEnd"/>
      <w:r w:rsidRPr="003357F1">
        <w:rPr>
          <w:rFonts w:cs="Arial"/>
        </w:rPr>
        <w:t xml:space="preserve"> Agent licensing to the DEM Configuration Share and DEM Console</w:t>
      </w:r>
      <w:r>
        <w:rPr>
          <w:rFonts w:cs="Arial"/>
        </w:rPr>
        <w:t>:</w:t>
      </w:r>
    </w:p>
    <w:p w14:paraId="1DE9E7C5" w14:textId="49C5C3C8" w:rsidR="003357F1" w:rsidRDefault="00E05909" w:rsidP="00DB48EC">
      <w:pPr>
        <w:pStyle w:val="BodyText"/>
        <w:ind w:left="0"/>
        <w:rPr>
          <w:rStyle w:val="Hyperlink"/>
          <w:rFonts w:asciiTheme="minorHAnsi" w:hAnsiTheme="minorHAnsi" w:cstheme="minorHAnsi"/>
          <w:sz w:val="22"/>
          <w:szCs w:val="22"/>
          <w:lang w:val="en-IN"/>
        </w:rPr>
      </w:pPr>
      <w:r w:rsidRPr="00E05909">
        <w:rPr>
          <w:rFonts w:cs="Arial"/>
          <w:b/>
          <w:bCs/>
        </w:rPr>
        <w:t>Step 1:</w:t>
      </w:r>
      <w:r>
        <w:rPr>
          <w:rFonts w:cs="Arial"/>
        </w:rPr>
        <w:t xml:space="preserve"> </w:t>
      </w:r>
      <w:r w:rsidR="00AA5575">
        <w:rPr>
          <w:rFonts w:cs="Arial"/>
        </w:rPr>
        <w:t>Download</w:t>
      </w:r>
      <w:r w:rsidR="003357F1">
        <w:rPr>
          <w:rFonts w:cs="Arial"/>
        </w:rPr>
        <w:t xml:space="preserve"> the </w:t>
      </w:r>
      <w:r w:rsidR="00AA5575">
        <w:rPr>
          <w:rFonts w:cs="Arial"/>
        </w:rPr>
        <w:t xml:space="preserve">Production License File from the </w:t>
      </w:r>
      <w:hyperlink r:id="rId90" w:tgtFrame="_blank" w:history="1">
        <w:r w:rsidR="00AA5575" w:rsidRPr="002675B7">
          <w:rPr>
            <w:rStyle w:val="Hyperlink"/>
            <w:rFonts w:asciiTheme="minorHAnsi" w:hAnsiTheme="minorHAnsi" w:cstheme="minorHAnsi"/>
            <w:sz w:val="22"/>
            <w:szCs w:val="22"/>
            <w:lang w:val="en-IN"/>
          </w:rPr>
          <w:t>DEM 2312 (10.12) Enterprise Edition</w:t>
        </w:r>
      </w:hyperlink>
      <w:r>
        <w:rPr>
          <w:rStyle w:val="Hyperlink"/>
          <w:rFonts w:asciiTheme="minorHAnsi" w:hAnsiTheme="minorHAnsi" w:cstheme="minorHAnsi"/>
          <w:sz w:val="22"/>
          <w:szCs w:val="22"/>
          <w:lang w:val="en-IN"/>
        </w:rPr>
        <w:t>:</w:t>
      </w:r>
    </w:p>
    <w:p w14:paraId="4B132365" w14:textId="6F569DE1" w:rsidR="00AA5575" w:rsidRDefault="00AA5575" w:rsidP="00AA5575">
      <w:pPr>
        <w:pStyle w:val="BodyText"/>
        <w:ind w:left="0"/>
        <w:jc w:val="center"/>
        <w:rPr>
          <w:rFonts w:cs="Arial"/>
        </w:rPr>
      </w:pPr>
      <w:r w:rsidRPr="00215B99">
        <w:rPr>
          <w:rFonts w:asciiTheme="minorHAnsi" w:hAnsiTheme="minorHAnsi" w:cstheme="minorHAnsi"/>
          <w:noProof/>
          <w:sz w:val="22"/>
          <w:szCs w:val="22"/>
          <w:lang w:val="en-IN"/>
        </w:rPr>
        <w:drawing>
          <wp:inline distT="0" distB="0" distL="0" distR="0" wp14:anchorId="68F3B699" wp14:editId="4F4EE467">
            <wp:extent cx="3634740" cy="1783080"/>
            <wp:effectExtent l="19050" t="19050" r="3810" b="7620"/>
            <wp:docPr id="1830760434" name="Picture 41" descr="A close-up of a computer licen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60434" name="Picture 41" descr="A close-up of a computer license&#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34740" cy="1783080"/>
                    </a:xfrm>
                    <a:prstGeom prst="rect">
                      <a:avLst/>
                    </a:prstGeom>
                    <a:noFill/>
                    <a:ln w="12700">
                      <a:solidFill>
                        <a:schemeClr val="tx1"/>
                      </a:solidFill>
                    </a:ln>
                  </pic:spPr>
                </pic:pic>
              </a:graphicData>
            </a:graphic>
          </wp:inline>
        </w:drawing>
      </w:r>
    </w:p>
    <w:p w14:paraId="45181E87" w14:textId="3EB0A048" w:rsidR="00AA5575" w:rsidRDefault="00E05909" w:rsidP="00AA5575">
      <w:pPr>
        <w:pStyle w:val="BodyText"/>
        <w:ind w:left="0"/>
        <w:rPr>
          <w:rFonts w:cs="Arial"/>
        </w:rPr>
      </w:pPr>
      <w:r w:rsidRPr="00E05909">
        <w:rPr>
          <w:rFonts w:cs="Arial"/>
          <w:b/>
          <w:bCs/>
        </w:rPr>
        <w:t>Step 2:</w:t>
      </w:r>
      <w:r>
        <w:rPr>
          <w:rFonts w:cs="Arial"/>
        </w:rPr>
        <w:t xml:space="preserve"> </w:t>
      </w:r>
      <w:r w:rsidR="00AA5575">
        <w:rPr>
          <w:rFonts w:cs="Arial"/>
        </w:rPr>
        <w:t xml:space="preserve">In the DEM console, click the star icon on the top left, and then click </w:t>
      </w:r>
      <w:r w:rsidR="00AA5575" w:rsidRPr="00E05909">
        <w:rPr>
          <w:rFonts w:cs="Arial"/>
          <w:b/>
          <w:bCs/>
        </w:rPr>
        <w:t>License</w:t>
      </w:r>
      <w:r w:rsidR="00AA5575">
        <w:rPr>
          <w:rFonts w:cs="Arial"/>
        </w:rPr>
        <w:t>:</w:t>
      </w:r>
    </w:p>
    <w:p w14:paraId="457C1327" w14:textId="52D53D94" w:rsidR="00AA5575" w:rsidRDefault="00D86548" w:rsidP="00AA5575">
      <w:pPr>
        <w:pStyle w:val="BodyText"/>
        <w:ind w:left="0"/>
        <w:jc w:val="center"/>
        <w:rPr>
          <w:rFonts w:cs="Arial"/>
        </w:rPr>
      </w:pPr>
      <w:r>
        <w:rPr>
          <w:rFonts w:asciiTheme="minorHAnsi" w:hAnsiTheme="minorHAnsi" w:cstheme="minorHAnsi"/>
          <w:noProof/>
          <w:sz w:val="22"/>
          <w:szCs w:val="22"/>
          <w:lang w:val="en-IN"/>
        </w:rPr>
        <w:pict w14:anchorId="59A826CA">
          <v:rect id="_x0000_s2141" style="position:absolute;left:0;text-align:left;margin-left:76.95pt;margin-top:3.25pt;width:37pt;height:29.5pt;z-index:251747328" filled="f" strokecolor="red" strokeweight="1.5pt"/>
        </w:pict>
      </w:r>
      <w:r>
        <w:rPr>
          <w:rFonts w:asciiTheme="minorHAnsi" w:hAnsiTheme="minorHAnsi" w:cstheme="minorHAnsi"/>
          <w:noProof/>
          <w:sz w:val="22"/>
          <w:szCs w:val="22"/>
          <w:lang w:val="en-IN"/>
        </w:rPr>
        <w:pict w14:anchorId="73FF7CD9">
          <v:rect id="_x0000_s2140" style="position:absolute;left:0;text-align:left;margin-left:84.95pt;margin-top:169.25pt;width:50pt;height:16pt;z-index:251746304" filled="f" strokecolor="red" strokeweight="1.5pt"/>
        </w:pict>
      </w:r>
      <w:r w:rsidR="00AA5575" w:rsidRPr="00215B99">
        <w:rPr>
          <w:rFonts w:asciiTheme="minorHAnsi" w:hAnsiTheme="minorHAnsi" w:cstheme="minorHAnsi"/>
          <w:noProof/>
          <w:sz w:val="22"/>
          <w:szCs w:val="22"/>
          <w:lang w:val="en-IN"/>
        </w:rPr>
        <w:drawing>
          <wp:inline distT="0" distB="0" distL="0" distR="0" wp14:anchorId="0BF24C71" wp14:editId="7613E4C1">
            <wp:extent cx="3870960" cy="2933700"/>
            <wp:effectExtent l="19050" t="19050" r="0" b="0"/>
            <wp:docPr id="21033956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70960" cy="2933700"/>
                    </a:xfrm>
                    <a:prstGeom prst="rect">
                      <a:avLst/>
                    </a:prstGeom>
                    <a:noFill/>
                    <a:ln w="12700">
                      <a:solidFill>
                        <a:schemeClr val="tx1"/>
                      </a:solidFill>
                    </a:ln>
                  </pic:spPr>
                </pic:pic>
              </a:graphicData>
            </a:graphic>
          </wp:inline>
        </w:drawing>
      </w:r>
    </w:p>
    <w:p w14:paraId="3098F46B" w14:textId="56AF0002" w:rsidR="00AA5575" w:rsidRDefault="00E05909" w:rsidP="00AA5575">
      <w:pPr>
        <w:pStyle w:val="BodyText"/>
        <w:ind w:left="0"/>
        <w:rPr>
          <w:rFonts w:cs="Arial"/>
        </w:rPr>
      </w:pPr>
      <w:r w:rsidRPr="00E05909">
        <w:rPr>
          <w:rFonts w:cs="Arial"/>
          <w:b/>
          <w:bCs/>
        </w:rPr>
        <w:t>Step 3:</w:t>
      </w:r>
      <w:r>
        <w:rPr>
          <w:rFonts w:cs="Arial"/>
        </w:rPr>
        <w:t xml:space="preserve"> </w:t>
      </w:r>
      <w:r w:rsidR="00AA5575">
        <w:rPr>
          <w:rFonts w:cs="Arial"/>
        </w:rPr>
        <w:t xml:space="preserve">Click </w:t>
      </w:r>
      <w:r w:rsidR="00AA5575" w:rsidRPr="00E05909">
        <w:rPr>
          <w:rFonts w:cs="Arial"/>
          <w:b/>
          <w:bCs/>
        </w:rPr>
        <w:t>Manage</w:t>
      </w:r>
      <w:r w:rsidR="00AA5575">
        <w:rPr>
          <w:rFonts w:cs="Arial"/>
        </w:rPr>
        <w:t>:</w:t>
      </w:r>
    </w:p>
    <w:p w14:paraId="3752A45F" w14:textId="12A037A7" w:rsidR="00AA5575" w:rsidRDefault="00D86548" w:rsidP="00AA5575">
      <w:pPr>
        <w:pStyle w:val="BodyText"/>
        <w:ind w:left="0"/>
        <w:jc w:val="center"/>
        <w:rPr>
          <w:rFonts w:cs="Arial"/>
        </w:rPr>
      </w:pPr>
      <w:r>
        <w:rPr>
          <w:rFonts w:asciiTheme="minorHAnsi" w:hAnsiTheme="minorHAnsi" w:cstheme="minorHAnsi"/>
          <w:noProof/>
          <w:sz w:val="22"/>
          <w:szCs w:val="22"/>
          <w:lang w:val="en-IN"/>
        </w:rPr>
        <w:pict w14:anchorId="2783BCDD">
          <v:rect id="_x0000_s2142" style="position:absolute;left:0;text-align:left;margin-left:7.45pt;margin-top:57.75pt;width:63pt;height:23pt;z-index:251748352" filled="f" strokecolor="red" strokeweight="1.5pt"/>
        </w:pict>
      </w:r>
      <w:r w:rsidR="00AA5575" w:rsidRPr="00215B99">
        <w:rPr>
          <w:rFonts w:asciiTheme="minorHAnsi" w:hAnsiTheme="minorHAnsi" w:cstheme="minorHAnsi"/>
          <w:noProof/>
          <w:sz w:val="22"/>
          <w:szCs w:val="22"/>
          <w:lang w:val="en-IN"/>
        </w:rPr>
        <w:drawing>
          <wp:inline distT="0" distB="0" distL="0" distR="0" wp14:anchorId="748CE53D" wp14:editId="1D32EA22">
            <wp:extent cx="5760720" cy="1052247"/>
            <wp:effectExtent l="19050" t="19050" r="0" b="0"/>
            <wp:docPr id="619073272" name="Picture 39" descr="A blue and white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73272" name="Picture 39" descr="A blue and white striped background&#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0720" cy="1052247"/>
                    </a:xfrm>
                    <a:prstGeom prst="rect">
                      <a:avLst/>
                    </a:prstGeom>
                    <a:noFill/>
                    <a:ln w="12700">
                      <a:solidFill>
                        <a:schemeClr val="tx1"/>
                      </a:solidFill>
                    </a:ln>
                  </pic:spPr>
                </pic:pic>
              </a:graphicData>
            </a:graphic>
          </wp:inline>
        </w:drawing>
      </w:r>
    </w:p>
    <w:p w14:paraId="76623D22" w14:textId="77777777" w:rsidR="00E05909" w:rsidRDefault="00E05909">
      <w:pPr>
        <w:spacing w:line="240" w:lineRule="auto"/>
        <w:rPr>
          <w:rFonts w:cs="Arial"/>
          <w:b/>
          <w:bCs/>
        </w:rPr>
      </w:pPr>
      <w:r>
        <w:rPr>
          <w:rFonts w:cs="Arial"/>
          <w:b/>
          <w:bCs/>
        </w:rPr>
        <w:br w:type="page"/>
      </w:r>
    </w:p>
    <w:p w14:paraId="2FA362A0" w14:textId="3DD02E77" w:rsidR="00AA5575" w:rsidRDefault="00E05909" w:rsidP="00AA5575">
      <w:pPr>
        <w:pStyle w:val="BodyText"/>
        <w:ind w:left="0"/>
        <w:rPr>
          <w:rFonts w:cs="Arial"/>
        </w:rPr>
      </w:pPr>
      <w:r w:rsidRPr="00E05909">
        <w:rPr>
          <w:rFonts w:cs="Arial"/>
          <w:b/>
          <w:bCs/>
        </w:rPr>
        <w:lastRenderedPageBreak/>
        <w:t>Step 4:</w:t>
      </w:r>
      <w:r>
        <w:rPr>
          <w:rFonts w:cs="Arial"/>
        </w:rPr>
        <w:t xml:space="preserve"> </w:t>
      </w:r>
      <w:r w:rsidR="00A50B5A">
        <w:rPr>
          <w:rFonts w:cs="Arial"/>
        </w:rPr>
        <w:t>Click</w:t>
      </w:r>
      <w:r w:rsidR="007A6338">
        <w:rPr>
          <w:rFonts w:cs="Arial"/>
        </w:rPr>
        <w:t xml:space="preserve"> the</w:t>
      </w:r>
      <w:r w:rsidR="00A50B5A">
        <w:rPr>
          <w:rFonts w:cs="Arial"/>
        </w:rPr>
        <w:t xml:space="preserve"> </w:t>
      </w:r>
      <w:r w:rsidR="00A50B5A" w:rsidRPr="00E05909">
        <w:rPr>
          <w:rFonts w:cs="Arial"/>
          <w:b/>
          <w:bCs/>
        </w:rPr>
        <w:t>License file</w:t>
      </w:r>
      <w:r w:rsidR="00A50B5A">
        <w:rPr>
          <w:rFonts w:cs="Arial"/>
        </w:rPr>
        <w:t xml:space="preserve"> and select the downloaded VMware-DEM-10.13.0-GA.lic file:</w:t>
      </w:r>
    </w:p>
    <w:p w14:paraId="209BBEA4" w14:textId="31D03EA2" w:rsidR="00A50B5A" w:rsidRDefault="00D86548" w:rsidP="00A50B5A">
      <w:pPr>
        <w:pStyle w:val="BodyText"/>
        <w:ind w:left="0"/>
        <w:jc w:val="center"/>
        <w:rPr>
          <w:rFonts w:cs="Arial"/>
        </w:rPr>
      </w:pPr>
      <w:r>
        <w:rPr>
          <w:rFonts w:asciiTheme="minorHAnsi" w:hAnsiTheme="minorHAnsi" w:cstheme="minorHAnsi"/>
          <w:noProof/>
          <w:sz w:val="22"/>
          <w:szCs w:val="22"/>
          <w:lang w:val="en-IN"/>
        </w:rPr>
        <w:pict w14:anchorId="1CFF9B4E">
          <v:rect id="_x0000_s2143" style="position:absolute;left:0;text-align:left;margin-left:110.95pt;margin-top:66.2pt;width:65.5pt;height:19.5pt;z-index:251749376" filled="f" strokecolor="red" strokeweight="1.5pt"/>
        </w:pict>
      </w:r>
      <w:r w:rsidR="00A50B5A" w:rsidRPr="00215B99">
        <w:rPr>
          <w:rFonts w:asciiTheme="minorHAnsi" w:hAnsiTheme="minorHAnsi" w:cstheme="minorHAnsi"/>
          <w:noProof/>
          <w:sz w:val="22"/>
          <w:szCs w:val="22"/>
          <w:lang w:val="en-IN"/>
        </w:rPr>
        <w:drawing>
          <wp:inline distT="0" distB="0" distL="0" distR="0" wp14:anchorId="794F04BF" wp14:editId="086AC391">
            <wp:extent cx="3169920" cy="1592580"/>
            <wp:effectExtent l="19050" t="19050" r="0" b="7620"/>
            <wp:docPr id="1299930800"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30800" name="Picture 38" descr="A screenshot of a computer&#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69920" cy="1592580"/>
                    </a:xfrm>
                    <a:prstGeom prst="rect">
                      <a:avLst/>
                    </a:prstGeom>
                    <a:noFill/>
                    <a:ln w="12700">
                      <a:solidFill>
                        <a:schemeClr val="tx1"/>
                      </a:solidFill>
                    </a:ln>
                  </pic:spPr>
                </pic:pic>
              </a:graphicData>
            </a:graphic>
          </wp:inline>
        </w:drawing>
      </w:r>
    </w:p>
    <w:p w14:paraId="7B7C7450" w14:textId="6B8BBBE4" w:rsidR="00A50B5A" w:rsidRDefault="00E05909" w:rsidP="00A50B5A">
      <w:pPr>
        <w:pStyle w:val="BodyText"/>
        <w:ind w:left="0"/>
        <w:rPr>
          <w:rFonts w:cs="Arial"/>
        </w:rPr>
      </w:pPr>
      <w:r w:rsidRPr="00E05909">
        <w:rPr>
          <w:rFonts w:cs="Arial"/>
          <w:b/>
          <w:bCs/>
        </w:rPr>
        <w:t>Step 5:</w:t>
      </w:r>
      <w:r>
        <w:rPr>
          <w:rFonts w:cs="Arial"/>
        </w:rPr>
        <w:t xml:space="preserve"> </w:t>
      </w:r>
      <w:r w:rsidR="00A50B5A">
        <w:rPr>
          <w:rFonts w:cs="Arial"/>
        </w:rPr>
        <w:t xml:space="preserve">Click </w:t>
      </w:r>
      <w:r w:rsidR="00A50B5A" w:rsidRPr="00E05909">
        <w:rPr>
          <w:rFonts w:cs="Arial"/>
          <w:b/>
          <w:bCs/>
        </w:rPr>
        <w:t>O</w:t>
      </w:r>
      <w:r w:rsidRPr="00E05909">
        <w:rPr>
          <w:rFonts w:cs="Arial"/>
          <w:b/>
          <w:bCs/>
        </w:rPr>
        <w:t>K</w:t>
      </w:r>
      <w:r w:rsidR="00A50B5A">
        <w:rPr>
          <w:rFonts w:cs="Arial"/>
        </w:rPr>
        <w:t>:</w:t>
      </w:r>
    </w:p>
    <w:p w14:paraId="2C44296D" w14:textId="6AB40CD7" w:rsidR="00A50B5A" w:rsidRDefault="00D86548" w:rsidP="00A50B5A">
      <w:pPr>
        <w:pStyle w:val="BodyText"/>
        <w:ind w:left="0"/>
        <w:jc w:val="center"/>
        <w:rPr>
          <w:rFonts w:cs="Arial"/>
        </w:rPr>
      </w:pPr>
      <w:r>
        <w:rPr>
          <w:rFonts w:asciiTheme="minorHAnsi" w:hAnsiTheme="minorHAnsi" w:cstheme="minorHAnsi"/>
          <w:noProof/>
          <w:sz w:val="22"/>
          <w:szCs w:val="22"/>
          <w:lang w:val="en-IN"/>
        </w:rPr>
        <w:pict w14:anchorId="185D8D6B">
          <v:rect id="_x0000_s2144" style="position:absolute;left:0;text-align:left;margin-left:383.45pt;margin-top:58.2pt;width:64.5pt;height:20.5pt;z-index:251750400" filled="f" strokecolor="red" strokeweight="1.5pt"/>
        </w:pict>
      </w:r>
      <w:r w:rsidR="00A50B5A" w:rsidRPr="00215B99">
        <w:rPr>
          <w:rFonts w:asciiTheme="minorHAnsi" w:hAnsiTheme="minorHAnsi" w:cstheme="minorHAnsi"/>
          <w:noProof/>
          <w:sz w:val="22"/>
          <w:szCs w:val="22"/>
          <w:lang w:val="en-IN"/>
        </w:rPr>
        <w:drawing>
          <wp:inline distT="0" distB="0" distL="0" distR="0" wp14:anchorId="3D300177" wp14:editId="6B875F1F">
            <wp:extent cx="5760720" cy="1052247"/>
            <wp:effectExtent l="19050" t="19050" r="0" b="0"/>
            <wp:docPr id="1727631192" name="Picture 37" descr="A blue and white striped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31192" name="Picture 37" descr="A blue and white striped background&#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0720" cy="1052247"/>
                    </a:xfrm>
                    <a:prstGeom prst="rect">
                      <a:avLst/>
                    </a:prstGeom>
                    <a:noFill/>
                    <a:ln w="12700">
                      <a:solidFill>
                        <a:schemeClr val="tx1"/>
                      </a:solidFill>
                    </a:ln>
                  </pic:spPr>
                </pic:pic>
              </a:graphicData>
            </a:graphic>
          </wp:inline>
        </w:drawing>
      </w:r>
    </w:p>
    <w:p w14:paraId="4A695371" w14:textId="3A471C49" w:rsidR="00A50B5A" w:rsidRPr="00517EB2" w:rsidRDefault="00A50B5A" w:rsidP="00517EB2">
      <w:pPr>
        <w:pStyle w:val="BodyText"/>
        <w:ind w:left="0"/>
        <w:jc w:val="both"/>
        <w:rPr>
          <w:rFonts w:cs="Arial"/>
          <w:color w:val="0000FF"/>
          <w:u w:val="single"/>
        </w:rPr>
      </w:pPr>
      <w:r>
        <w:rPr>
          <w:rFonts w:cs="Arial"/>
        </w:rPr>
        <w:t xml:space="preserve">For more detailed information about DEM policy configuration, </w:t>
      </w:r>
      <w:r w:rsidR="006C3FC1">
        <w:rPr>
          <w:rFonts w:cs="Arial"/>
        </w:rPr>
        <w:t xml:space="preserve">please </w:t>
      </w:r>
      <w:r>
        <w:rPr>
          <w:rFonts w:cs="Arial"/>
        </w:rPr>
        <w:t xml:space="preserve">refer to </w:t>
      </w:r>
      <w:hyperlink r:id="rId96" w:history="1">
        <w:proofErr w:type="spellStart"/>
        <w:r w:rsidRPr="00A50B5A">
          <w:rPr>
            <w:rStyle w:val="Hyperlink"/>
            <w:rFonts w:cs="Arial"/>
          </w:rPr>
          <w:t>Omnissa</w:t>
        </w:r>
        <w:proofErr w:type="spellEnd"/>
        <w:r w:rsidRPr="00A50B5A">
          <w:rPr>
            <w:rStyle w:val="Hyperlink"/>
            <w:rFonts w:cs="Arial"/>
          </w:rPr>
          <w:t xml:space="preserve"> Dynamic Environment Manager (DEM) 2406 – Carl Stalhood</w:t>
        </w:r>
      </w:hyperlink>
      <w:r>
        <w:rPr>
          <w:rStyle w:val="Hyperlink"/>
          <w:rFonts w:cs="Arial"/>
        </w:rPr>
        <w:t>.</w:t>
      </w:r>
    </w:p>
    <w:p w14:paraId="0DBEEC6C" w14:textId="564CBCE6" w:rsidR="00BA2186" w:rsidRDefault="00BA2186" w:rsidP="002A44EE">
      <w:pPr>
        <w:pStyle w:val="Heading1"/>
        <w:numPr>
          <w:ilvl w:val="0"/>
          <w:numId w:val="21"/>
        </w:numPr>
        <w:rPr>
          <w:rFonts w:cs="Arial"/>
        </w:rPr>
      </w:pPr>
      <w:bookmarkStart w:id="45" w:name="_Toc177130298"/>
      <w:r>
        <w:rPr>
          <w:rFonts w:cs="Arial"/>
        </w:rPr>
        <w:t>App Volume Manager Installation</w:t>
      </w:r>
      <w:bookmarkEnd w:id="45"/>
    </w:p>
    <w:p w14:paraId="04B9B7FD" w14:textId="2DBFA44C" w:rsidR="00BA2186" w:rsidRDefault="00BA2186" w:rsidP="00BA2186">
      <w:pPr>
        <w:pStyle w:val="BodyText"/>
        <w:ind w:left="0"/>
      </w:pPr>
      <w:r>
        <w:t>Follow these instructions to install the App Vol Manager Server on both sites:</w:t>
      </w:r>
    </w:p>
    <w:p w14:paraId="4D163683" w14:textId="2DB3759A" w:rsidR="00BA2186" w:rsidRDefault="00517EB2" w:rsidP="00BA2186">
      <w:pPr>
        <w:pStyle w:val="BodyText"/>
        <w:ind w:left="0"/>
        <w:jc w:val="both"/>
        <w:rPr>
          <w:rFonts w:cs="Arial"/>
        </w:rPr>
      </w:pPr>
      <w:r w:rsidRPr="00517EB2">
        <w:rPr>
          <w:rFonts w:cs="Arial"/>
          <w:b/>
          <w:bCs/>
        </w:rPr>
        <w:t>Step 1:</w:t>
      </w:r>
      <w:r>
        <w:rPr>
          <w:rFonts w:cs="Arial"/>
        </w:rPr>
        <w:t xml:space="preserve"> </w:t>
      </w:r>
      <w:r w:rsidR="00BA2186" w:rsidRPr="00BA2186">
        <w:rPr>
          <w:rFonts w:cs="Arial"/>
        </w:rPr>
        <w:t>Download this ISO file for App vol manager from</w:t>
      </w:r>
      <w:r w:rsidR="00DE41B8">
        <w:rPr>
          <w:rFonts w:cs="Arial"/>
        </w:rPr>
        <w:t xml:space="preserve"> the</w:t>
      </w:r>
      <w:r w:rsidR="00BA2186" w:rsidRPr="00BA2186">
        <w:rPr>
          <w:rFonts w:cs="Arial"/>
        </w:rPr>
        <w:t xml:space="preserve"> </w:t>
      </w:r>
      <w:proofErr w:type="spellStart"/>
      <w:r w:rsidR="00BA2186" w:rsidRPr="00BA2186">
        <w:rPr>
          <w:rFonts w:cs="Arial"/>
        </w:rPr>
        <w:t>Omnissa</w:t>
      </w:r>
      <w:proofErr w:type="spellEnd"/>
      <w:r w:rsidR="00BA2186" w:rsidRPr="00BA2186">
        <w:rPr>
          <w:rFonts w:cs="Arial"/>
        </w:rPr>
        <w:t xml:space="preserve"> portal and mount it on server vmvolappsyd02</w:t>
      </w:r>
      <w:r w:rsidR="00BA2186">
        <w:rPr>
          <w:rFonts w:cs="Arial"/>
        </w:rPr>
        <w:t>:</w:t>
      </w:r>
    </w:p>
    <w:p w14:paraId="6DB05056" w14:textId="0B1966ED" w:rsidR="00BA2186" w:rsidRDefault="00BA2186" w:rsidP="00BA2186">
      <w:pPr>
        <w:pStyle w:val="BodyText"/>
        <w:ind w:left="0"/>
        <w:jc w:val="center"/>
        <w:rPr>
          <w:rFonts w:cs="Arial"/>
        </w:rPr>
      </w:pPr>
      <w:r w:rsidRPr="00215B99">
        <w:rPr>
          <w:rFonts w:asciiTheme="minorHAnsi" w:hAnsiTheme="minorHAnsi" w:cstheme="minorHAnsi"/>
          <w:noProof/>
        </w:rPr>
        <w:drawing>
          <wp:inline distT="0" distB="0" distL="0" distR="0" wp14:anchorId="688E4AF7" wp14:editId="71F6B71D">
            <wp:extent cx="5760720" cy="423551"/>
            <wp:effectExtent l="19050" t="19050" r="0" b="0"/>
            <wp:docPr id="1743925477" name="Picture 1743925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423551"/>
                    </a:xfrm>
                    <a:prstGeom prst="rect">
                      <a:avLst/>
                    </a:prstGeom>
                    <a:ln w="12700">
                      <a:solidFill>
                        <a:schemeClr val="tx1"/>
                      </a:solidFill>
                    </a:ln>
                  </pic:spPr>
                </pic:pic>
              </a:graphicData>
            </a:graphic>
          </wp:inline>
        </w:drawing>
      </w:r>
    </w:p>
    <w:p w14:paraId="2C680AA2" w14:textId="4D4C91E4" w:rsidR="00BA2186" w:rsidRDefault="00517EB2" w:rsidP="00BA2186">
      <w:pPr>
        <w:pStyle w:val="BodyText"/>
        <w:ind w:left="0"/>
        <w:rPr>
          <w:rFonts w:cs="Arial"/>
        </w:rPr>
      </w:pPr>
      <w:r w:rsidRPr="00517EB2">
        <w:rPr>
          <w:rFonts w:cs="Arial"/>
          <w:b/>
          <w:bCs/>
        </w:rPr>
        <w:t>Step 2:</w:t>
      </w:r>
      <w:r>
        <w:rPr>
          <w:rFonts w:cs="Arial"/>
        </w:rPr>
        <w:t xml:space="preserve"> </w:t>
      </w:r>
      <w:r w:rsidR="00CA3340">
        <w:rPr>
          <w:rFonts w:cs="Arial"/>
        </w:rPr>
        <w:t>Install</w:t>
      </w:r>
      <w:r w:rsidR="00674342">
        <w:rPr>
          <w:rFonts w:cs="Arial"/>
        </w:rPr>
        <w:t xml:space="preserve"> </w:t>
      </w:r>
      <w:r w:rsidR="00DE41B8">
        <w:rPr>
          <w:rFonts w:cs="Arial"/>
        </w:rPr>
        <w:t xml:space="preserve">the </w:t>
      </w:r>
      <w:r w:rsidR="00674342">
        <w:rPr>
          <w:rFonts w:cs="Arial"/>
        </w:rPr>
        <w:t>setup file with administration access:</w:t>
      </w:r>
    </w:p>
    <w:p w14:paraId="2CE13CEB" w14:textId="0D85C8C0" w:rsidR="00674342" w:rsidRDefault="00D86548" w:rsidP="00674342">
      <w:pPr>
        <w:pStyle w:val="BodyText"/>
        <w:ind w:left="0"/>
        <w:jc w:val="center"/>
        <w:rPr>
          <w:rFonts w:cs="Arial"/>
        </w:rPr>
      </w:pPr>
      <w:r>
        <w:rPr>
          <w:rFonts w:asciiTheme="minorHAnsi" w:hAnsiTheme="minorHAnsi" w:cstheme="minorHAnsi"/>
          <w:noProof/>
        </w:rPr>
        <w:pict w14:anchorId="607316F5">
          <v:rect id="_x0000_s2196" style="position:absolute;left:0;text-align:left;margin-left:183.95pt;margin-top:90.65pt;width:45.5pt;height:12pt;z-index:251799552" filled="f" strokecolor="red" strokeweight="1.5pt"/>
        </w:pict>
      </w:r>
      <w:r w:rsidR="00674342" w:rsidRPr="00215B99">
        <w:rPr>
          <w:rFonts w:asciiTheme="minorHAnsi" w:hAnsiTheme="minorHAnsi" w:cstheme="minorHAnsi"/>
          <w:noProof/>
        </w:rPr>
        <w:drawing>
          <wp:inline distT="0" distB="0" distL="0" distR="0" wp14:anchorId="433A2F33" wp14:editId="76AF8489">
            <wp:extent cx="4489450" cy="3480611"/>
            <wp:effectExtent l="19050" t="19050" r="6350" b="5715"/>
            <wp:docPr id="1148885054" name="Picture 11488850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85054" name="Picture 1148885054" descr="A screenshot of a computer&#10;&#10;Description automatically generated"/>
                    <pic:cNvPicPr/>
                  </pic:nvPicPr>
                  <pic:blipFill>
                    <a:blip r:embed="rId98"/>
                    <a:stretch>
                      <a:fillRect/>
                    </a:stretch>
                  </pic:blipFill>
                  <pic:spPr>
                    <a:xfrm>
                      <a:off x="0" y="0"/>
                      <a:ext cx="4502073" cy="3490397"/>
                    </a:xfrm>
                    <a:prstGeom prst="rect">
                      <a:avLst/>
                    </a:prstGeom>
                    <a:ln w="12700">
                      <a:solidFill>
                        <a:schemeClr val="tx1"/>
                      </a:solidFill>
                    </a:ln>
                  </pic:spPr>
                </pic:pic>
              </a:graphicData>
            </a:graphic>
          </wp:inline>
        </w:drawing>
      </w:r>
    </w:p>
    <w:p w14:paraId="621ABE88" w14:textId="70E29165" w:rsidR="00674342" w:rsidRDefault="00517EB2" w:rsidP="00674342">
      <w:pPr>
        <w:pStyle w:val="BodyText"/>
        <w:ind w:left="0"/>
        <w:rPr>
          <w:rFonts w:cs="Arial"/>
        </w:rPr>
      </w:pPr>
      <w:r w:rsidRPr="00517EB2">
        <w:rPr>
          <w:rFonts w:cs="Arial"/>
          <w:b/>
          <w:bCs/>
        </w:rPr>
        <w:lastRenderedPageBreak/>
        <w:t>Step 3:</w:t>
      </w:r>
      <w:r>
        <w:rPr>
          <w:rFonts w:cs="Arial"/>
        </w:rPr>
        <w:t xml:space="preserve"> </w:t>
      </w:r>
      <w:r w:rsidR="00674342">
        <w:rPr>
          <w:rFonts w:cs="Arial"/>
        </w:rPr>
        <w:t xml:space="preserve">Follow </w:t>
      </w:r>
      <w:r w:rsidR="00E621E7" w:rsidRPr="00E621E7">
        <w:rPr>
          <w:rFonts w:cs="Arial"/>
        </w:rPr>
        <w:t>the step-by-step instructions below screenshots and finish the installation:</w:t>
      </w:r>
    </w:p>
    <w:p w14:paraId="41805172" w14:textId="69D7DF77" w:rsidR="00674342" w:rsidRDefault="00D86548" w:rsidP="00791335">
      <w:pPr>
        <w:pStyle w:val="BodyText"/>
        <w:ind w:left="0"/>
        <w:jc w:val="center"/>
        <w:rPr>
          <w:rFonts w:cs="Arial"/>
        </w:rPr>
      </w:pPr>
      <w:r>
        <w:rPr>
          <w:noProof/>
        </w:rPr>
        <w:pict w14:anchorId="6F06ED6A">
          <v:rect id="_x0000_s2145" style="position:absolute;left:0;text-align:left;margin-left:141.95pt;margin-top:141.7pt;width:36.5pt;height:13.5pt;z-index:251751424" filled="f" strokecolor="red" strokeweight="1.5pt"/>
        </w:pict>
      </w:r>
      <w:r>
        <w:rPr>
          <w:noProof/>
        </w:rPr>
        <w:pict w14:anchorId="2F6096CD">
          <v:rect id="_x0000_s2146" style="position:absolute;left:0;text-align:left;margin-left:369.45pt;margin-top:143.7pt;width:33pt;height:13pt;z-index:251752448" filled="f" strokecolor="red" strokeweight="1.5pt"/>
        </w:pict>
      </w:r>
      <w:r w:rsidR="00791335">
        <w:rPr>
          <w:noProof/>
        </w:rPr>
        <w:drawing>
          <wp:inline distT="0" distB="0" distL="0" distR="0" wp14:anchorId="7633B396" wp14:editId="37BA6C79">
            <wp:extent cx="5760720" cy="2141855"/>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141855"/>
                    </a:xfrm>
                    <a:prstGeom prst="rect">
                      <a:avLst/>
                    </a:prstGeom>
                    <a:ln w="12700">
                      <a:solidFill>
                        <a:schemeClr val="tx1"/>
                      </a:solidFill>
                    </a:ln>
                  </pic:spPr>
                </pic:pic>
              </a:graphicData>
            </a:graphic>
          </wp:inline>
        </w:drawing>
      </w:r>
    </w:p>
    <w:p w14:paraId="03BB5674" w14:textId="19A4BC56" w:rsidR="00791335" w:rsidRDefault="00D86548" w:rsidP="00791335">
      <w:pPr>
        <w:pStyle w:val="BodyText"/>
        <w:ind w:left="0"/>
        <w:jc w:val="center"/>
        <w:rPr>
          <w:rFonts w:cs="Arial"/>
        </w:rPr>
      </w:pPr>
      <w:r>
        <w:rPr>
          <w:noProof/>
        </w:rPr>
        <w:pict w14:anchorId="5FD9FC7E">
          <v:rect id="_x0000_s2147" style="position:absolute;left:0;text-align:left;margin-left:145.45pt;margin-top:146.05pt;width:35pt;height:14.5pt;z-index:251753472" filled="f" strokecolor="red" strokeweight="1.5pt"/>
        </w:pict>
      </w:r>
      <w:r w:rsidR="00791335">
        <w:rPr>
          <w:noProof/>
        </w:rPr>
        <w:drawing>
          <wp:inline distT="0" distB="0" distL="0" distR="0" wp14:anchorId="29D6AF7B" wp14:editId="2952689C">
            <wp:extent cx="5760720" cy="2220595"/>
            <wp:effectExtent l="19050" t="1905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220595"/>
                    </a:xfrm>
                    <a:prstGeom prst="rect">
                      <a:avLst/>
                    </a:prstGeom>
                    <a:ln w="12700">
                      <a:solidFill>
                        <a:schemeClr val="tx1"/>
                      </a:solidFill>
                    </a:ln>
                  </pic:spPr>
                </pic:pic>
              </a:graphicData>
            </a:graphic>
          </wp:inline>
        </w:drawing>
      </w:r>
    </w:p>
    <w:p w14:paraId="33791148" w14:textId="72A7E0E1" w:rsidR="00791335" w:rsidRDefault="00D86548" w:rsidP="00791335">
      <w:pPr>
        <w:pStyle w:val="BodyText"/>
        <w:ind w:left="0"/>
        <w:jc w:val="center"/>
        <w:rPr>
          <w:rFonts w:cs="Arial"/>
        </w:rPr>
      </w:pPr>
      <w:r>
        <w:rPr>
          <w:noProof/>
        </w:rPr>
        <w:pict w14:anchorId="2D6AFD0B">
          <v:rect id="_x0000_s2150" style="position:absolute;left:0;text-align:left;margin-left:369.45pt;margin-top:145.05pt;width:32.5pt;height:12pt;z-index:251756544" filled="f" strokecolor="red" strokeweight="1.5pt"/>
        </w:pict>
      </w:r>
      <w:r>
        <w:rPr>
          <w:noProof/>
        </w:rPr>
        <w:pict w14:anchorId="1CAA56AF">
          <v:rect id="_x0000_s2149" style="position:absolute;left:0;text-align:left;margin-left:314.95pt;margin-top:83.05pt;width:118pt;height:41.5pt;z-index:251755520" filled="f" strokecolor="red" strokeweight="1.5pt"/>
        </w:pict>
      </w:r>
      <w:r>
        <w:rPr>
          <w:noProof/>
        </w:rPr>
        <w:pict w14:anchorId="093279CC">
          <v:rect id="_x0000_s2148" style="position:absolute;left:0;text-align:left;margin-left:140.45pt;margin-top:143.05pt;width:33.5pt;height:13.5pt;z-index:251754496" filled="f" strokecolor="red" strokeweight="1.5pt"/>
        </w:pict>
      </w:r>
      <w:r w:rsidR="00791335">
        <w:rPr>
          <w:noProof/>
        </w:rPr>
        <w:drawing>
          <wp:inline distT="0" distB="0" distL="0" distR="0" wp14:anchorId="7791CF91" wp14:editId="70C20AD2">
            <wp:extent cx="5760720" cy="2152650"/>
            <wp:effectExtent l="19050" t="1905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152650"/>
                    </a:xfrm>
                    <a:prstGeom prst="rect">
                      <a:avLst/>
                    </a:prstGeom>
                    <a:ln w="12700">
                      <a:solidFill>
                        <a:schemeClr val="tx1"/>
                      </a:solidFill>
                    </a:ln>
                  </pic:spPr>
                </pic:pic>
              </a:graphicData>
            </a:graphic>
          </wp:inline>
        </w:drawing>
      </w:r>
    </w:p>
    <w:p w14:paraId="103B9BC3" w14:textId="77777777" w:rsidR="00C04B86" w:rsidRDefault="00C04B86">
      <w:pPr>
        <w:spacing w:line="240" w:lineRule="auto"/>
        <w:rPr>
          <w:rFonts w:cs="Arial"/>
          <w:b/>
          <w:bCs/>
        </w:rPr>
      </w:pPr>
      <w:r>
        <w:rPr>
          <w:rFonts w:cs="Arial"/>
          <w:b/>
          <w:bCs/>
        </w:rPr>
        <w:br w:type="page"/>
      </w:r>
    </w:p>
    <w:p w14:paraId="540F82BB" w14:textId="5D0126D5" w:rsidR="00791335" w:rsidRDefault="00C04B86" w:rsidP="00791335">
      <w:pPr>
        <w:pStyle w:val="BodyText"/>
        <w:ind w:left="0"/>
        <w:rPr>
          <w:rFonts w:cs="Arial"/>
        </w:rPr>
      </w:pPr>
      <w:r w:rsidRPr="00C04B86">
        <w:rPr>
          <w:rFonts w:cs="Arial"/>
          <w:b/>
          <w:bCs/>
        </w:rPr>
        <w:lastRenderedPageBreak/>
        <w:t>Step 4:</w:t>
      </w:r>
      <w:r>
        <w:rPr>
          <w:rFonts w:cs="Arial"/>
        </w:rPr>
        <w:t xml:space="preserve"> </w:t>
      </w:r>
      <w:r w:rsidR="00791335">
        <w:rPr>
          <w:rFonts w:cs="Arial"/>
        </w:rPr>
        <w:t>Creating DB in SQL Cluster</w:t>
      </w:r>
    </w:p>
    <w:p w14:paraId="377E9BD4" w14:textId="75F649FF" w:rsidR="00791335" w:rsidRDefault="0039200E" w:rsidP="00C04B86">
      <w:pPr>
        <w:pStyle w:val="BodyText"/>
        <w:numPr>
          <w:ilvl w:val="0"/>
          <w:numId w:val="33"/>
        </w:numPr>
        <w:ind w:left="426" w:hanging="142"/>
        <w:jc w:val="both"/>
        <w:rPr>
          <w:rFonts w:cs="Arial"/>
        </w:rPr>
      </w:pPr>
      <w:r>
        <w:rPr>
          <w:rFonts w:cs="Arial"/>
        </w:rPr>
        <w:t xml:space="preserve">Login </w:t>
      </w:r>
      <w:r w:rsidR="00E621E7" w:rsidRPr="00E621E7">
        <w:t>to vmsqlsyd9c,1444 &gt; Create DB with name VM-</w:t>
      </w:r>
      <w:proofErr w:type="spellStart"/>
      <w:r w:rsidR="00E621E7" w:rsidRPr="00E621E7">
        <w:t>VolAppMgr</w:t>
      </w:r>
      <w:proofErr w:type="spellEnd"/>
      <w:r w:rsidR="00E621E7" w:rsidRPr="00E621E7">
        <w:t xml:space="preserve">-Event &gt; Add DB in AG &gt; Navigate to Always on High availability &gt; AG01 &gt; </w:t>
      </w:r>
      <w:r w:rsidR="00B83BD1" w:rsidRPr="00E621E7">
        <w:t>Availability</w:t>
      </w:r>
      <w:r w:rsidR="00E621E7" w:rsidRPr="00E621E7">
        <w:t xml:space="preserve"> Database &gt; Right Click &gt; Add Database &gt; Before that</w:t>
      </w:r>
      <w:r w:rsidR="00E621E7">
        <w:t>,</w:t>
      </w:r>
      <w:r w:rsidR="00E621E7" w:rsidRPr="00E621E7">
        <w:t xml:space="preserve"> take</w:t>
      </w:r>
      <w:r w:rsidR="003738F3">
        <w:t xml:space="preserve"> the entire DB </w:t>
      </w:r>
      <w:r w:rsidR="00E621E7" w:rsidRPr="00E621E7">
        <w:t xml:space="preserve">back up, then select the DB and click </w:t>
      </w:r>
      <w:r w:rsidR="00E621E7" w:rsidRPr="00E621E7">
        <w:rPr>
          <w:b/>
          <w:bCs/>
          <w:color w:val="0E101A"/>
        </w:rPr>
        <w:t>Next</w:t>
      </w:r>
      <w:r w:rsidR="00E621E7" w:rsidRPr="00E621E7">
        <w:t>:</w:t>
      </w:r>
    </w:p>
    <w:p w14:paraId="5D6A1B93" w14:textId="28C1FFF6" w:rsidR="0039200E" w:rsidRDefault="00D86548" w:rsidP="00D062C3">
      <w:pPr>
        <w:pStyle w:val="BodyText"/>
        <w:ind w:left="0"/>
        <w:jc w:val="center"/>
        <w:rPr>
          <w:rFonts w:cs="Arial"/>
        </w:rPr>
      </w:pPr>
      <w:r>
        <w:rPr>
          <w:rFonts w:asciiTheme="minorHAnsi" w:hAnsiTheme="minorHAnsi" w:cstheme="minorHAnsi"/>
          <w:noProof/>
        </w:rPr>
        <w:pict w14:anchorId="358536C4">
          <v:rect id="_x0000_s2151" style="position:absolute;left:0;text-align:left;margin-left:307.45pt;margin-top:238.2pt;width:33.5pt;height:12.5pt;z-index:251757568" filled="f" strokecolor="red" strokeweight="1.5pt"/>
        </w:pict>
      </w:r>
      <w:r w:rsidR="00D062C3" w:rsidRPr="00215B99">
        <w:rPr>
          <w:rFonts w:asciiTheme="minorHAnsi" w:hAnsiTheme="minorHAnsi" w:cstheme="minorHAnsi"/>
          <w:noProof/>
        </w:rPr>
        <w:drawing>
          <wp:inline distT="0" distB="0" distL="0" distR="0" wp14:anchorId="42F5FE23" wp14:editId="3BD73EA0">
            <wp:extent cx="3840029" cy="3206916"/>
            <wp:effectExtent l="19050" t="19050" r="8255" b="0"/>
            <wp:docPr id="65677386" name="Picture 656773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7386" name="Picture 65677386" descr="A screenshot of a computer&#10;&#10;Description automatically generated"/>
                    <pic:cNvPicPr/>
                  </pic:nvPicPr>
                  <pic:blipFill>
                    <a:blip r:embed="rId102"/>
                    <a:stretch>
                      <a:fillRect/>
                    </a:stretch>
                  </pic:blipFill>
                  <pic:spPr>
                    <a:xfrm>
                      <a:off x="0" y="0"/>
                      <a:ext cx="3857218" cy="3221271"/>
                    </a:xfrm>
                    <a:prstGeom prst="rect">
                      <a:avLst/>
                    </a:prstGeom>
                    <a:ln w="12700">
                      <a:solidFill>
                        <a:schemeClr val="tx1"/>
                      </a:solidFill>
                    </a:ln>
                  </pic:spPr>
                </pic:pic>
              </a:graphicData>
            </a:graphic>
          </wp:inline>
        </w:drawing>
      </w:r>
    </w:p>
    <w:p w14:paraId="1385231B" w14:textId="5A35AD1F" w:rsidR="00D062C3" w:rsidRDefault="00D062C3" w:rsidP="00391497">
      <w:pPr>
        <w:pStyle w:val="BodyText"/>
        <w:numPr>
          <w:ilvl w:val="0"/>
          <w:numId w:val="33"/>
        </w:numPr>
        <w:ind w:left="426" w:hanging="142"/>
        <w:rPr>
          <w:rFonts w:cs="Arial"/>
        </w:rPr>
      </w:pPr>
      <w:r>
        <w:rPr>
          <w:rFonts w:cs="Arial"/>
        </w:rPr>
        <w:t xml:space="preserve">Connect </w:t>
      </w:r>
      <w:r w:rsidR="00540896" w:rsidRPr="00540896">
        <w:rPr>
          <w:rFonts w:cs="Arial"/>
        </w:rPr>
        <w:t>to another node in the cluster by following the screenshot below:</w:t>
      </w:r>
    </w:p>
    <w:p w14:paraId="5D271749" w14:textId="11CEA985" w:rsidR="00193F83" w:rsidRDefault="00D062C3" w:rsidP="00D062C3">
      <w:pPr>
        <w:pStyle w:val="BodyText"/>
        <w:ind w:left="0"/>
        <w:jc w:val="center"/>
        <w:rPr>
          <w:rFonts w:cs="Arial"/>
        </w:rPr>
      </w:pPr>
      <w:r w:rsidRPr="00215B99">
        <w:rPr>
          <w:rFonts w:asciiTheme="minorHAnsi" w:hAnsiTheme="minorHAnsi" w:cstheme="minorHAnsi"/>
          <w:noProof/>
        </w:rPr>
        <w:drawing>
          <wp:inline distT="0" distB="0" distL="0" distR="0" wp14:anchorId="6A5F8030" wp14:editId="1EB4424F">
            <wp:extent cx="5760720" cy="2254125"/>
            <wp:effectExtent l="19050" t="19050" r="0" b="0"/>
            <wp:docPr id="1783294463" name="Picture 17832944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94463" name="Picture 1783294463" descr="A screenshot of a computer&#10;&#10;Description automatically generated"/>
                    <pic:cNvPicPr/>
                  </pic:nvPicPr>
                  <pic:blipFill>
                    <a:blip r:embed="rId103"/>
                    <a:stretch>
                      <a:fillRect/>
                    </a:stretch>
                  </pic:blipFill>
                  <pic:spPr>
                    <a:xfrm>
                      <a:off x="0" y="0"/>
                      <a:ext cx="5760720" cy="2254125"/>
                    </a:xfrm>
                    <a:prstGeom prst="rect">
                      <a:avLst/>
                    </a:prstGeom>
                    <a:ln w="12700">
                      <a:solidFill>
                        <a:schemeClr val="tx1"/>
                      </a:solidFill>
                    </a:ln>
                  </pic:spPr>
                </pic:pic>
              </a:graphicData>
            </a:graphic>
          </wp:inline>
        </w:drawing>
      </w:r>
    </w:p>
    <w:p w14:paraId="199C073F" w14:textId="7682A26B" w:rsidR="00D062C3" w:rsidRDefault="00193F83" w:rsidP="00193F83">
      <w:pPr>
        <w:spacing w:line="240" w:lineRule="auto"/>
        <w:rPr>
          <w:rFonts w:cs="Arial"/>
        </w:rPr>
      </w:pPr>
      <w:r>
        <w:rPr>
          <w:rFonts w:cs="Arial"/>
        </w:rPr>
        <w:br w:type="page"/>
      </w:r>
    </w:p>
    <w:p w14:paraId="059BE572" w14:textId="4834C384" w:rsidR="00D062C3" w:rsidRDefault="00D062C3" w:rsidP="00193F83">
      <w:pPr>
        <w:pStyle w:val="BodyText"/>
        <w:numPr>
          <w:ilvl w:val="0"/>
          <w:numId w:val="33"/>
        </w:numPr>
        <w:ind w:left="426" w:hanging="142"/>
        <w:jc w:val="both"/>
        <w:rPr>
          <w:rFonts w:cs="Arial"/>
        </w:rPr>
      </w:pPr>
      <w:proofErr w:type="spellStart"/>
      <w:r w:rsidRPr="00D062C3">
        <w:rPr>
          <w:rFonts w:cs="Arial"/>
        </w:rPr>
        <w:lastRenderedPageBreak/>
        <w:t>VolApp</w:t>
      </w:r>
      <w:proofErr w:type="spellEnd"/>
      <w:r w:rsidRPr="00D062C3">
        <w:rPr>
          <w:rFonts w:cs="Arial"/>
        </w:rPr>
        <w:t xml:space="preserve"> </w:t>
      </w:r>
      <w:r w:rsidR="002B6C96" w:rsidRPr="002B6C96">
        <w:rPr>
          <w:rFonts w:cs="Arial"/>
        </w:rPr>
        <w:t xml:space="preserve">Manager Event DB can work with domain service accounts as well, </w:t>
      </w:r>
      <w:proofErr w:type="gramStart"/>
      <w:r w:rsidR="002B6C96" w:rsidRPr="002B6C96">
        <w:rPr>
          <w:rFonts w:cs="Arial"/>
        </w:rPr>
        <w:t>So</w:t>
      </w:r>
      <w:proofErr w:type="gramEnd"/>
      <w:r w:rsidR="002B6C96" w:rsidRPr="002B6C96">
        <w:rPr>
          <w:rFonts w:cs="Arial"/>
        </w:rPr>
        <w:t xml:space="preserve"> here, you need to authenticate with the svc-</w:t>
      </w:r>
      <w:proofErr w:type="spellStart"/>
      <w:r w:rsidR="002B6C96" w:rsidRPr="002B6C96">
        <w:rPr>
          <w:rFonts w:cs="Arial"/>
        </w:rPr>
        <w:t>voappmgr</w:t>
      </w:r>
      <w:proofErr w:type="spellEnd"/>
      <w:r w:rsidR="002B6C96" w:rsidRPr="002B6C96">
        <w:rPr>
          <w:rFonts w:cs="Arial"/>
        </w:rPr>
        <w:t xml:space="preserve"> account and follow the screenshots below:</w:t>
      </w:r>
    </w:p>
    <w:p w14:paraId="45D74D14" w14:textId="3FE731B6" w:rsidR="00D062C3" w:rsidRDefault="00D86548" w:rsidP="00D062C3">
      <w:pPr>
        <w:pStyle w:val="BodyText"/>
        <w:ind w:left="0"/>
        <w:jc w:val="center"/>
        <w:rPr>
          <w:rFonts w:cs="Arial"/>
        </w:rPr>
      </w:pPr>
      <w:r>
        <w:rPr>
          <w:rFonts w:asciiTheme="minorHAnsi" w:hAnsiTheme="minorHAnsi" w:cstheme="minorHAnsi"/>
          <w:noProof/>
        </w:rPr>
        <w:pict w14:anchorId="236AE9F6">
          <v:rect id="_x0000_s2153" style="position:absolute;left:0;text-align:left;margin-left:342.45pt;margin-top:371.7pt;width:54pt;height:18pt;z-index:251759616" filled="f" strokecolor="red" strokeweight="1.5pt"/>
        </w:pict>
      </w:r>
      <w:r>
        <w:rPr>
          <w:rFonts w:asciiTheme="minorHAnsi" w:hAnsiTheme="minorHAnsi" w:cstheme="minorHAnsi"/>
          <w:noProof/>
        </w:rPr>
        <w:pict w14:anchorId="1FBE45FE">
          <v:rect id="_x0000_s2152" style="position:absolute;left:0;text-align:left;margin-left:229.45pt;margin-top:45.7pt;width:167pt;height:22pt;z-index:251758592" filled="f" strokecolor="red" strokeweight="1.5pt"/>
        </w:pict>
      </w:r>
      <w:r w:rsidR="00D062C3" w:rsidRPr="00215B99">
        <w:rPr>
          <w:rFonts w:asciiTheme="minorHAnsi" w:hAnsiTheme="minorHAnsi" w:cstheme="minorHAnsi"/>
          <w:noProof/>
        </w:rPr>
        <w:drawing>
          <wp:inline distT="0" distB="0" distL="0" distR="0" wp14:anchorId="01552768" wp14:editId="6EB7B3B0">
            <wp:extent cx="5760720" cy="4961383"/>
            <wp:effectExtent l="19050" t="19050" r="0" b="0"/>
            <wp:docPr id="1146180151" name="Picture 11461801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80151" name="Picture 1146180151" descr="A screenshot of a computer&#10;&#10;Description automatically generated"/>
                    <pic:cNvPicPr/>
                  </pic:nvPicPr>
                  <pic:blipFill>
                    <a:blip r:embed="rId104"/>
                    <a:stretch>
                      <a:fillRect/>
                    </a:stretch>
                  </pic:blipFill>
                  <pic:spPr>
                    <a:xfrm>
                      <a:off x="0" y="0"/>
                      <a:ext cx="5760720" cy="4961383"/>
                    </a:xfrm>
                    <a:prstGeom prst="rect">
                      <a:avLst/>
                    </a:prstGeom>
                    <a:ln w="12700">
                      <a:solidFill>
                        <a:schemeClr val="tx1"/>
                      </a:solidFill>
                    </a:ln>
                  </pic:spPr>
                </pic:pic>
              </a:graphicData>
            </a:graphic>
          </wp:inline>
        </w:drawing>
      </w:r>
    </w:p>
    <w:p w14:paraId="0F534165" w14:textId="2EB8A80A" w:rsidR="00F25F8E" w:rsidRDefault="00D86548" w:rsidP="00F25F8E">
      <w:pPr>
        <w:pStyle w:val="BodyText"/>
        <w:ind w:left="0"/>
        <w:jc w:val="center"/>
        <w:rPr>
          <w:rFonts w:cs="Arial"/>
        </w:rPr>
      </w:pPr>
      <w:r>
        <w:rPr>
          <w:rFonts w:asciiTheme="minorHAnsi" w:hAnsiTheme="minorHAnsi" w:cstheme="minorHAnsi"/>
          <w:noProof/>
        </w:rPr>
        <w:lastRenderedPageBreak/>
        <w:pict w14:anchorId="7D135B79">
          <v:rect id="_x0000_s2156" style="position:absolute;left:0;text-align:left;margin-left:342.45pt;margin-top:372.2pt;width:53.5pt;height:17.5pt;z-index:251762688" filled="f" strokecolor="red" strokeweight="1.5pt"/>
        </w:pict>
      </w:r>
      <w:r>
        <w:rPr>
          <w:rFonts w:asciiTheme="minorHAnsi" w:hAnsiTheme="minorHAnsi" w:cstheme="minorHAnsi"/>
          <w:noProof/>
        </w:rPr>
        <w:pict w14:anchorId="0676EE79">
          <v:rect id="_x0000_s2155" style="position:absolute;left:0;text-align:left;margin-left:136.45pt;margin-top:140.7pt;width:233pt;height:15.5pt;z-index:251761664" filled="f" strokecolor="red" strokeweight="1.5pt"/>
        </w:pict>
      </w:r>
      <w:r>
        <w:rPr>
          <w:rFonts w:asciiTheme="minorHAnsi" w:hAnsiTheme="minorHAnsi" w:cstheme="minorHAnsi"/>
          <w:noProof/>
        </w:rPr>
        <w:pict w14:anchorId="71519550">
          <v:rect id="_x0000_s2154" style="position:absolute;left:0;text-align:left;margin-left:7.45pt;margin-top:50.7pt;width:64pt;height:12.5pt;z-index:251760640" filled="f" strokecolor="red" strokeweight="1.5pt"/>
        </w:pict>
      </w:r>
      <w:r w:rsidR="00F25F8E" w:rsidRPr="00215B99">
        <w:rPr>
          <w:rFonts w:asciiTheme="minorHAnsi" w:hAnsiTheme="minorHAnsi" w:cstheme="minorHAnsi"/>
          <w:noProof/>
        </w:rPr>
        <w:drawing>
          <wp:inline distT="0" distB="0" distL="0" distR="0" wp14:anchorId="5696CE15" wp14:editId="58BD4F2F">
            <wp:extent cx="5760720" cy="5039674"/>
            <wp:effectExtent l="19050" t="19050" r="0" b="8890"/>
            <wp:docPr id="1065192201" name="Picture 10651922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92201" name="Picture 1065192201" descr="A screenshot of a computer&#10;&#10;Description automatically generated"/>
                    <pic:cNvPicPr/>
                  </pic:nvPicPr>
                  <pic:blipFill>
                    <a:blip r:embed="rId105"/>
                    <a:stretch>
                      <a:fillRect/>
                    </a:stretch>
                  </pic:blipFill>
                  <pic:spPr>
                    <a:xfrm>
                      <a:off x="0" y="0"/>
                      <a:ext cx="5760720" cy="5039674"/>
                    </a:xfrm>
                    <a:prstGeom prst="rect">
                      <a:avLst/>
                    </a:prstGeom>
                    <a:ln w="12700">
                      <a:solidFill>
                        <a:schemeClr val="tx1"/>
                      </a:solidFill>
                    </a:ln>
                  </pic:spPr>
                </pic:pic>
              </a:graphicData>
            </a:graphic>
          </wp:inline>
        </w:drawing>
      </w:r>
    </w:p>
    <w:p w14:paraId="45B66380" w14:textId="798546E6" w:rsidR="00F25F8E" w:rsidRDefault="00D86548" w:rsidP="00F25F8E">
      <w:pPr>
        <w:pStyle w:val="BodyText"/>
        <w:ind w:left="0"/>
        <w:jc w:val="center"/>
        <w:rPr>
          <w:rFonts w:cs="Arial"/>
        </w:rPr>
      </w:pPr>
      <w:r>
        <w:rPr>
          <w:rFonts w:asciiTheme="minorHAnsi" w:hAnsiTheme="minorHAnsi" w:cstheme="minorHAnsi"/>
          <w:noProof/>
        </w:rPr>
        <w:pict w14:anchorId="08FDEBE8">
          <v:rect id="_x0000_s2157" style="position:absolute;left:0;text-align:left;margin-left:123.45pt;margin-top:75.2pt;width:206.5pt;height:197pt;z-index:251763712" filled="f" strokecolor="red" strokeweight="1.5pt"/>
        </w:pict>
      </w:r>
      <w:r w:rsidR="00F25F8E" w:rsidRPr="00215B99">
        <w:rPr>
          <w:rFonts w:asciiTheme="minorHAnsi" w:hAnsiTheme="minorHAnsi" w:cstheme="minorHAnsi"/>
          <w:noProof/>
        </w:rPr>
        <w:drawing>
          <wp:inline distT="0" distB="0" distL="0" distR="0" wp14:anchorId="16D05353" wp14:editId="3B72904A">
            <wp:extent cx="3038899" cy="3467584"/>
            <wp:effectExtent l="19050" t="19050" r="9525" b="0"/>
            <wp:docPr id="674686299" name="Picture 674686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38899" cy="3467584"/>
                    </a:xfrm>
                    <a:prstGeom prst="rect">
                      <a:avLst/>
                    </a:prstGeom>
                    <a:ln w="12700">
                      <a:solidFill>
                        <a:schemeClr val="tx1"/>
                      </a:solidFill>
                    </a:ln>
                  </pic:spPr>
                </pic:pic>
              </a:graphicData>
            </a:graphic>
          </wp:inline>
        </w:drawing>
      </w:r>
    </w:p>
    <w:p w14:paraId="1446AA59" w14:textId="77777777" w:rsidR="00F25F8E" w:rsidRDefault="00F25F8E" w:rsidP="00F25F8E">
      <w:pPr>
        <w:pStyle w:val="BodyText"/>
        <w:ind w:left="0"/>
        <w:rPr>
          <w:rFonts w:cs="Arial"/>
        </w:rPr>
      </w:pPr>
    </w:p>
    <w:p w14:paraId="416FADC8" w14:textId="77777777" w:rsidR="00F25F8E" w:rsidRDefault="00F25F8E" w:rsidP="00F25F8E">
      <w:pPr>
        <w:pStyle w:val="BodyText"/>
        <w:ind w:left="0"/>
        <w:rPr>
          <w:rFonts w:cs="Arial"/>
        </w:rPr>
      </w:pPr>
    </w:p>
    <w:p w14:paraId="39760D80" w14:textId="77777777" w:rsidR="00F25F8E" w:rsidRDefault="00F25F8E" w:rsidP="00F25F8E">
      <w:pPr>
        <w:pStyle w:val="BodyText"/>
        <w:ind w:left="0"/>
        <w:rPr>
          <w:rFonts w:cs="Arial"/>
        </w:rPr>
      </w:pPr>
    </w:p>
    <w:p w14:paraId="303E6C61" w14:textId="21F6E99D" w:rsidR="00F25F8E" w:rsidRDefault="00F25F8E" w:rsidP="00193F83">
      <w:pPr>
        <w:pStyle w:val="BodyText"/>
        <w:numPr>
          <w:ilvl w:val="0"/>
          <w:numId w:val="33"/>
        </w:numPr>
        <w:ind w:left="426" w:hanging="142"/>
        <w:jc w:val="both"/>
        <w:rPr>
          <w:rFonts w:cs="Arial"/>
        </w:rPr>
      </w:pPr>
      <w:r w:rsidRPr="00F25F8E">
        <w:rPr>
          <w:rFonts w:cs="Arial"/>
        </w:rPr>
        <w:lastRenderedPageBreak/>
        <w:t xml:space="preserve">We </w:t>
      </w:r>
      <w:r w:rsidR="00656DA4" w:rsidRPr="00656DA4">
        <w:rPr>
          <w:rFonts w:cs="Arial"/>
        </w:rPr>
        <w:t>will validate the Availability group listener FQDN and ensure the Vol App manager server resolves it. We need to allow SQL port from the vol app manager server to the SQL server in Ditno:</w:t>
      </w:r>
    </w:p>
    <w:p w14:paraId="3A9CCCEB" w14:textId="4FC66AE7" w:rsidR="00F25F8E" w:rsidRDefault="00D86548" w:rsidP="00F25F8E">
      <w:pPr>
        <w:pStyle w:val="BodyText"/>
        <w:ind w:left="0"/>
        <w:jc w:val="center"/>
        <w:rPr>
          <w:rFonts w:cs="Arial"/>
        </w:rPr>
      </w:pPr>
      <w:r>
        <w:rPr>
          <w:noProof/>
        </w:rPr>
        <w:pict w14:anchorId="0F672065">
          <v:rect id="_x0000_s2162" style="position:absolute;left:0;text-align:left;margin-left:31.95pt;margin-top:27.7pt;width:100.5pt;height:12.5pt;z-index:251768832"/>
        </w:pict>
      </w:r>
      <w:r w:rsidR="00F25F8E" w:rsidRPr="00215B99">
        <w:rPr>
          <w:rFonts w:asciiTheme="minorHAnsi" w:hAnsiTheme="minorHAnsi" w:cstheme="minorHAnsi"/>
          <w:noProof/>
        </w:rPr>
        <w:drawing>
          <wp:inline distT="0" distB="0" distL="0" distR="0" wp14:anchorId="4B449F7E" wp14:editId="19530C1D">
            <wp:extent cx="5760720" cy="2638637"/>
            <wp:effectExtent l="19050" t="19050" r="0" b="9525"/>
            <wp:docPr id="325415552" name="Picture 325415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2638637"/>
                    </a:xfrm>
                    <a:prstGeom prst="rect">
                      <a:avLst/>
                    </a:prstGeom>
                    <a:ln w="12700">
                      <a:solidFill>
                        <a:schemeClr val="tx1"/>
                      </a:solidFill>
                    </a:ln>
                  </pic:spPr>
                </pic:pic>
              </a:graphicData>
            </a:graphic>
          </wp:inline>
        </w:drawing>
      </w:r>
    </w:p>
    <w:p w14:paraId="218C64EE" w14:textId="72DE93DF" w:rsidR="00F25F8E" w:rsidRDefault="00F25F8E" w:rsidP="00F25F8E">
      <w:pPr>
        <w:pStyle w:val="BodyText"/>
        <w:ind w:left="0"/>
        <w:jc w:val="center"/>
        <w:rPr>
          <w:rFonts w:cs="Arial"/>
        </w:rPr>
      </w:pPr>
      <w:r w:rsidRPr="00215B99">
        <w:rPr>
          <w:rFonts w:asciiTheme="minorHAnsi" w:hAnsiTheme="minorHAnsi" w:cstheme="minorHAnsi"/>
          <w:noProof/>
        </w:rPr>
        <w:drawing>
          <wp:inline distT="0" distB="0" distL="0" distR="0" wp14:anchorId="5FDBBB82" wp14:editId="2054604B">
            <wp:extent cx="5760720" cy="1967479"/>
            <wp:effectExtent l="19050" t="19050" r="0" b="0"/>
            <wp:docPr id="38271281" name="Picture 3827128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1281" name="Picture 38271281" descr="A screen shot of a computer&#10;&#10;Description automatically generated"/>
                    <pic:cNvPicPr/>
                  </pic:nvPicPr>
                  <pic:blipFill>
                    <a:blip r:embed="rId108"/>
                    <a:stretch>
                      <a:fillRect/>
                    </a:stretch>
                  </pic:blipFill>
                  <pic:spPr>
                    <a:xfrm>
                      <a:off x="0" y="0"/>
                      <a:ext cx="5760720" cy="1967479"/>
                    </a:xfrm>
                    <a:prstGeom prst="rect">
                      <a:avLst/>
                    </a:prstGeom>
                    <a:ln w="12700">
                      <a:solidFill>
                        <a:schemeClr val="tx1"/>
                      </a:solidFill>
                    </a:ln>
                  </pic:spPr>
                </pic:pic>
              </a:graphicData>
            </a:graphic>
          </wp:inline>
        </w:drawing>
      </w:r>
    </w:p>
    <w:p w14:paraId="5020DDC8" w14:textId="7C27A9C5" w:rsidR="00F25F8E" w:rsidRDefault="00D86548" w:rsidP="00F25F8E">
      <w:pPr>
        <w:pStyle w:val="BodyText"/>
        <w:ind w:left="0"/>
        <w:jc w:val="center"/>
        <w:rPr>
          <w:rFonts w:cs="Arial"/>
        </w:rPr>
      </w:pPr>
      <w:r>
        <w:rPr>
          <w:noProof/>
        </w:rPr>
        <w:pict w14:anchorId="18A8D2A5">
          <v:rect id="_x0000_s2161" style="position:absolute;left:0;text-align:left;margin-left:366.45pt;margin-top:142.3pt;width:37.5pt;height:14.5pt;z-index:251767808" filled="f" strokecolor="red" strokeweight="1.5pt"/>
        </w:pict>
      </w:r>
      <w:r>
        <w:rPr>
          <w:noProof/>
        </w:rPr>
        <w:pict w14:anchorId="002808A8">
          <v:rect id="_x0000_s2160" style="position:absolute;left:0;text-align:left;margin-left:234.95pt;margin-top:44.3pt;width:76pt;height:24pt;z-index:251766784" filled="f" strokecolor="red" strokeweight="1.5pt"/>
        </w:pict>
      </w:r>
      <w:r>
        <w:rPr>
          <w:noProof/>
        </w:rPr>
        <w:pict w14:anchorId="687BD15C">
          <v:rect id="_x0000_s2159" style="position:absolute;left:0;text-align:left;margin-left:142.45pt;margin-top:143.3pt;width:37.5pt;height:16.5pt;z-index:251765760" filled="f" strokecolor="red" strokeweight="1.5pt"/>
        </w:pict>
      </w:r>
      <w:r>
        <w:rPr>
          <w:noProof/>
        </w:rPr>
        <w:pict w14:anchorId="2009D73E">
          <v:rect id="_x0000_s2158" style="position:absolute;left:0;text-align:left;margin-left:19.45pt;margin-top:69.8pt;width:171pt;height:13pt;z-index:251764736" filled="f" strokecolor="red" strokeweight="1.5pt"/>
        </w:pict>
      </w:r>
      <w:r w:rsidR="001F4F19">
        <w:rPr>
          <w:noProof/>
        </w:rPr>
        <w:drawing>
          <wp:inline distT="0" distB="0" distL="0" distR="0" wp14:anchorId="18225106" wp14:editId="374BBDE7">
            <wp:extent cx="5760720" cy="2177415"/>
            <wp:effectExtent l="19050" t="1905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2177415"/>
                    </a:xfrm>
                    <a:prstGeom prst="rect">
                      <a:avLst/>
                    </a:prstGeom>
                    <a:ln w="12700">
                      <a:solidFill>
                        <a:schemeClr val="tx1"/>
                      </a:solidFill>
                    </a:ln>
                  </pic:spPr>
                </pic:pic>
              </a:graphicData>
            </a:graphic>
          </wp:inline>
        </w:drawing>
      </w:r>
    </w:p>
    <w:p w14:paraId="5D15BB0A" w14:textId="7EE80887" w:rsidR="001F4F19" w:rsidRDefault="00D86548" w:rsidP="00F25F8E">
      <w:pPr>
        <w:pStyle w:val="BodyText"/>
        <w:ind w:left="0"/>
        <w:jc w:val="center"/>
        <w:rPr>
          <w:rFonts w:cs="Arial"/>
        </w:rPr>
      </w:pPr>
      <w:r>
        <w:rPr>
          <w:noProof/>
        </w:rPr>
        <w:lastRenderedPageBreak/>
        <w:pict w14:anchorId="269C15E9">
          <v:rect id="_x0000_s2165" style="position:absolute;left:0;text-align:left;margin-left:355.45pt;margin-top:148.2pt;width:48pt;height:13pt;z-index:251771904" filled="f" strokecolor="red" strokeweight="1.5pt"/>
        </w:pict>
      </w:r>
      <w:r>
        <w:rPr>
          <w:noProof/>
        </w:rPr>
        <w:pict w14:anchorId="6BB50403">
          <v:rect id="_x0000_s2164" style="position:absolute;left:0;text-align:left;margin-left:144.95pt;margin-top:148.7pt;width:40.5pt;height:14pt;z-index:251770880" filled="f" strokecolor="red" strokeweight="1.5pt"/>
        </w:pict>
      </w:r>
      <w:r>
        <w:rPr>
          <w:noProof/>
        </w:rPr>
        <w:pict w14:anchorId="3F399553">
          <v:rect id="_x0000_s2163" style="position:absolute;left:0;text-align:left;margin-left:36.45pt;margin-top:61.2pt;width:95.5pt;height:16.5pt;z-index:251769856" filled="f" strokecolor="red" strokeweight="1.5pt"/>
        </w:pict>
      </w:r>
      <w:r w:rsidR="001F4F19">
        <w:rPr>
          <w:noProof/>
        </w:rPr>
        <w:drawing>
          <wp:inline distT="0" distB="0" distL="0" distR="0" wp14:anchorId="599B9299" wp14:editId="79E82C55">
            <wp:extent cx="5760720" cy="2202815"/>
            <wp:effectExtent l="19050" t="1905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2202815"/>
                    </a:xfrm>
                    <a:prstGeom prst="rect">
                      <a:avLst/>
                    </a:prstGeom>
                    <a:ln w="12700">
                      <a:solidFill>
                        <a:schemeClr val="tx1"/>
                      </a:solidFill>
                    </a:ln>
                  </pic:spPr>
                </pic:pic>
              </a:graphicData>
            </a:graphic>
          </wp:inline>
        </w:drawing>
      </w:r>
    </w:p>
    <w:p w14:paraId="373BA373" w14:textId="4C221A1A" w:rsidR="001F4F19" w:rsidRPr="00F25F8E" w:rsidRDefault="00D86548" w:rsidP="001F4F19">
      <w:pPr>
        <w:pStyle w:val="BodyText"/>
        <w:ind w:left="0"/>
        <w:jc w:val="center"/>
        <w:rPr>
          <w:rFonts w:cs="Arial"/>
        </w:rPr>
      </w:pPr>
      <w:r>
        <w:rPr>
          <w:noProof/>
        </w:rPr>
        <w:pict w14:anchorId="535036E7">
          <v:rect id="_x0000_s2166" style="position:absolute;left:0;text-align:left;margin-left:365.45pt;margin-top:146.7pt;width:36.5pt;height:12.5pt;z-index:251772928" filled="f" strokecolor="red" strokeweight="1.5pt"/>
        </w:pict>
      </w:r>
      <w:r w:rsidR="001F4F19">
        <w:rPr>
          <w:noProof/>
        </w:rPr>
        <w:drawing>
          <wp:inline distT="0" distB="0" distL="0" distR="0" wp14:anchorId="3CE887C2" wp14:editId="448998D2">
            <wp:extent cx="5760720" cy="2191385"/>
            <wp:effectExtent l="19050" t="1905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2191385"/>
                    </a:xfrm>
                    <a:prstGeom prst="rect">
                      <a:avLst/>
                    </a:prstGeom>
                    <a:ln w="12700">
                      <a:solidFill>
                        <a:schemeClr val="tx1"/>
                      </a:solidFill>
                    </a:ln>
                  </pic:spPr>
                </pic:pic>
              </a:graphicData>
            </a:graphic>
          </wp:inline>
        </w:drawing>
      </w:r>
    </w:p>
    <w:p w14:paraId="6B645D6D" w14:textId="77935DF9" w:rsidR="00D062C3" w:rsidRDefault="001F4F19" w:rsidP="00193F83">
      <w:pPr>
        <w:pStyle w:val="BodyText"/>
        <w:numPr>
          <w:ilvl w:val="0"/>
          <w:numId w:val="33"/>
        </w:numPr>
        <w:ind w:left="426" w:hanging="142"/>
        <w:jc w:val="both"/>
        <w:rPr>
          <w:rFonts w:cs="Arial"/>
        </w:rPr>
      </w:pPr>
      <w:r w:rsidRPr="001F4F19">
        <w:rPr>
          <w:rFonts w:cs="Arial"/>
        </w:rPr>
        <w:t xml:space="preserve">Post </w:t>
      </w:r>
      <w:r w:rsidR="002B6C96" w:rsidRPr="002B6C96">
        <w:rPr>
          <w:rFonts w:cs="Arial"/>
        </w:rPr>
        <w:t>Installation, you will get this ICON on the Desktop, launch this on the server and follow the instructions to configure the App Vol Manager:</w:t>
      </w:r>
    </w:p>
    <w:p w14:paraId="496BB636" w14:textId="0F7E8C29" w:rsidR="001F4F19" w:rsidRDefault="001F4F19" w:rsidP="001F4F19">
      <w:pPr>
        <w:pStyle w:val="BodyText"/>
        <w:ind w:left="0"/>
        <w:jc w:val="center"/>
        <w:rPr>
          <w:rFonts w:cs="Arial"/>
        </w:rPr>
      </w:pPr>
      <w:r w:rsidRPr="00215B99">
        <w:rPr>
          <w:rFonts w:asciiTheme="minorHAnsi" w:hAnsiTheme="minorHAnsi" w:cstheme="minorHAnsi"/>
          <w:noProof/>
        </w:rPr>
        <w:drawing>
          <wp:inline distT="0" distB="0" distL="0" distR="0" wp14:anchorId="04D3C66F" wp14:editId="024576DD">
            <wp:extent cx="1009791" cy="866896"/>
            <wp:effectExtent l="19050" t="19050" r="0" b="9525"/>
            <wp:docPr id="1940490033" name="Picture 1940490033" descr="A logo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90033" name="Picture 1940490033" descr="A logo on a blue background&#10;&#10;Description automatically generated"/>
                    <pic:cNvPicPr/>
                  </pic:nvPicPr>
                  <pic:blipFill>
                    <a:blip r:embed="rId112"/>
                    <a:stretch>
                      <a:fillRect/>
                    </a:stretch>
                  </pic:blipFill>
                  <pic:spPr>
                    <a:xfrm>
                      <a:off x="0" y="0"/>
                      <a:ext cx="1009791" cy="866896"/>
                    </a:xfrm>
                    <a:prstGeom prst="rect">
                      <a:avLst/>
                    </a:prstGeom>
                    <a:ln w="12700">
                      <a:solidFill>
                        <a:schemeClr val="tx1"/>
                      </a:solidFill>
                    </a:ln>
                  </pic:spPr>
                </pic:pic>
              </a:graphicData>
            </a:graphic>
          </wp:inline>
        </w:drawing>
      </w:r>
    </w:p>
    <w:p w14:paraId="64F7E0EE" w14:textId="605BF441" w:rsidR="001F4F19" w:rsidRDefault="001F4F19" w:rsidP="001F4F19">
      <w:pPr>
        <w:pStyle w:val="BodyText"/>
        <w:ind w:left="0"/>
        <w:jc w:val="center"/>
        <w:rPr>
          <w:rFonts w:cs="Arial"/>
        </w:rPr>
      </w:pPr>
      <w:r w:rsidRPr="00215B99">
        <w:rPr>
          <w:rFonts w:asciiTheme="minorHAnsi" w:hAnsiTheme="minorHAnsi" w:cstheme="minorHAnsi"/>
          <w:noProof/>
        </w:rPr>
        <w:drawing>
          <wp:inline distT="0" distB="0" distL="0" distR="0" wp14:anchorId="42B64DA9" wp14:editId="6B4F0329">
            <wp:extent cx="5760720" cy="2769124"/>
            <wp:effectExtent l="19050" t="19050" r="0" b="0"/>
            <wp:docPr id="880159274" name="Picture 8801592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59274" name="Picture 880159274" descr="A screenshot of a computer&#10;&#10;Description automatically generated"/>
                    <pic:cNvPicPr/>
                  </pic:nvPicPr>
                  <pic:blipFill>
                    <a:blip r:embed="rId113"/>
                    <a:stretch>
                      <a:fillRect/>
                    </a:stretch>
                  </pic:blipFill>
                  <pic:spPr>
                    <a:xfrm>
                      <a:off x="0" y="0"/>
                      <a:ext cx="5760720" cy="2769124"/>
                    </a:xfrm>
                    <a:prstGeom prst="rect">
                      <a:avLst/>
                    </a:prstGeom>
                    <a:ln w="12700">
                      <a:solidFill>
                        <a:schemeClr val="tx1"/>
                      </a:solidFill>
                    </a:ln>
                  </pic:spPr>
                </pic:pic>
              </a:graphicData>
            </a:graphic>
          </wp:inline>
        </w:drawing>
      </w:r>
    </w:p>
    <w:p w14:paraId="18ACE052" w14:textId="77777777" w:rsidR="001F4F19" w:rsidRDefault="001F4F19" w:rsidP="001F4F19">
      <w:pPr>
        <w:pStyle w:val="BodyText"/>
        <w:ind w:left="0"/>
        <w:rPr>
          <w:rFonts w:cs="Arial"/>
        </w:rPr>
      </w:pPr>
    </w:p>
    <w:p w14:paraId="4CDFC854" w14:textId="77777777" w:rsidR="001F4F19" w:rsidRDefault="001F4F19" w:rsidP="001F4F19">
      <w:pPr>
        <w:pStyle w:val="BodyText"/>
        <w:ind w:left="0"/>
        <w:rPr>
          <w:rFonts w:cs="Arial"/>
        </w:rPr>
      </w:pPr>
    </w:p>
    <w:p w14:paraId="3E846094" w14:textId="09E0A8F3" w:rsidR="003C2534" w:rsidRPr="003C2534" w:rsidRDefault="003C2534" w:rsidP="003C2534">
      <w:pPr>
        <w:pStyle w:val="ListParagraph"/>
        <w:keepNext/>
        <w:numPr>
          <w:ilvl w:val="0"/>
          <w:numId w:val="32"/>
        </w:numPr>
        <w:spacing w:after="240" w:line="240" w:lineRule="atLeast"/>
        <w:contextualSpacing w:val="0"/>
        <w:outlineLvl w:val="1"/>
        <w:rPr>
          <w:rFonts w:cs="Arial"/>
          <w:b/>
          <w:vanish/>
          <w:color w:val="auto"/>
        </w:rPr>
      </w:pPr>
      <w:bookmarkStart w:id="46" w:name="_Toc176963008"/>
      <w:bookmarkStart w:id="47" w:name="_Toc176968570"/>
      <w:bookmarkStart w:id="48" w:name="_Toc176974694"/>
      <w:bookmarkStart w:id="49" w:name="_Toc176987378"/>
      <w:bookmarkStart w:id="50" w:name="_Toc177039907"/>
      <w:bookmarkStart w:id="51" w:name="_Toc177128698"/>
      <w:bookmarkStart w:id="52" w:name="_Toc177128718"/>
      <w:bookmarkStart w:id="53" w:name="_Toc177128768"/>
      <w:bookmarkStart w:id="54" w:name="_Toc177130149"/>
      <w:bookmarkStart w:id="55" w:name="_Toc177130299"/>
      <w:bookmarkEnd w:id="46"/>
      <w:bookmarkEnd w:id="47"/>
      <w:bookmarkEnd w:id="48"/>
      <w:bookmarkEnd w:id="49"/>
      <w:bookmarkEnd w:id="50"/>
      <w:bookmarkEnd w:id="51"/>
      <w:bookmarkEnd w:id="52"/>
      <w:bookmarkEnd w:id="53"/>
      <w:bookmarkEnd w:id="54"/>
      <w:bookmarkEnd w:id="55"/>
    </w:p>
    <w:p w14:paraId="18D7109B" w14:textId="7178B353" w:rsidR="001F4F19" w:rsidRDefault="001F4F19" w:rsidP="003C2534">
      <w:pPr>
        <w:pStyle w:val="Heading2"/>
        <w:numPr>
          <w:ilvl w:val="1"/>
          <w:numId w:val="32"/>
        </w:numPr>
        <w:ind w:left="360"/>
        <w:rPr>
          <w:rFonts w:cs="Arial"/>
        </w:rPr>
      </w:pPr>
      <w:bookmarkStart w:id="56" w:name="_Toc177130300"/>
      <w:r>
        <w:rPr>
          <w:rFonts w:cs="Arial"/>
        </w:rPr>
        <w:t>License Installation</w:t>
      </w:r>
      <w:bookmarkEnd w:id="56"/>
    </w:p>
    <w:p w14:paraId="59A4069A" w14:textId="542F8E07" w:rsidR="001F4F19" w:rsidRDefault="00727DA6" w:rsidP="001F4F19">
      <w:pPr>
        <w:pStyle w:val="BodyText"/>
        <w:ind w:left="0"/>
        <w:rPr>
          <w:rFonts w:cs="Arial"/>
        </w:rPr>
      </w:pPr>
      <w:r>
        <w:rPr>
          <w:rFonts w:cs="Arial"/>
        </w:rPr>
        <w:t>Follow the below step-by-step screenshots to install the license:</w:t>
      </w:r>
    </w:p>
    <w:p w14:paraId="27924C11" w14:textId="76BA5364" w:rsidR="00727DA6" w:rsidRDefault="00D86548" w:rsidP="00727DA6">
      <w:pPr>
        <w:pStyle w:val="BodyText"/>
        <w:ind w:left="0"/>
        <w:jc w:val="center"/>
        <w:rPr>
          <w:rFonts w:cs="Arial"/>
        </w:rPr>
      </w:pPr>
      <w:r>
        <w:rPr>
          <w:rFonts w:asciiTheme="minorHAnsi" w:hAnsiTheme="minorHAnsi" w:cstheme="minorHAnsi"/>
          <w:noProof/>
        </w:rPr>
        <w:pict w14:anchorId="3A1D4169">
          <v:rect id="_x0000_s2168" style="position:absolute;left:0;text-align:left;margin-left:405.95pt;margin-top:230.7pt;width:29.5pt;height:18.5pt;z-index:251773952" filled="f" strokecolor="red" strokeweight="1.5pt"/>
        </w:pict>
      </w:r>
      <w:r w:rsidR="00727DA6" w:rsidRPr="00215B99">
        <w:rPr>
          <w:rFonts w:asciiTheme="minorHAnsi" w:hAnsiTheme="minorHAnsi" w:cstheme="minorHAnsi"/>
          <w:noProof/>
        </w:rPr>
        <w:drawing>
          <wp:inline distT="0" distB="0" distL="0" distR="0" wp14:anchorId="65ABA3E7" wp14:editId="6442185D">
            <wp:extent cx="5760720" cy="3511408"/>
            <wp:effectExtent l="19050" t="19050" r="0" b="0"/>
            <wp:docPr id="1297667223" name="Picture 129766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3511408"/>
                    </a:xfrm>
                    <a:prstGeom prst="rect">
                      <a:avLst/>
                    </a:prstGeom>
                    <a:ln w="12700">
                      <a:solidFill>
                        <a:schemeClr val="tx1"/>
                      </a:solidFill>
                    </a:ln>
                  </pic:spPr>
                </pic:pic>
              </a:graphicData>
            </a:graphic>
          </wp:inline>
        </w:drawing>
      </w:r>
    </w:p>
    <w:p w14:paraId="5E3DB027" w14:textId="7D35A15C" w:rsidR="00727DA6" w:rsidRDefault="00D86548" w:rsidP="00727DA6">
      <w:pPr>
        <w:pStyle w:val="BodyText"/>
        <w:ind w:left="0"/>
        <w:jc w:val="center"/>
        <w:rPr>
          <w:rFonts w:cs="Arial"/>
        </w:rPr>
      </w:pPr>
      <w:r>
        <w:rPr>
          <w:rFonts w:asciiTheme="minorHAnsi" w:hAnsiTheme="minorHAnsi" w:cstheme="minorHAnsi"/>
          <w:noProof/>
        </w:rPr>
        <w:pict w14:anchorId="0D7C3325">
          <v:rect id="_x0000_s2169" style="position:absolute;left:0;text-align:left;margin-left:105.95pt;margin-top:100.25pt;width:136pt;height:18.5pt;z-index:251774976" filled="f" strokecolor="red" strokeweight="1.5pt"/>
        </w:pict>
      </w:r>
      <w:r w:rsidR="00727DA6" w:rsidRPr="00215B99">
        <w:rPr>
          <w:rFonts w:asciiTheme="minorHAnsi" w:hAnsiTheme="minorHAnsi" w:cstheme="minorHAnsi"/>
          <w:noProof/>
        </w:rPr>
        <w:drawing>
          <wp:inline distT="0" distB="0" distL="0" distR="0" wp14:anchorId="43C401B3" wp14:editId="58396935">
            <wp:extent cx="5760720" cy="2236477"/>
            <wp:effectExtent l="19050" t="19050" r="0" b="0"/>
            <wp:docPr id="1453073363" name="Picture 14530733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73363" name="Picture 1453073363" descr="A screenshot of a computer&#10;&#10;Description automatically generated"/>
                    <pic:cNvPicPr/>
                  </pic:nvPicPr>
                  <pic:blipFill>
                    <a:blip r:embed="rId115"/>
                    <a:stretch>
                      <a:fillRect/>
                    </a:stretch>
                  </pic:blipFill>
                  <pic:spPr>
                    <a:xfrm>
                      <a:off x="0" y="0"/>
                      <a:ext cx="5760720" cy="2236477"/>
                    </a:xfrm>
                    <a:prstGeom prst="rect">
                      <a:avLst/>
                    </a:prstGeom>
                    <a:ln w="12700">
                      <a:solidFill>
                        <a:schemeClr val="tx1"/>
                      </a:solidFill>
                    </a:ln>
                  </pic:spPr>
                </pic:pic>
              </a:graphicData>
            </a:graphic>
          </wp:inline>
        </w:drawing>
      </w:r>
    </w:p>
    <w:p w14:paraId="05952330" w14:textId="57EB8A73" w:rsidR="00727DA6" w:rsidRDefault="00D86548" w:rsidP="00727DA6">
      <w:pPr>
        <w:pStyle w:val="BodyText"/>
        <w:ind w:left="0"/>
        <w:jc w:val="center"/>
        <w:rPr>
          <w:rFonts w:cs="Arial"/>
        </w:rPr>
      </w:pPr>
      <w:r>
        <w:rPr>
          <w:rFonts w:asciiTheme="minorHAnsi" w:hAnsiTheme="minorHAnsi" w:cstheme="minorHAnsi"/>
          <w:noProof/>
        </w:rPr>
        <w:pict w14:anchorId="022B5332">
          <v:rect id="_x0000_s2170" style="position:absolute;left:0;text-align:left;margin-left:409.95pt;margin-top:129.15pt;width:37.5pt;height:20.5pt;z-index:251776000" filled="f" strokecolor="red" strokeweight="1.5pt"/>
        </w:pict>
      </w:r>
      <w:r w:rsidR="00727DA6" w:rsidRPr="00215B99">
        <w:rPr>
          <w:rFonts w:asciiTheme="minorHAnsi" w:hAnsiTheme="minorHAnsi" w:cstheme="minorHAnsi"/>
          <w:noProof/>
        </w:rPr>
        <w:drawing>
          <wp:inline distT="0" distB="0" distL="0" distR="0" wp14:anchorId="4B242AD9" wp14:editId="55886176">
            <wp:extent cx="5760720" cy="1951971"/>
            <wp:effectExtent l="19050" t="19050" r="0" b="0"/>
            <wp:docPr id="1238403952" name="Picture 12384039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03952" name="Picture 1238403952" descr="A screenshot of a computer&#10;&#10;Description automatically generated"/>
                    <pic:cNvPicPr/>
                  </pic:nvPicPr>
                  <pic:blipFill>
                    <a:blip r:embed="rId116"/>
                    <a:stretch>
                      <a:fillRect/>
                    </a:stretch>
                  </pic:blipFill>
                  <pic:spPr>
                    <a:xfrm>
                      <a:off x="0" y="0"/>
                      <a:ext cx="5760720" cy="1951971"/>
                    </a:xfrm>
                    <a:prstGeom prst="rect">
                      <a:avLst/>
                    </a:prstGeom>
                    <a:ln w="12700">
                      <a:solidFill>
                        <a:schemeClr val="tx1"/>
                      </a:solidFill>
                    </a:ln>
                  </pic:spPr>
                </pic:pic>
              </a:graphicData>
            </a:graphic>
          </wp:inline>
        </w:drawing>
      </w:r>
    </w:p>
    <w:p w14:paraId="381454E7" w14:textId="441663C5" w:rsidR="00727DA6" w:rsidRDefault="00D86548" w:rsidP="00727DA6">
      <w:pPr>
        <w:pStyle w:val="BodyText"/>
        <w:ind w:left="0"/>
        <w:jc w:val="center"/>
        <w:rPr>
          <w:rFonts w:cs="Arial"/>
        </w:rPr>
      </w:pPr>
      <w:r>
        <w:rPr>
          <w:rFonts w:asciiTheme="minorHAnsi" w:hAnsiTheme="minorHAnsi" w:cstheme="minorHAnsi"/>
          <w:noProof/>
        </w:rPr>
        <w:lastRenderedPageBreak/>
        <w:pict w14:anchorId="29FE54E9">
          <v:rect id="_x0000_s2172" style="position:absolute;left:0;text-align:left;margin-left:406.95pt;margin-top:238.2pt;width:35.5pt;height:18pt;z-index:251778048" filled="f" strokecolor="red" strokeweight="1.5pt"/>
        </w:pict>
      </w:r>
      <w:r w:rsidR="00727DA6" w:rsidRPr="00215B99">
        <w:rPr>
          <w:rFonts w:asciiTheme="minorHAnsi" w:hAnsiTheme="minorHAnsi" w:cstheme="minorHAnsi"/>
          <w:noProof/>
        </w:rPr>
        <w:drawing>
          <wp:inline distT="0" distB="0" distL="0" distR="0" wp14:anchorId="3690BD5C" wp14:editId="76C459E6">
            <wp:extent cx="5760720" cy="3590353"/>
            <wp:effectExtent l="19050" t="19050" r="0" b="0"/>
            <wp:docPr id="1519973089" name="Picture 15199730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73089" name="Picture 1519973089" descr="A screenshot of a computer&#10;&#10;Description automatically generated"/>
                    <pic:cNvPicPr/>
                  </pic:nvPicPr>
                  <pic:blipFill>
                    <a:blip r:embed="rId117"/>
                    <a:stretch>
                      <a:fillRect/>
                    </a:stretch>
                  </pic:blipFill>
                  <pic:spPr>
                    <a:xfrm>
                      <a:off x="0" y="0"/>
                      <a:ext cx="5760720" cy="3590353"/>
                    </a:xfrm>
                    <a:prstGeom prst="rect">
                      <a:avLst/>
                    </a:prstGeom>
                    <a:ln w="12700">
                      <a:solidFill>
                        <a:schemeClr val="tx1"/>
                      </a:solidFill>
                    </a:ln>
                  </pic:spPr>
                </pic:pic>
              </a:graphicData>
            </a:graphic>
          </wp:inline>
        </w:drawing>
      </w:r>
    </w:p>
    <w:p w14:paraId="20FD022A" w14:textId="02211DD1" w:rsidR="00727DA6" w:rsidRDefault="00727DA6" w:rsidP="007360D7">
      <w:pPr>
        <w:pStyle w:val="BodyText"/>
        <w:numPr>
          <w:ilvl w:val="0"/>
          <w:numId w:val="30"/>
        </w:numPr>
        <w:ind w:left="284" w:hanging="284"/>
        <w:rPr>
          <w:rFonts w:cs="Arial"/>
        </w:rPr>
      </w:pPr>
      <w:r w:rsidRPr="00727DA6">
        <w:rPr>
          <w:rFonts w:cs="Arial"/>
        </w:rPr>
        <w:t xml:space="preserve">Register </w:t>
      </w:r>
      <w:r w:rsidR="002B6C96" w:rsidRPr="002B6C96">
        <w:rPr>
          <w:rFonts w:cs="Arial"/>
        </w:rPr>
        <w:t>it to AD Domain to authenticate the users to get the app from the app vol manager:</w:t>
      </w:r>
    </w:p>
    <w:p w14:paraId="68176A9E" w14:textId="472D71CE" w:rsidR="00727DA6" w:rsidRDefault="00D86548" w:rsidP="00727DA6">
      <w:pPr>
        <w:pStyle w:val="BodyText"/>
        <w:ind w:left="0"/>
        <w:jc w:val="center"/>
        <w:rPr>
          <w:rFonts w:cs="Arial"/>
        </w:rPr>
      </w:pPr>
      <w:r>
        <w:rPr>
          <w:rFonts w:asciiTheme="minorHAnsi" w:hAnsiTheme="minorHAnsi" w:cstheme="minorHAnsi"/>
          <w:noProof/>
        </w:rPr>
        <w:pict w14:anchorId="3573B4E4">
          <v:rect id="_x0000_s2173" style="position:absolute;left:0;text-align:left;margin-left:382.95pt;margin-top:233.5pt;width:47.5pt;height:19.5pt;z-index:251779072" filled="f" strokecolor="red" strokeweight="1.5pt"/>
        </w:pict>
      </w:r>
      <w:r w:rsidR="00727DA6" w:rsidRPr="00215B99">
        <w:rPr>
          <w:rFonts w:asciiTheme="minorHAnsi" w:hAnsiTheme="minorHAnsi" w:cstheme="minorHAnsi"/>
          <w:noProof/>
        </w:rPr>
        <w:drawing>
          <wp:inline distT="0" distB="0" distL="0" distR="0" wp14:anchorId="288F3F54" wp14:editId="000321A6">
            <wp:extent cx="5760720" cy="3624006"/>
            <wp:effectExtent l="19050" t="19050" r="0" b="0"/>
            <wp:docPr id="748561699" name="Picture 7485616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61699" name="Picture 748561699" descr="A screenshot of a computer&#10;&#10;Description automatically generated"/>
                    <pic:cNvPicPr/>
                  </pic:nvPicPr>
                  <pic:blipFill>
                    <a:blip r:embed="rId118"/>
                    <a:stretch>
                      <a:fillRect/>
                    </a:stretch>
                  </pic:blipFill>
                  <pic:spPr>
                    <a:xfrm>
                      <a:off x="0" y="0"/>
                      <a:ext cx="5760720" cy="3624006"/>
                    </a:xfrm>
                    <a:prstGeom prst="rect">
                      <a:avLst/>
                    </a:prstGeom>
                    <a:ln w="12700">
                      <a:solidFill>
                        <a:schemeClr val="tx1"/>
                      </a:solidFill>
                    </a:ln>
                  </pic:spPr>
                </pic:pic>
              </a:graphicData>
            </a:graphic>
          </wp:inline>
        </w:drawing>
      </w:r>
    </w:p>
    <w:p w14:paraId="7C415CA7" w14:textId="26E26A10" w:rsidR="00727DA6" w:rsidRDefault="00D86548" w:rsidP="00727DA6">
      <w:pPr>
        <w:pStyle w:val="BodyText"/>
        <w:ind w:left="0"/>
        <w:jc w:val="center"/>
        <w:rPr>
          <w:rFonts w:cs="Arial"/>
        </w:rPr>
      </w:pPr>
      <w:r>
        <w:rPr>
          <w:rFonts w:asciiTheme="minorHAnsi" w:hAnsiTheme="minorHAnsi" w:cstheme="minorHAnsi"/>
          <w:noProof/>
        </w:rPr>
        <w:lastRenderedPageBreak/>
        <w:pict w14:anchorId="570BA148">
          <v:rect id="_x0000_s2175" style="position:absolute;left:0;text-align:left;margin-left:383.95pt;margin-top:233.7pt;width:44.5pt;height:19pt;z-index:251781120" filled="f" strokecolor="red" strokeweight="1.5pt"/>
        </w:pict>
      </w:r>
      <w:r>
        <w:rPr>
          <w:rFonts w:asciiTheme="minorHAnsi" w:hAnsiTheme="minorHAnsi" w:cstheme="minorHAnsi"/>
          <w:noProof/>
        </w:rPr>
        <w:pict w14:anchorId="733B4D91">
          <v:rect id="_x0000_s2174" style="position:absolute;left:0;text-align:left;margin-left:16.45pt;margin-top:67.2pt;width:237pt;height:160pt;z-index:251780096" filled="f" strokecolor="red" strokeweight="1.5pt"/>
        </w:pict>
      </w:r>
      <w:r w:rsidR="00727DA6" w:rsidRPr="00215B99">
        <w:rPr>
          <w:rFonts w:asciiTheme="minorHAnsi" w:hAnsiTheme="minorHAnsi" w:cstheme="minorHAnsi"/>
          <w:noProof/>
        </w:rPr>
        <w:drawing>
          <wp:inline distT="0" distB="0" distL="0" distR="0" wp14:anchorId="17D875CA" wp14:editId="69C64F70">
            <wp:extent cx="5760720" cy="3623713"/>
            <wp:effectExtent l="19050" t="19050" r="0" b="0"/>
            <wp:docPr id="259720965" name="Picture 2597209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20965" name="Picture 259720965" descr="A screenshot of a computer&#10;&#10;Description automatically generated"/>
                    <pic:cNvPicPr/>
                  </pic:nvPicPr>
                  <pic:blipFill>
                    <a:blip r:embed="rId118"/>
                    <a:stretch>
                      <a:fillRect/>
                    </a:stretch>
                  </pic:blipFill>
                  <pic:spPr>
                    <a:xfrm>
                      <a:off x="0" y="0"/>
                      <a:ext cx="5760720" cy="3623713"/>
                    </a:xfrm>
                    <a:prstGeom prst="rect">
                      <a:avLst/>
                    </a:prstGeom>
                    <a:ln w="12700">
                      <a:solidFill>
                        <a:schemeClr val="tx1"/>
                      </a:solidFill>
                    </a:ln>
                  </pic:spPr>
                </pic:pic>
              </a:graphicData>
            </a:graphic>
          </wp:inline>
        </w:drawing>
      </w:r>
    </w:p>
    <w:p w14:paraId="438A3019" w14:textId="258D79A6" w:rsidR="00727DA6" w:rsidRDefault="00727DA6" w:rsidP="007360D7">
      <w:pPr>
        <w:pStyle w:val="BodyText"/>
        <w:numPr>
          <w:ilvl w:val="0"/>
          <w:numId w:val="30"/>
        </w:numPr>
        <w:ind w:left="284" w:hanging="284"/>
        <w:rPr>
          <w:rFonts w:cs="Arial"/>
        </w:rPr>
      </w:pPr>
      <w:r w:rsidRPr="00727DA6">
        <w:rPr>
          <w:rFonts w:cs="Arial"/>
        </w:rPr>
        <w:t xml:space="preserve">In </w:t>
      </w:r>
      <w:r w:rsidR="004E7DE4">
        <w:rPr>
          <w:rFonts w:cs="Arial"/>
        </w:rPr>
        <w:t xml:space="preserve">the </w:t>
      </w:r>
      <w:r w:rsidRPr="00727DA6">
        <w:rPr>
          <w:rFonts w:cs="Arial"/>
        </w:rPr>
        <w:t xml:space="preserve">Admin Role tab, provide </w:t>
      </w:r>
      <w:r w:rsidR="00475F91">
        <w:rPr>
          <w:rFonts w:cs="Arial"/>
        </w:rPr>
        <w:t xml:space="preserve">a </w:t>
      </w:r>
      <w:r w:rsidRPr="00727DA6">
        <w:rPr>
          <w:rFonts w:cs="Arial"/>
        </w:rPr>
        <w:t>Full Administrator role to the group (</w:t>
      </w:r>
      <w:proofErr w:type="spellStart"/>
      <w:r w:rsidRPr="00727DA6">
        <w:rPr>
          <w:rFonts w:cs="Arial"/>
        </w:rPr>
        <w:t>gtsyd</w:t>
      </w:r>
      <w:proofErr w:type="spellEnd"/>
      <w:r w:rsidRPr="00727DA6">
        <w:rPr>
          <w:rFonts w:cs="Arial"/>
        </w:rPr>
        <w:t>\</w:t>
      </w:r>
      <w:proofErr w:type="spellStart"/>
      <w:r w:rsidRPr="00727DA6">
        <w:rPr>
          <w:rFonts w:cs="Arial"/>
        </w:rPr>
        <w:t>grp.vmware.vCenter.Admins</w:t>
      </w:r>
      <w:proofErr w:type="spellEnd"/>
      <w:r w:rsidRPr="00727DA6">
        <w:rPr>
          <w:rFonts w:cs="Arial"/>
        </w:rPr>
        <w:t>)</w:t>
      </w:r>
      <w:r>
        <w:rPr>
          <w:rFonts w:cs="Arial"/>
        </w:rPr>
        <w:t>:</w:t>
      </w:r>
    </w:p>
    <w:p w14:paraId="52CB122A" w14:textId="2B7EE84E" w:rsidR="00727DA6" w:rsidRDefault="00D86548" w:rsidP="00727DA6">
      <w:pPr>
        <w:pStyle w:val="BodyText"/>
        <w:ind w:left="0"/>
        <w:jc w:val="center"/>
        <w:rPr>
          <w:rFonts w:cs="Arial"/>
        </w:rPr>
      </w:pPr>
      <w:r>
        <w:rPr>
          <w:rFonts w:asciiTheme="minorHAnsi" w:hAnsiTheme="minorHAnsi" w:cstheme="minorHAnsi"/>
          <w:noProof/>
        </w:rPr>
        <w:pict w14:anchorId="3EA2BACC">
          <v:rect id="_x0000_s2178" style="position:absolute;left:0;text-align:left;margin-left:399.45pt;margin-top:217.9pt;width:37.5pt;height:19.5pt;z-index:251784192" filled="f" strokecolor="red" strokeweight="1.5pt"/>
        </w:pict>
      </w:r>
      <w:r>
        <w:rPr>
          <w:rFonts w:asciiTheme="minorHAnsi" w:hAnsiTheme="minorHAnsi" w:cstheme="minorHAnsi"/>
          <w:noProof/>
        </w:rPr>
        <w:pict w14:anchorId="45CA2D65">
          <v:rect id="_x0000_s2177" style="position:absolute;left:0;text-align:left;margin-left:20.45pt;margin-top:93.4pt;width:333.5pt;height:113.5pt;z-index:251783168" filled="f" strokecolor="red" strokeweight="1.5pt"/>
        </w:pict>
      </w:r>
      <w:r>
        <w:rPr>
          <w:rFonts w:asciiTheme="minorHAnsi" w:hAnsiTheme="minorHAnsi" w:cstheme="minorHAnsi"/>
          <w:noProof/>
        </w:rPr>
        <w:pict w14:anchorId="3761659C">
          <v:rect id="_x0000_s2176" style="position:absolute;left:0;text-align:left;margin-left:129.45pt;margin-top:20.4pt;width:60pt;height:16.5pt;z-index:251782144" filled="f" strokecolor="red" strokeweight="1.5pt"/>
        </w:pict>
      </w:r>
      <w:r w:rsidR="00727DA6" w:rsidRPr="00215B99">
        <w:rPr>
          <w:rFonts w:asciiTheme="minorHAnsi" w:hAnsiTheme="minorHAnsi" w:cstheme="minorHAnsi"/>
          <w:noProof/>
        </w:rPr>
        <w:drawing>
          <wp:inline distT="0" distB="0" distL="0" distR="0" wp14:anchorId="0DC1D9C0" wp14:editId="4ADFCF47">
            <wp:extent cx="5760720" cy="3538147"/>
            <wp:effectExtent l="19050" t="19050" r="0" b="5715"/>
            <wp:docPr id="511863504" name="Picture 5118635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63504" name="Picture 511863504" descr="A screenshot of a computer&#10;&#10;Description automatically generated"/>
                    <pic:cNvPicPr/>
                  </pic:nvPicPr>
                  <pic:blipFill>
                    <a:blip r:embed="rId119"/>
                    <a:stretch>
                      <a:fillRect/>
                    </a:stretch>
                  </pic:blipFill>
                  <pic:spPr>
                    <a:xfrm>
                      <a:off x="0" y="0"/>
                      <a:ext cx="5760720" cy="3538147"/>
                    </a:xfrm>
                    <a:prstGeom prst="rect">
                      <a:avLst/>
                    </a:prstGeom>
                    <a:ln w="12700">
                      <a:solidFill>
                        <a:schemeClr val="tx1"/>
                      </a:solidFill>
                    </a:ln>
                  </pic:spPr>
                </pic:pic>
              </a:graphicData>
            </a:graphic>
          </wp:inline>
        </w:drawing>
      </w:r>
    </w:p>
    <w:p w14:paraId="673DB7B5" w14:textId="1B1D98BA" w:rsidR="00727DA6" w:rsidRDefault="00D86548" w:rsidP="00727DA6">
      <w:pPr>
        <w:pStyle w:val="BodyText"/>
        <w:ind w:left="0"/>
        <w:jc w:val="center"/>
        <w:rPr>
          <w:rFonts w:cs="Arial"/>
        </w:rPr>
      </w:pPr>
      <w:r>
        <w:rPr>
          <w:rFonts w:asciiTheme="minorHAnsi" w:hAnsiTheme="minorHAnsi" w:cstheme="minorHAnsi"/>
          <w:noProof/>
        </w:rPr>
        <w:lastRenderedPageBreak/>
        <w:pict w14:anchorId="5978E951">
          <v:rect id="_x0000_s2218" style="position:absolute;left:0;text-align:left;margin-left:16.45pt;margin-top:114.7pt;width:264.5pt;height:30pt;z-index:251822080" filled="f" strokecolor="red" strokeweight="1.5pt"/>
        </w:pict>
      </w:r>
      <w:r>
        <w:rPr>
          <w:rFonts w:asciiTheme="minorHAnsi" w:hAnsiTheme="minorHAnsi" w:cstheme="minorHAnsi"/>
          <w:noProof/>
        </w:rPr>
        <w:pict w14:anchorId="25B97466">
          <v:rect id="_x0000_s2180" style="position:absolute;left:0;text-align:left;margin-left:402.95pt;margin-top:162.2pt;width:31pt;height:17.5pt;z-index:251785216" filled="f" strokecolor="red" strokeweight="1.5pt"/>
        </w:pict>
      </w:r>
      <w:r w:rsidR="00727DA6" w:rsidRPr="00215B99">
        <w:rPr>
          <w:rFonts w:asciiTheme="minorHAnsi" w:hAnsiTheme="minorHAnsi" w:cstheme="minorHAnsi"/>
          <w:noProof/>
        </w:rPr>
        <w:drawing>
          <wp:inline distT="0" distB="0" distL="0" distR="0" wp14:anchorId="0A895FD3" wp14:editId="54B9B21B">
            <wp:extent cx="5760720" cy="3663419"/>
            <wp:effectExtent l="19050" t="19050" r="0" b="0"/>
            <wp:docPr id="680153981" name="Picture 6801539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53981" name="Picture 680153981" descr="A screenshot of a computer&#10;&#10;Description automatically generated"/>
                    <pic:cNvPicPr/>
                  </pic:nvPicPr>
                  <pic:blipFill>
                    <a:blip r:embed="rId120"/>
                    <a:stretch>
                      <a:fillRect/>
                    </a:stretch>
                  </pic:blipFill>
                  <pic:spPr>
                    <a:xfrm>
                      <a:off x="0" y="0"/>
                      <a:ext cx="5760720" cy="3663419"/>
                    </a:xfrm>
                    <a:prstGeom prst="rect">
                      <a:avLst/>
                    </a:prstGeom>
                    <a:ln w="12700">
                      <a:solidFill>
                        <a:schemeClr val="tx1"/>
                      </a:solidFill>
                    </a:ln>
                  </pic:spPr>
                </pic:pic>
              </a:graphicData>
            </a:graphic>
          </wp:inline>
        </w:drawing>
      </w:r>
    </w:p>
    <w:p w14:paraId="60944CEC" w14:textId="41D84925" w:rsidR="00727DA6" w:rsidRDefault="008A148D" w:rsidP="00331787">
      <w:pPr>
        <w:pStyle w:val="BodyText"/>
        <w:numPr>
          <w:ilvl w:val="0"/>
          <w:numId w:val="30"/>
        </w:numPr>
        <w:ind w:left="284" w:hanging="284"/>
        <w:jc w:val="both"/>
        <w:rPr>
          <w:rFonts w:cs="Arial"/>
        </w:rPr>
      </w:pPr>
      <w:r w:rsidRPr="008A148D">
        <w:rPr>
          <w:rFonts w:cs="Arial"/>
        </w:rPr>
        <w:t xml:space="preserve">Configuration </w:t>
      </w:r>
      <w:r w:rsidR="002B6C96" w:rsidRPr="002B6C96">
        <w:t xml:space="preserve">of vCenter as </w:t>
      </w:r>
      <w:r w:rsidR="00475F91">
        <w:t xml:space="preserve">a </w:t>
      </w:r>
      <w:r w:rsidR="002B6C96" w:rsidRPr="002B6C96">
        <w:t xml:space="preserve">Target for Applications. Navigate to the Machine </w:t>
      </w:r>
      <w:r w:rsidR="00FA2427">
        <w:t>M</w:t>
      </w:r>
      <w:r w:rsidR="002B6C96" w:rsidRPr="002B6C96">
        <w:t>anager</w:t>
      </w:r>
      <w:r w:rsidR="00FA2427">
        <w:t>s</w:t>
      </w:r>
      <w:r w:rsidR="002B6C96" w:rsidRPr="002B6C96">
        <w:t xml:space="preserve"> tab &gt; type vCenter Server &gt; put vCenter FQDN &gt; enter domain account credentials &gt; Click on </w:t>
      </w:r>
      <w:r w:rsidR="002B6C96" w:rsidRPr="002B6C96">
        <w:rPr>
          <w:b/>
          <w:bCs/>
          <w:color w:val="0E101A"/>
        </w:rPr>
        <w:t>Save</w:t>
      </w:r>
      <w:r w:rsidR="002B6C96" w:rsidRPr="002B6C96">
        <w:t>:</w:t>
      </w:r>
    </w:p>
    <w:p w14:paraId="0AF16BC8" w14:textId="1CF6879A" w:rsidR="008A148D" w:rsidRDefault="00D86548" w:rsidP="008A148D">
      <w:pPr>
        <w:pStyle w:val="BodyText"/>
        <w:ind w:left="0"/>
        <w:jc w:val="center"/>
        <w:rPr>
          <w:rFonts w:cs="Arial"/>
        </w:rPr>
      </w:pPr>
      <w:r>
        <w:rPr>
          <w:rFonts w:asciiTheme="minorHAnsi" w:hAnsiTheme="minorHAnsi" w:cstheme="minorHAnsi"/>
          <w:noProof/>
        </w:rPr>
        <w:pict w14:anchorId="38BCCE9A">
          <v:rect id="_x0000_s2183" style="position:absolute;left:0;text-align:left;margin-left:18.45pt;margin-top:81.75pt;width:189pt;height:221pt;z-index:251788288" filled="f" strokecolor="red" strokeweight="1.5pt"/>
        </w:pict>
      </w:r>
      <w:r>
        <w:rPr>
          <w:rFonts w:asciiTheme="minorHAnsi" w:hAnsiTheme="minorHAnsi" w:cstheme="minorHAnsi"/>
          <w:noProof/>
        </w:rPr>
        <w:pict w14:anchorId="1D115AC7">
          <v:rect id="_x0000_s2182" style="position:absolute;left:0;text-align:left;margin-left:399.45pt;margin-top:315.25pt;width:38.5pt;height:17pt;z-index:251787264" filled="f" strokecolor="red" strokeweight="1.5pt"/>
        </w:pict>
      </w:r>
      <w:r>
        <w:rPr>
          <w:rFonts w:asciiTheme="minorHAnsi" w:hAnsiTheme="minorHAnsi" w:cstheme="minorHAnsi"/>
          <w:noProof/>
        </w:rPr>
        <w:pict w14:anchorId="343B8773">
          <v:rect id="_x0000_s2181" style="position:absolute;left:0;text-align:left;margin-left:186.45pt;margin-top:17.25pt;width:1in;height:18.5pt;z-index:251786240" filled="f" strokecolor="red" strokeweight="1.5pt"/>
        </w:pict>
      </w:r>
      <w:r w:rsidR="008A148D" w:rsidRPr="00215B99">
        <w:rPr>
          <w:rFonts w:asciiTheme="minorHAnsi" w:hAnsiTheme="minorHAnsi" w:cstheme="minorHAnsi"/>
          <w:noProof/>
        </w:rPr>
        <w:drawing>
          <wp:inline distT="0" distB="0" distL="0" distR="0" wp14:anchorId="2CBCF5EB" wp14:editId="276D4708">
            <wp:extent cx="5760720" cy="4875970"/>
            <wp:effectExtent l="19050" t="19050" r="0" b="1270"/>
            <wp:docPr id="1530572567" name="Picture 15305725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72567" name="Picture 1530572567" descr="A screenshot of a computer&#10;&#10;Description automatically generated"/>
                    <pic:cNvPicPr/>
                  </pic:nvPicPr>
                  <pic:blipFill>
                    <a:blip r:embed="rId121"/>
                    <a:stretch>
                      <a:fillRect/>
                    </a:stretch>
                  </pic:blipFill>
                  <pic:spPr>
                    <a:xfrm>
                      <a:off x="0" y="0"/>
                      <a:ext cx="5760720" cy="4875970"/>
                    </a:xfrm>
                    <a:prstGeom prst="rect">
                      <a:avLst/>
                    </a:prstGeom>
                    <a:ln w="12700">
                      <a:solidFill>
                        <a:schemeClr val="tx1"/>
                      </a:solidFill>
                    </a:ln>
                  </pic:spPr>
                </pic:pic>
              </a:graphicData>
            </a:graphic>
          </wp:inline>
        </w:drawing>
      </w:r>
    </w:p>
    <w:p w14:paraId="2798C879" w14:textId="5B2B5917" w:rsidR="008A148D" w:rsidRPr="00D66805" w:rsidRDefault="00D66805" w:rsidP="00D66805">
      <w:pPr>
        <w:spacing w:line="240" w:lineRule="auto"/>
        <w:rPr>
          <w:rFonts w:asciiTheme="minorHAnsi" w:hAnsiTheme="minorHAnsi" w:cstheme="minorHAnsi"/>
          <w:noProof/>
        </w:rPr>
      </w:pPr>
      <w:r>
        <w:rPr>
          <w:rFonts w:asciiTheme="minorHAnsi" w:hAnsiTheme="minorHAnsi" w:cstheme="minorHAnsi"/>
          <w:noProof/>
        </w:rPr>
        <w:br w:type="page"/>
      </w:r>
    </w:p>
    <w:p w14:paraId="51BFB5EF" w14:textId="5D9B7814" w:rsidR="008A148D" w:rsidRDefault="008A148D" w:rsidP="00CA3340">
      <w:pPr>
        <w:pStyle w:val="BodyText"/>
        <w:numPr>
          <w:ilvl w:val="0"/>
          <w:numId w:val="30"/>
        </w:numPr>
        <w:ind w:left="284" w:hanging="284"/>
        <w:rPr>
          <w:rFonts w:cs="Arial"/>
        </w:rPr>
      </w:pPr>
      <w:r w:rsidRPr="008A148D">
        <w:rPr>
          <w:rFonts w:cs="Arial"/>
        </w:rPr>
        <w:lastRenderedPageBreak/>
        <w:t xml:space="preserve">Under </w:t>
      </w:r>
      <w:r w:rsidR="002B6C96" w:rsidRPr="002B6C96">
        <w:rPr>
          <w:rFonts w:cs="Arial"/>
        </w:rPr>
        <w:t xml:space="preserve">the Storage </w:t>
      </w:r>
      <w:r w:rsidR="00D756C5" w:rsidRPr="002B6C96">
        <w:rPr>
          <w:rFonts w:cs="Arial"/>
        </w:rPr>
        <w:t>tab</w:t>
      </w:r>
      <w:r w:rsidR="00D756C5">
        <w:rPr>
          <w:rFonts w:cs="Arial"/>
        </w:rPr>
        <w:t>,</w:t>
      </w:r>
      <w:r w:rsidR="002B6C96" w:rsidRPr="002B6C96">
        <w:rPr>
          <w:rFonts w:cs="Arial"/>
        </w:rPr>
        <w:t xml:space="preserve"> we need to define the </w:t>
      </w:r>
      <w:proofErr w:type="spellStart"/>
      <w:r w:rsidR="002B6C96" w:rsidRPr="002B6C96">
        <w:rPr>
          <w:rFonts w:cs="Arial"/>
        </w:rPr>
        <w:t>vSAN</w:t>
      </w:r>
      <w:proofErr w:type="spellEnd"/>
      <w:r w:rsidR="002B6C96" w:rsidRPr="002B6C96">
        <w:rPr>
          <w:rFonts w:cs="Arial"/>
        </w:rPr>
        <w:t xml:space="preserve"> datastore as shown below:</w:t>
      </w:r>
    </w:p>
    <w:p w14:paraId="663D2036" w14:textId="784A80C6" w:rsidR="008A148D" w:rsidRDefault="00D86548" w:rsidP="008A148D">
      <w:pPr>
        <w:pStyle w:val="BodyText"/>
        <w:ind w:left="0"/>
        <w:jc w:val="center"/>
        <w:rPr>
          <w:rFonts w:cs="Arial"/>
        </w:rPr>
      </w:pPr>
      <w:r>
        <w:rPr>
          <w:rFonts w:asciiTheme="minorHAnsi" w:hAnsiTheme="minorHAnsi" w:cstheme="minorHAnsi"/>
          <w:noProof/>
        </w:rPr>
        <w:pict w14:anchorId="5D3B3640">
          <v:rect id="_x0000_s2184" style="position:absolute;left:0;text-align:left;margin-left:12.45pt;margin-top:111.1pt;width:304pt;height:223.5pt;z-index:251789312" filled="f" strokecolor="red" strokeweight="1.5pt"/>
        </w:pict>
      </w:r>
      <w:r w:rsidR="008A148D" w:rsidRPr="00215B99">
        <w:rPr>
          <w:rFonts w:asciiTheme="minorHAnsi" w:hAnsiTheme="minorHAnsi" w:cstheme="minorHAnsi"/>
          <w:noProof/>
        </w:rPr>
        <w:drawing>
          <wp:inline distT="0" distB="0" distL="0" distR="0" wp14:anchorId="76761F99" wp14:editId="464181C7">
            <wp:extent cx="5760720" cy="4851048"/>
            <wp:effectExtent l="19050" t="19050" r="0" b="6985"/>
            <wp:docPr id="1084892317" name="Picture 10848923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92317" name="Picture 1084892317" descr="A screenshot of a computer&#10;&#10;Description automatically generated"/>
                    <pic:cNvPicPr/>
                  </pic:nvPicPr>
                  <pic:blipFill>
                    <a:blip r:embed="rId122"/>
                    <a:stretch>
                      <a:fillRect/>
                    </a:stretch>
                  </pic:blipFill>
                  <pic:spPr>
                    <a:xfrm>
                      <a:off x="0" y="0"/>
                      <a:ext cx="5760720" cy="4851048"/>
                    </a:xfrm>
                    <a:prstGeom prst="rect">
                      <a:avLst/>
                    </a:prstGeom>
                    <a:ln w="12700">
                      <a:solidFill>
                        <a:schemeClr val="tx1"/>
                      </a:solidFill>
                    </a:ln>
                  </pic:spPr>
                </pic:pic>
              </a:graphicData>
            </a:graphic>
          </wp:inline>
        </w:drawing>
      </w:r>
    </w:p>
    <w:p w14:paraId="135E33AF" w14:textId="499917AF" w:rsidR="008A148D" w:rsidRDefault="00D86548" w:rsidP="008A148D">
      <w:pPr>
        <w:pStyle w:val="BodyText"/>
        <w:ind w:left="0"/>
        <w:jc w:val="center"/>
        <w:rPr>
          <w:rFonts w:cs="Arial"/>
        </w:rPr>
      </w:pPr>
      <w:r>
        <w:rPr>
          <w:rFonts w:asciiTheme="minorHAnsi" w:hAnsiTheme="minorHAnsi" w:cstheme="minorHAnsi"/>
          <w:noProof/>
        </w:rPr>
        <w:pict w14:anchorId="112E66D9">
          <v:rect id="_x0000_s2186" style="position:absolute;left:0;text-align:left;margin-left:364.45pt;margin-top:158.7pt;width:76.5pt;height:27pt;z-index:251791360" filled="f" strokecolor="red" strokeweight="1.5pt"/>
        </w:pict>
      </w:r>
      <w:r>
        <w:rPr>
          <w:rFonts w:asciiTheme="minorHAnsi" w:hAnsiTheme="minorHAnsi" w:cstheme="minorHAnsi"/>
          <w:noProof/>
        </w:rPr>
        <w:pict w14:anchorId="5E5B5ED6">
          <v:rect id="_x0000_s2185" style="position:absolute;left:0;text-align:left;margin-left:15.45pt;margin-top:152.2pt;width:160pt;height:33pt;z-index:251790336" filled="f" strokecolor="red" strokeweight="1.5pt"/>
        </w:pict>
      </w:r>
      <w:r w:rsidR="008A148D" w:rsidRPr="00215B99">
        <w:rPr>
          <w:rFonts w:asciiTheme="minorHAnsi" w:hAnsiTheme="minorHAnsi" w:cstheme="minorHAnsi"/>
          <w:noProof/>
        </w:rPr>
        <w:drawing>
          <wp:inline distT="0" distB="0" distL="0" distR="0" wp14:anchorId="51B053A9" wp14:editId="10EEC5F6">
            <wp:extent cx="5582429" cy="2476846"/>
            <wp:effectExtent l="19050" t="19050" r="0" b="0"/>
            <wp:docPr id="1600598888" name="Picture 16005988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98888" name="Picture 1600598888" descr="A screenshot of a computer&#10;&#10;Description automatically generated"/>
                    <pic:cNvPicPr/>
                  </pic:nvPicPr>
                  <pic:blipFill>
                    <a:blip r:embed="rId123"/>
                    <a:stretch>
                      <a:fillRect/>
                    </a:stretch>
                  </pic:blipFill>
                  <pic:spPr>
                    <a:xfrm>
                      <a:off x="0" y="0"/>
                      <a:ext cx="5582429" cy="2476846"/>
                    </a:xfrm>
                    <a:prstGeom prst="rect">
                      <a:avLst/>
                    </a:prstGeom>
                    <a:ln w="12700">
                      <a:solidFill>
                        <a:schemeClr val="tx1"/>
                      </a:solidFill>
                    </a:ln>
                  </pic:spPr>
                </pic:pic>
              </a:graphicData>
            </a:graphic>
          </wp:inline>
        </w:drawing>
      </w:r>
    </w:p>
    <w:p w14:paraId="6874CABD" w14:textId="05761396" w:rsidR="008A148D" w:rsidRDefault="00D86548" w:rsidP="008A148D">
      <w:pPr>
        <w:pStyle w:val="BodyText"/>
        <w:ind w:left="0"/>
        <w:jc w:val="center"/>
        <w:rPr>
          <w:rFonts w:cs="Arial"/>
        </w:rPr>
      </w:pPr>
      <w:r>
        <w:rPr>
          <w:rFonts w:asciiTheme="minorHAnsi" w:hAnsiTheme="minorHAnsi" w:cstheme="minorHAnsi"/>
          <w:noProof/>
        </w:rPr>
        <w:lastRenderedPageBreak/>
        <w:pict w14:anchorId="1DDA0250">
          <v:rect id="_x0000_s2187" style="position:absolute;left:0;text-align:left;margin-left:21.95pt;margin-top:117.7pt;width:192.5pt;height:18pt;z-index:251792384" filled="f" strokecolor="red" strokeweight="1.5pt"/>
        </w:pict>
      </w:r>
      <w:r w:rsidR="008A148D" w:rsidRPr="00215B99">
        <w:rPr>
          <w:rFonts w:asciiTheme="minorHAnsi" w:hAnsiTheme="minorHAnsi" w:cstheme="minorHAnsi"/>
          <w:noProof/>
        </w:rPr>
        <w:drawing>
          <wp:inline distT="0" distB="0" distL="0" distR="0" wp14:anchorId="6DC379B2" wp14:editId="4ED95492">
            <wp:extent cx="5760720" cy="4332305"/>
            <wp:effectExtent l="19050" t="19050" r="0" b="0"/>
            <wp:docPr id="491203559" name="Picture 4912035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03559" name="Picture 491203559" descr="A screenshot of a computer&#10;&#10;Description automatically generated"/>
                    <pic:cNvPicPr/>
                  </pic:nvPicPr>
                  <pic:blipFill>
                    <a:blip r:embed="rId124"/>
                    <a:stretch>
                      <a:fillRect/>
                    </a:stretch>
                  </pic:blipFill>
                  <pic:spPr>
                    <a:xfrm>
                      <a:off x="0" y="0"/>
                      <a:ext cx="5760720" cy="4332305"/>
                    </a:xfrm>
                    <a:prstGeom prst="rect">
                      <a:avLst/>
                    </a:prstGeom>
                    <a:ln w="12700">
                      <a:solidFill>
                        <a:schemeClr val="tx1"/>
                      </a:solidFill>
                    </a:ln>
                  </pic:spPr>
                </pic:pic>
              </a:graphicData>
            </a:graphic>
          </wp:inline>
        </w:drawing>
      </w:r>
    </w:p>
    <w:p w14:paraId="2714A3A5" w14:textId="1E1CE2C8" w:rsidR="008A148D" w:rsidRDefault="00D86548" w:rsidP="008A148D">
      <w:pPr>
        <w:pStyle w:val="BodyText"/>
        <w:ind w:left="0"/>
        <w:jc w:val="center"/>
        <w:rPr>
          <w:rFonts w:cs="Arial"/>
        </w:rPr>
      </w:pPr>
      <w:r>
        <w:rPr>
          <w:rFonts w:asciiTheme="minorHAnsi" w:hAnsiTheme="minorHAnsi" w:cstheme="minorHAnsi"/>
          <w:noProof/>
        </w:rPr>
        <w:pict w14:anchorId="3744DEFB">
          <v:rect id="_x0000_s2219" style="position:absolute;left:0;text-align:left;margin-left:14.95pt;margin-top:217.6pt;width:413.5pt;height:12pt;z-index:251823104" filled="f" strokecolor="red" strokeweight="1.5pt"/>
        </w:pict>
      </w:r>
      <w:r>
        <w:rPr>
          <w:rFonts w:asciiTheme="minorHAnsi" w:hAnsiTheme="minorHAnsi" w:cstheme="minorHAnsi"/>
          <w:noProof/>
        </w:rPr>
        <w:pict w14:anchorId="2997660A">
          <v:rect id="_x0000_s2220" style="position:absolute;left:0;text-align:left;margin-left:387.95pt;margin-top:291.6pt;width:42.5pt;height:18.5pt;z-index:251824128" filled="f" strokecolor="red" strokeweight="1.5pt"/>
        </w:pict>
      </w:r>
      <w:r w:rsidR="008A148D" w:rsidRPr="00215B99">
        <w:rPr>
          <w:rFonts w:asciiTheme="minorHAnsi" w:hAnsiTheme="minorHAnsi" w:cstheme="minorHAnsi"/>
          <w:noProof/>
        </w:rPr>
        <w:drawing>
          <wp:inline distT="0" distB="0" distL="0" distR="0" wp14:anchorId="56E2A6F9" wp14:editId="533BEDAB">
            <wp:extent cx="5760720" cy="4219034"/>
            <wp:effectExtent l="19050" t="19050" r="0" b="0"/>
            <wp:docPr id="1114691762" name="Picture 1114691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4219034"/>
                    </a:xfrm>
                    <a:prstGeom prst="rect">
                      <a:avLst/>
                    </a:prstGeom>
                    <a:ln w="12700">
                      <a:solidFill>
                        <a:schemeClr val="tx1"/>
                      </a:solidFill>
                    </a:ln>
                  </pic:spPr>
                </pic:pic>
              </a:graphicData>
            </a:graphic>
          </wp:inline>
        </w:drawing>
      </w:r>
    </w:p>
    <w:p w14:paraId="17D1A86E" w14:textId="295A4F18" w:rsidR="008A148D" w:rsidRDefault="00D86548" w:rsidP="008A148D">
      <w:pPr>
        <w:pStyle w:val="BodyText"/>
        <w:ind w:left="0"/>
        <w:jc w:val="center"/>
        <w:rPr>
          <w:rFonts w:cs="Arial"/>
        </w:rPr>
      </w:pPr>
      <w:r>
        <w:rPr>
          <w:rFonts w:asciiTheme="minorHAnsi" w:hAnsiTheme="minorHAnsi" w:cstheme="minorHAnsi"/>
          <w:noProof/>
        </w:rPr>
        <w:lastRenderedPageBreak/>
        <w:pict w14:anchorId="08992171">
          <v:rect id="_x0000_s2188" style="position:absolute;left:0;text-align:left;margin-left:28.95pt;margin-top:74pt;width:378pt;height:305pt;z-index:251793408" filled="f" strokecolor="red" strokeweight="1.5pt"/>
        </w:pict>
      </w:r>
      <w:r w:rsidR="008A148D" w:rsidRPr="00215B99">
        <w:rPr>
          <w:rFonts w:asciiTheme="minorHAnsi" w:hAnsiTheme="minorHAnsi" w:cstheme="minorHAnsi"/>
          <w:noProof/>
        </w:rPr>
        <w:drawing>
          <wp:inline distT="0" distB="0" distL="0" distR="0" wp14:anchorId="06A6A9AA" wp14:editId="7C07EA22">
            <wp:extent cx="5486400" cy="5021390"/>
            <wp:effectExtent l="19050" t="19050" r="0" b="8255"/>
            <wp:docPr id="1373102286" name="Picture 137310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92832" cy="5027277"/>
                    </a:xfrm>
                    <a:prstGeom prst="rect">
                      <a:avLst/>
                    </a:prstGeom>
                    <a:ln w="12700">
                      <a:solidFill>
                        <a:schemeClr val="tx1"/>
                      </a:solidFill>
                    </a:ln>
                  </pic:spPr>
                </pic:pic>
              </a:graphicData>
            </a:graphic>
          </wp:inline>
        </w:drawing>
      </w:r>
    </w:p>
    <w:p w14:paraId="6F6E94A4" w14:textId="3D638FE9" w:rsidR="008A148D" w:rsidRDefault="00D86548" w:rsidP="008A148D">
      <w:pPr>
        <w:pStyle w:val="BodyText"/>
        <w:ind w:left="0"/>
        <w:jc w:val="center"/>
        <w:rPr>
          <w:rFonts w:cs="Arial"/>
        </w:rPr>
      </w:pPr>
      <w:r>
        <w:rPr>
          <w:rFonts w:asciiTheme="minorHAnsi" w:hAnsiTheme="minorHAnsi" w:cstheme="minorHAnsi"/>
          <w:noProof/>
        </w:rPr>
        <w:lastRenderedPageBreak/>
        <w:pict w14:anchorId="2F94BA68">
          <v:rect id="_x0000_s2191" style="position:absolute;left:0;text-align:left;margin-left:390.95pt;margin-top:329.7pt;width:37.5pt;height:15.5pt;z-index:251795456" filled="f" strokecolor="red" strokeweight="1.5pt"/>
        </w:pict>
      </w:r>
      <w:r>
        <w:rPr>
          <w:rFonts w:asciiTheme="minorHAnsi" w:hAnsiTheme="minorHAnsi" w:cstheme="minorHAnsi"/>
          <w:noProof/>
        </w:rPr>
        <w:pict w14:anchorId="0327CA59">
          <v:rect id="_x0000_s2190" style="position:absolute;left:0;text-align:left;margin-left:24.95pt;margin-top:13.7pt;width:388pt;height:305.5pt;z-index:251794432" filled="f" strokecolor="red" strokeweight="1.5pt"/>
        </w:pict>
      </w:r>
      <w:r w:rsidR="008A148D" w:rsidRPr="00215B99">
        <w:rPr>
          <w:rFonts w:asciiTheme="minorHAnsi" w:hAnsiTheme="minorHAnsi" w:cstheme="minorHAnsi"/>
          <w:noProof/>
        </w:rPr>
        <w:drawing>
          <wp:inline distT="0" distB="0" distL="0" distR="0" wp14:anchorId="708B9D38" wp14:editId="46577C9B">
            <wp:extent cx="5760720" cy="4647829"/>
            <wp:effectExtent l="19050" t="19050" r="0" b="635"/>
            <wp:docPr id="333075142" name="Picture 3330751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75142" name="Picture 333075142" descr="A screenshot of a computer&#10;&#10;Description automatically generated"/>
                    <pic:cNvPicPr/>
                  </pic:nvPicPr>
                  <pic:blipFill>
                    <a:blip r:embed="rId127"/>
                    <a:stretch>
                      <a:fillRect/>
                    </a:stretch>
                  </pic:blipFill>
                  <pic:spPr>
                    <a:xfrm>
                      <a:off x="0" y="0"/>
                      <a:ext cx="5760720" cy="4647829"/>
                    </a:xfrm>
                    <a:prstGeom prst="rect">
                      <a:avLst/>
                    </a:prstGeom>
                    <a:ln w="12700">
                      <a:solidFill>
                        <a:schemeClr val="tx1"/>
                      </a:solidFill>
                    </a:ln>
                  </pic:spPr>
                </pic:pic>
              </a:graphicData>
            </a:graphic>
          </wp:inline>
        </w:drawing>
      </w:r>
    </w:p>
    <w:p w14:paraId="5F10F8FD" w14:textId="467951DD" w:rsidR="008A148D" w:rsidRDefault="00D86548" w:rsidP="00391E97">
      <w:pPr>
        <w:pStyle w:val="BodyText"/>
        <w:ind w:left="0"/>
        <w:jc w:val="center"/>
        <w:rPr>
          <w:rFonts w:cs="Arial"/>
        </w:rPr>
      </w:pPr>
      <w:r>
        <w:rPr>
          <w:rFonts w:asciiTheme="minorHAnsi" w:hAnsiTheme="minorHAnsi" w:cstheme="minorHAnsi"/>
          <w:noProof/>
        </w:rPr>
        <w:pict w14:anchorId="37465D1C">
          <v:rect id="_x0000_s2217" style="position:absolute;left:0;text-align:left;margin-left:21.95pt;margin-top:155.2pt;width:414.5pt;height:170pt;z-index:251821056" filled="f" strokecolor="red" strokeweight="1.5pt"/>
        </w:pict>
      </w:r>
      <w:r w:rsidR="008A148D" w:rsidRPr="00215B99">
        <w:rPr>
          <w:rFonts w:asciiTheme="minorHAnsi" w:hAnsiTheme="minorHAnsi" w:cstheme="minorHAnsi"/>
          <w:noProof/>
        </w:rPr>
        <w:drawing>
          <wp:inline distT="0" distB="0" distL="0" distR="0" wp14:anchorId="46295002" wp14:editId="57637FFE">
            <wp:extent cx="5760720" cy="4859070"/>
            <wp:effectExtent l="19050" t="19050" r="0" b="0"/>
            <wp:docPr id="628100876" name="Picture 6281008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00876" name="Picture 628100876" descr="A screenshot of a computer&#10;&#10;Description automatically generated"/>
                    <pic:cNvPicPr/>
                  </pic:nvPicPr>
                  <pic:blipFill>
                    <a:blip r:embed="rId128"/>
                    <a:stretch>
                      <a:fillRect/>
                    </a:stretch>
                  </pic:blipFill>
                  <pic:spPr>
                    <a:xfrm>
                      <a:off x="0" y="0"/>
                      <a:ext cx="5760720" cy="4859070"/>
                    </a:xfrm>
                    <a:prstGeom prst="rect">
                      <a:avLst/>
                    </a:prstGeom>
                    <a:ln w="12700">
                      <a:solidFill>
                        <a:schemeClr val="tx1"/>
                      </a:solidFill>
                    </a:ln>
                  </pic:spPr>
                </pic:pic>
              </a:graphicData>
            </a:graphic>
          </wp:inline>
        </w:drawing>
      </w:r>
    </w:p>
    <w:p w14:paraId="1F42296A" w14:textId="51905D1A" w:rsidR="00786986" w:rsidRPr="00786986" w:rsidRDefault="00786986" w:rsidP="00786986">
      <w:pPr>
        <w:pStyle w:val="Heading1"/>
        <w:numPr>
          <w:ilvl w:val="0"/>
          <w:numId w:val="21"/>
        </w:numPr>
        <w:rPr>
          <w:rFonts w:cs="Arial"/>
        </w:rPr>
      </w:pPr>
      <w:bookmarkStart w:id="57" w:name="_Toc177130301"/>
      <w:r>
        <w:rPr>
          <w:rFonts w:cs="Arial"/>
        </w:rPr>
        <w:lastRenderedPageBreak/>
        <w:t>Abbreviations/Acronyms</w:t>
      </w:r>
      <w:bookmarkEnd w:id="57"/>
    </w:p>
    <w:tbl>
      <w:tblPr>
        <w:tblpPr w:leftFromText="180" w:rightFromText="180" w:vertAnchor="text" w:horzAnchor="margin" w:tblpY="62"/>
        <w:tblW w:w="932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2405"/>
        <w:gridCol w:w="1843"/>
        <w:gridCol w:w="5079"/>
      </w:tblGrid>
      <w:tr w:rsidR="00786986" w:rsidRPr="00126866" w14:paraId="241E4B8C" w14:textId="77777777" w:rsidTr="00731F24">
        <w:trPr>
          <w:trHeight w:val="150"/>
        </w:trPr>
        <w:tc>
          <w:tcPr>
            <w:tcW w:w="2405" w:type="dxa"/>
            <w:shd w:val="clear" w:color="auto" w:fill="F2F2F2"/>
          </w:tcPr>
          <w:p w14:paraId="2700B77E" w14:textId="77777777" w:rsidR="00786986" w:rsidRPr="00095DF0" w:rsidRDefault="00786986" w:rsidP="00731F24">
            <w:pPr>
              <w:rPr>
                <w:rFonts w:cs="Arial"/>
                <w:b/>
                <w:bCs/>
              </w:rPr>
            </w:pPr>
            <w:r>
              <w:rPr>
                <w:rFonts w:cs="Arial"/>
                <w:b/>
                <w:bCs/>
              </w:rPr>
              <w:t>Abbreviation/Acronym</w:t>
            </w:r>
          </w:p>
        </w:tc>
        <w:tc>
          <w:tcPr>
            <w:tcW w:w="1843" w:type="dxa"/>
            <w:shd w:val="clear" w:color="auto" w:fill="F2F2F2"/>
          </w:tcPr>
          <w:p w14:paraId="618C2B5F" w14:textId="77777777" w:rsidR="00786986" w:rsidRPr="00126866" w:rsidRDefault="00786986" w:rsidP="00731F24">
            <w:pPr>
              <w:rPr>
                <w:rFonts w:cs="Arial"/>
                <w:b/>
                <w:bCs/>
              </w:rPr>
            </w:pPr>
            <w:r w:rsidRPr="00126866">
              <w:rPr>
                <w:b/>
                <w:bCs/>
              </w:rPr>
              <w:t>Expansion</w:t>
            </w:r>
          </w:p>
        </w:tc>
        <w:tc>
          <w:tcPr>
            <w:tcW w:w="5079" w:type="dxa"/>
            <w:shd w:val="clear" w:color="auto" w:fill="F2F2F2"/>
          </w:tcPr>
          <w:p w14:paraId="5968CA1B" w14:textId="77777777" w:rsidR="00786986" w:rsidRPr="00126866" w:rsidRDefault="00786986" w:rsidP="00731F24">
            <w:pPr>
              <w:rPr>
                <w:b/>
                <w:bCs/>
              </w:rPr>
            </w:pPr>
            <w:r>
              <w:rPr>
                <w:b/>
                <w:bCs/>
              </w:rPr>
              <w:t>Definition</w:t>
            </w:r>
          </w:p>
        </w:tc>
      </w:tr>
      <w:tr w:rsidR="00786986" w:rsidRPr="00C56DE4" w14:paraId="7C4C5668" w14:textId="77777777" w:rsidTr="00731F24">
        <w:trPr>
          <w:trHeight w:val="150"/>
        </w:trPr>
        <w:tc>
          <w:tcPr>
            <w:tcW w:w="2405" w:type="dxa"/>
            <w:shd w:val="clear" w:color="auto" w:fill="auto"/>
          </w:tcPr>
          <w:p w14:paraId="3944F641" w14:textId="7B01955A" w:rsidR="00786986" w:rsidRPr="004916C8" w:rsidRDefault="00786986" w:rsidP="00731F24">
            <w:pPr>
              <w:rPr>
                <w:rFonts w:cs="Arial"/>
              </w:rPr>
            </w:pPr>
            <w:r>
              <w:rPr>
                <w:rFonts w:cs="Arial"/>
              </w:rPr>
              <w:t>VM</w:t>
            </w:r>
          </w:p>
        </w:tc>
        <w:tc>
          <w:tcPr>
            <w:tcW w:w="1843" w:type="dxa"/>
            <w:shd w:val="clear" w:color="auto" w:fill="auto"/>
          </w:tcPr>
          <w:p w14:paraId="25A7DE87" w14:textId="3CB27E8A" w:rsidR="00786986" w:rsidRPr="004916C8" w:rsidRDefault="00786986" w:rsidP="00731F24">
            <w:r>
              <w:t>Virtual Machine</w:t>
            </w:r>
          </w:p>
        </w:tc>
        <w:tc>
          <w:tcPr>
            <w:tcW w:w="5079" w:type="dxa"/>
            <w:shd w:val="clear" w:color="auto" w:fill="auto"/>
          </w:tcPr>
          <w:p w14:paraId="34109C63" w14:textId="01D2F62A" w:rsidR="00786986" w:rsidRPr="00786986" w:rsidRDefault="00786986" w:rsidP="00731F24">
            <w:pPr>
              <w:rPr>
                <w:b/>
                <w:bCs/>
              </w:rPr>
            </w:pPr>
            <w:r w:rsidRPr="00786986">
              <w:rPr>
                <w:rFonts w:cs="Arial"/>
                <w:shd w:val="clear" w:color="auto" w:fill="FFFFFF"/>
              </w:rPr>
              <w:t>A</w:t>
            </w:r>
            <w:r w:rsidR="002C4E56">
              <w:rPr>
                <w:rFonts w:cs="Arial"/>
                <w:shd w:val="clear" w:color="auto" w:fill="FFFFFF"/>
              </w:rPr>
              <w:t xml:space="preserve"> </w:t>
            </w:r>
            <w:r w:rsidR="00656DA4" w:rsidRPr="00656DA4">
              <w:rPr>
                <w:rFonts w:cs="Arial"/>
                <w:shd w:val="clear" w:color="auto" w:fill="FFFFFF"/>
              </w:rPr>
              <w:t>virtual machine is the virtualization or emulation of a computer system. It is based on computer architectures and provides the functionality of a physical computer.</w:t>
            </w:r>
          </w:p>
        </w:tc>
      </w:tr>
      <w:tr w:rsidR="00786986" w:rsidRPr="00C56DE4" w14:paraId="383039DB" w14:textId="77777777" w:rsidTr="00731F24">
        <w:trPr>
          <w:trHeight w:val="150"/>
        </w:trPr>
        <w:tc>
          <w:tcPr>
            <w:tcW w:w="2405" w:type="dxa"/>
            <w:shd w:val="clear" w:color="auto" w:fill="auto"/>
          </w:tcPr>
          <w:p w14:paraId="5C0B8FF8" w14:textId="5A21216E" w:rsidR="00786986" w:rsidRDefault="00786986" w:rsidP="00731F24">
            <w:pPr>
              <w:rPr>
                <w:rFonts w:cs="Arial"/>
              </w:rPr>
            </w:pPr>
            <w:r>
              <w:rPr>
                <w:rFonts w:cs="Arial"/>
              </w:rPr>
              <w:t>VDI</w:t>
            </w:r>
          </w:p>
        </w:tc>
        <w:tc>
          <w:tcPr>
            <w:tcW w:w="1843" w:type="dxa"/>
            <w:shd w:val="clear" w:color="auto" w:fill="auto"/>
          </w:tcPr>
          <w:p w14:paraId="429F179A" w14:textId="48DC8250" w:rsidR="00786986" w:rsidRDefault="00533654" w:rsidP="00731F24">
            <w:r>
              <w:t xml:space="preserve">Virtual Desktop Infrastructure </w:t>
            </w:r>
          </w:p>
        </w:tc>
        <w:tc>
          <w:tcPr>
            <w:tcW w:w="5079" w:type="dxa"/>
            <w:shd w:val="clear" w:color="auto" w:fill="auto"/>
          </w:tcPr>
          <w:p w14:paraId="6C59481C" w14:textId="46EDEEEC" w:rsidR="00786986" w:rsidRPr="00533654" w:rsidRDefault="00656DA4" w:rsidP="00731F24">
            <w:pPr>
              <w:rPr>
                <w:rFonts w:cs="Arial"/>
                <w:shd w:val="clear" w:color="auto" w:fill="FFFFFF"/>
              </w:rPr>
            </w:pPr>
            <w:r w:rsidRPr="00656DA4">
              <w:rPr>
                <w:rFonts w:cs="Arial"/>
                <w:shd w:val="clear" w:color="auto" w:fill="FFFFFF"/>
              </w:rPr>
              <w:t>VDI is a software technology that separates the desktop environment and associated application software from the physical client device used to access it.</w:t>
            </w:r>
          </w:p>
        </w:tc>
      </w:tr>
      <w:tr w:rsidR="00533654" w:rsidRPr="00C56DE4" w14:paraId="096286D1" w14:textId="77777777" w:rsidTr="00731F24">
        <w:trPr>
          <w:trHeight w:val="150"/>
        </w:trPr>
        <w:tc>
          <w:tcPr>
            <w:tcW w:w="2405" w:type="dxa"/>
            <w:shd w:val="clear" w:color="auto" w:fill="auto"/>
          </w:tcPr>
          <w:p w14:paraId="40D36618" w14:textId="5ECEA941" w:rsidR="00533654" w:rsidRDefault="00533654" w:rsidP="00731F24">
            <w:pPr>
              <w:rPr>
                <w:rFonts w:cs="Arial"/>
              </w:rPr>
            </w:pPr>
            <w:r>
              <w:rPr>
                <w:rFonts w:cs="Arial"/>
              </w:rPr>
              <w:t>HTML</w:t>
            </w:r>
          </w:p>
        </w:tc>
        <w:tc>
          <w:tcPr>
            <w:tcW w:w="1843" w:type="dxa"/>
            <w:shd w:val="clear" w:color="auto" w:fill="auto"/>
          </w:tcPr>
          <w:p w14:paraId="090089B4" w14:textId="3FDA7CF1" w:rsidR="00533654" w:rsidRPr="00533654" w:rsidRDefault="00533654" w:rsidP="00731F24">
            <w:r w:rsidRPr="00533654">
              <w:rPr>
                <w:rFonts w:cs="Arial"/>
                <w:shd w:val="clear" w:color="auto" w:fill="FFFFFF"/>
              </w:rPr>
              <w:t>Hypertext Markup Language</w:t>
            </w:r>
          </w:p>
        </w:tc>
        <w:tc>
          <w:tcPr>
            <w:tcW w:w="5079" w:type="dxa"/>
            <w:shd w:val="clear" w:color="auto" w:fill="auto"/>
          </w:tcPr>
          <w:p w14:paraId="74AF6FD7" w14:textId="58A7A800" w:rsidR="00533654" w:rsidRPr="00533654" w:rsidRDefault="00656DA4" w:rsidP="00731F24">
            <w:pPr>
              <w:rPr>
                <w:rFonts w:cs="Arial"/>
                <w:shd w:val="clear" w:color="auto" w:fill="FFFFFF"/>
              </w:rPr>
            </w:pPr>
            <w:r w:rsidRPr="00656DA4">
              <w:rPr>
                <w:rFonts w:cs="Arial"/>
                <w:shd w:val="clear" w:color="auto" w:fill="FFFFFF"/>
              </w:rPr>
              <w:t>HTML is the standard markup language for documents designed for display in a web browser.</w:t>
            </w:r>
          </w:p>
        </w:tc>
      </w:tr>
      <w:tr w:rsidR="00533654" w:rsidRPr="00C56DE4" w14:paraId="5F46BF2C" w14:textId="77777777" w:rsidTr="00731F24">
        <w:trPr>
          <w:trHeight w:val="150"/>
        </w:trPr>
        <w:tc>
          <w:tcPr>
            <w:tcW w:w="2405" w:type="dxa"/>
            <w:shd w:val="clear" w:color="auto" w:fill="auto"/>
          </w:tcPr>
          <w:p w14:paraId="1657B3E8" w14:textId="0746ADF5" w:rsidR="00533654" w:rsidRDefault="00533654" w:rsidP="00731F24">
            <w:pPr>
              <w:rPr>
                <w:rFonts w:cs="Arial"/>
              </w:rPr>
            </w:pPr>
            <w:r>
              <w:rPr>
                <w:rFonts w:cs="Arial"/>
              </w:rPr>
              <w:t>IPv4</w:t>
            </w:r>
          </w:p>
        </w:tc>
        <w:tc>
          <w:tcPr>
            <w:tcW w:w="1843" w:type="dxa"/>
            <w:shd w:val="clear" w:color="auto" w:fill="auto"/>
          </w:tcPr>
          <w:p w14:paraId="3D9D9097" w14:textId="6D9BB172" w:rsidR="00533654" w:rsidRPr="00533654" w:rsidRDefault="00533654" w:rsidP="00731F24">
            <w:pPr>
              <w:rPr>
                <w:rFonts w:cs="Arial"/>
                <w:shd w:val="clear" w:color="auto" w:fill="FFFFFF"/>
              </w:rPr>
            </w:pPr>
            <w:r w:rsidRPr="00533654">
              <w:rPr>
                <w:rFonts w:cs="Arial"/>
                <w:shd w:val="clear" w:color="auto" w:fill="FFFFFF"/>
              </w:rPr>
              <w:t>Internet Protocol version 4</w:t>
            </w:r>
          </w:p>
        </w:tc>
        <w:tc>
          <w:tcPr>
            <w:tcW w:w="5079" w:type="dxa"/>
            <w:shd w:val="clear" w:color="auto" w:fill="auto"/>
          </w:tcPr>
          <w:p w14:paraId="60C0CB5E" w14:textId="46A83DA9" w:rsidR="00533654" w:rsidRPr="00533654" w:rsidRDefault="00533654" w:rsidP="00731F24">
            <w:pPr>
              <w:rPr>
                <w:rFonts w:cs="Arial"/>
                <w:shd w:val="clear" w:color="auto" w:fill="FFFFFF"/>
              </w:rPr>
            </w:pPr>
            <w:r w:rsidRPr="00533654">
              <w:rPr>
                <w:rFonts w:cs="Arial"/>
                <w:shd w:val="clear" w:color="auto" w:fill="FFFFFF"/>
              </w:rPr>
              <w:t xml:space="preserve">IPv4 </w:t>
            </w:r>
            <w:r w:rsidRPr="00533654">
              <w:rPr>
                <w:rFonts w:cs="Arial"/>
                <w:sz w:val="21"/>
                <w:szCs w:val="21"/>
                <w:shd w:val="clear" w:color="auto" w:fill="FFFFFF"/>
              </w:rPr>
              <w:t>is the first version of the Internet Protocol as a standalone specification. It is one of the core protocols of standards-based internetworking methods on the Internet and other packet-switched networks.</w:t>
            </w:r>
          </w:p>
        </w:tc>
      </w:tr>
      <w:tr w:rsidR="00533654" w:rsidRPr="00C56DE4" w14:paraId="27490BFF" w14:textId="77777777" w:rsidTr="00731F24">
        <w:trPr>
          <w:trHeight w:val="150"/>
        </w:trPr>
        <w:tc>
          <w:tcPr>
            <w:tcW w:w="2405" w:type="dxa"/>
            <w:shd w:val="clear" w:color="auto" w:fill="auto"/>
          </w:tcPr>
          <w:p w14:paraId="410D7428" w14:textId="32C84F08" w:rsidR="00533654" w:rsidRDefault="00D5673A" w:rsidP="00731F24">
            <w:pPr>
              <w:rPr>
                <w:rFonts w:cs="Arial"/>
              </w:rPr>
            </w:pPr>
            <w:r>
              <w:rPr>
                <w:rFonts w:cs="Arial"/>
              </w:rPr>
              <w:t>FQDN</w:t>
            </w:r>
          </w:p>
        </w:tc>
        <w:tc>
          <w:tcPr>
            <w:tcW w:w="1843" w:type="dxa"/>
            <w:shd w:val="clear" w:color="auto" w:fill="auto"/>
          </w:tcPr>
          <w:p w14:paraId="3C2DFB52" w14:textId="26A2530D" w:rsidR="00533654" w:rsidRPr="00533654" w:rsidRDefault="00D5673A" w:rsidP="00731F24">
            <w:pPr>
              <w:rPr>
                <w:rFonts w:cs="Arial"/>
                <w:shd w:val="clear" w:color="auto" w:fill="FFFFFF"/>
              </w:rPr>
            </w:pPr>
            <w:r>
              <w:rPr>
                <w:rFonts w:cs="Arial"/>
                <w:shd w:val="clear" w:color="auto" w:fill="FFFFFF"/>
              </w:rPr>
              <w:t>Fully Qualified Domain Name</w:t>
            </w:r>
          </w:p>
        </w:tc>
        <w:tc>
          <w:tcPr>
            <w:tcW w:w="5079" w:type="dxa"/>
            <w:shd w:val="clear" w:color="auto" w:fill="auto"/>
          </w:tcPr>
          <w:p w14:paraId="4B0F5BFE" w14:textId="5B0D1BE5" w:rsidR="00533654" w:rsidRPr="00D5673A" w:rsidRDefault="00D5673A" w:rsidP="00731F24">
            <w:pPr>
              <w:rPr>
                <w:rFonts w:cs="Arial"/>
                <w:shd w:val="clear" w:color="auto" w:fill="FFFFFF"/>
              </w:rPr>
            </w:pPr>
            <w:r w:rsidRPr="00D5673A">
              <w:rPr>
                <w:rFonts w:cs="Arial"/>
                <w:shd w:val="clear" w:color="auto" w:fill="FFFFFF"/>
              </w:rPr>
              <w:t>A fully qualified domain name, sometimes also referred to as an absolute domain name, is a domain name that specifies its exact location in the tree hierarchy of the Domain Name System.</w:t>
            </w:r>
          </w:p>
        </w:tc>
      </w:tr>
      <w:tr w:rsidR="0083000B" w:rsidRPr="00C56DE4" w14:paraId="20CB1E04" w14:textId="77777777" w:rsidTr="00731F24">
        <w:trPr>
          <w:trHeight w:val="150"/>
        </w:trPr>
        <w:tc>
          <w:tcPr>
            <w:tcW w:w="2405" w:type="dxa"/>
            <w:shd w:val="clear" w:color="auto" w:fill="auto"/>
          </w:tcPr>
          <w:p w14:paraId="1A5F559A" w14:textId="2CE7C458" w:rsidR="0083000B" w:rsidRDefault="0083000B" w:rsidP="00541B1D">
            <w:pPr>
              <w:ind w:left="567" w:hanging="567"/>
              <w:rPr>
                <w:rFonts w:cs="Arial"/>
              </w:rPr>
            </w:pPr>
            <w:r>
              <w:rPr>
                <w:rFonts w:cs="Arial"/>
              </w:rPr>
              <w:t>SQL</w:t>
            </w:r>
          </w:p>
        </w:tc>
        <w:tc>
          <w:tcPr>
            <w:tcW w:w="1843" w:type="dxa"/>
            <w:shd w:val="clear" w:color="auto" w:fill="auto"/>
          </w:tcPr>
          <w:p w14:paraId="5663C4F8" w14:textId="695876EA" w:rsidR="0083000B" w:rsidRDefault="0083000B" w:rsidP="00731F24">
            <w:pPr>
              <w:rPr>
                <w:rFonts w:cs="Arial"/>
                <w:shd w:val="clear" w:color="auto" w:fill="FFFFFF"/>
              </w:rPr>
            </w:pPr>
            <w:r>
              <w:rPr>
                <w:rFonts w:cs="Arial"/>
                <w:shd w:val="clear" w:color="auto" w:fill="FFFFFF"/>
              </w:rPr>
              <w:t xml:space="preserve">Structured Query Language </w:t>
            </w:r>
          </w:p>
        </w:tc>
        <w:tc>
          <w:tcPr>
            <w:tcW w:w="5079" w:type="dxa"/>
            <w:shd w:val="clear" w:color="auto" w:fill="auto"/>
          </w:tcPr>
          <w:p w14:paraId="4C8837A2" w14:textId="4D43920D" w:rsidR="0083000B" w:rsidRPr="0083000B" w:rsidRDefault="00656DA4" w:rsidP="00731F24">
            <w:pPr>
              <w:rPr>
                <w:rFonts w:cs="Arial"/>
                <w:shd w:val="clear" w:color="auto" w:fill="FFFFFF"/>
              </w:rPr>
            </w:pPr>
            <w:r w:rsidRPr="00656DA4">
              <w:rPr>
                <w:rFonts w:cs="Arial"/>
                <w:shd w:val="clear" w:color="auto" w:fill="FFFFFF"/>
              </w:rPr>
              <w:t>Structured Query Language is a domain-specific language for managing data, especially in a relational database management system</w:t>
            </w:r>
            <w:r w:rsidR="0083000B">
              <w:rPr>
                <w:rFonts w:cs="Arial"/>
                <w:shd w:val="clear" w:color="auto" w:fill="FFFFFF"/>
              </w:rPr>
              <w:t>.</w:t>
            </w:r>
          </w:p>
        </w:tc>
      </w:tr>
      <w:tr w:rsidR="0083000B" w:rsidRPr="00C56DE4" w14:paraId="5558A9DD" w14:textId="77777777" w:rsidTr="00731F24">
        <w:trPr>
          <w:trHeight w:val="150"/>
        </w:trPr>
        <w:tc>
          <w:tcPr>
            <w:tcW w:w="2405" w:type="dxa"/>
            <w:shd w:val="clear" w:color="auto" w:fill="auto"/>
          </w:tcPr>
          <w:p w14:paraId="26CFAF5E" w14:textId="5A8F1676" w:rsidR="0083000B" w:rsidRDefault="0083000B" w:rsidP="00731F24">
            <w:pPr>
              <w:rPr>
                <w:rFonts w:cs="Arial"/>
              </w:rPr>
            </w:pPr>
            <w:r>
              <w:rPr>
                <w:rFonts w:cs="Arial"/>
              </w:rPr>
              <w:t>DB</w:t>
            </w:r>
          </w:p>
        </w:tc>
        <w:tc>
          <w:tcPr>
            <w:tcW w:w="1843" w:type="dxa"/>
            <w:shd w:val="clear" w:color="auto" w:fill="auto"/>
          </w:tcPr>
          <w:p w14:paraId="08878371" w14:textId="2AD00531" w:rsidR="0083000B" w:rsidRDefault="0083000B" w:rsidP="00731F24">
            <w:pPr>
              <w:rPr>
                <w:rFonts w:cs="Arial"/>
                <w:shd w:val="clear" w:color="auto" w:fill="FFFFFF"/>
              </w:rPr>
            </w:pPr>
            <w:r>
              <w:rPr>
                <w:rFonts w:cs="Arial"/>
                <w:shd w:val="clear" w:color="auto" w:fill="FFFFFF"/>
              </w:rPr>
              <w:t>Database</w:t>
            </w:r>
          </w:p>
        </w:tc>
        <w:tc>
          <w:tcPr>
            <w:tcW w:w="5079" w:type="dxa"/>
            <w:shd w:val="clear" w:color="auto" w:fill="auto"/>
          </w:tcPr>
          <w:p w14:paraId="51CA34CE" w14:textId="1B3DD271" w:rsidR="0083000B" w:rsidRPr="0083000B" w:rsidRDefault="00656DA4" w:rsidP="00731F24">
            <w:pPr>
              <w:rPr>
                <w:rFonts w:cs="Arial"/>
                <w:shd w:val="clear" w:color="auto" w:fill="FFFFFF"/>
              </w:rPr>
            </w:pPr>
            <w:r w:rsidRPr="00656DA4">
              <w:rPr>
                <w:rFonts w:cs="Arial"/>
                <w:shd w:val="clear" w:color="auto" w:fill="FFFFFF"/>
              </w:rPr>
              <w:t xml:space="preserve">A database is an organized collection of </w:t>
            </w:r>
            <w:proofErr w:type="gramStart"/>
            <w:r w:rsidRPr="00656DA4">
              <w:rPr>
                <w:rFonts w:cs="Arial"/>
                <w:shd w:val="clear" w:color="auto" w:fill="FFFFFF"/>
              </w:rPr>
              <w:t>data</w:t>
            </w:r>
            <w:proofErr w:type="gramEnd"/>
            <w:r w:rsidRPr="00656DA4">
              <w:rPr>
                <w:rFonts w:cs="Arial"/>
                <w:shd w:val="clear" w:color="auto" w:fill="FFFFFF"/>
              </w:rPr>
              <w:t xml:space="preserve"> or a type of data store based on a database management system, software that interacts with end users, applications, and the database to capture and analy</w:t>
            </w:r>
            <w:r w:rsidR="00BB7FC7">
              <w:rPr>
                <w:rFonts w:cs="Arial"/>
                <w:shd w:val="clear" w:color="auto" w:fill="FFFFFF"/>
              </w:rPr>
              <w:t>z</w:t>
            </w:r>
            <w:r w:rsidRPr="00656DA4">
              <w:rPr>
                <w:rFonts w:cs="Arial"/>
                <w:shd w:val="clear" w:color="auto" w:fill="FFFFFF"/>
              </w:rPr>
              <w:t>e the data</w:t>
            </w:r>
            <w:r w:rsidR="0083000B" w:rsidRPr="0083000B">
              <w:rPr>
                <w:rFonts w:cs="Arial"/>
                <w:shd w:val="clear" w:color="auto" w:fill="FFFFFF"/>
              </w:rPr>
              <w:t>.</w:t>
            </w:r>
          </w:p>
        </w:tc>
      </w:tr>
      <w:tr w:rsidR="0083000B" w:rsidRPr="00C56DE4" w14:paraId="5B796B9F" w14:textId="77777777" w:rsidTr="00731F24">
        <w:trPr>
          <w:trHeight w:val="150"/>
        </w:trPr>
        <w:tc>
          <w:tcPr>
            <w:tcW w:w="2405" w:type="dxa"/>
            <w:shd w:val="clear" w:color="auto" w:fill="auto"/>
          </w:tcPr>
          <w:p w14:paraId="6343D5E6" w14:textId="5BB2BCD9" w:rsidR="0083000B" w:rsidRDefault="00DF6405" w:rsidP="00731F24">
            <w:pPr>
              <w:rPr>
                <w:rFonts w:cs="Arial"/>
              </w:rPr>
            </w:pPr>
            <w:r>
              <w:rPr>
                <w:rFonts w:cs="Arial"/>
              </w:rPr>
              <w:t>MMC</w:t>
            </w:r>
          </w:p>
        </w:tc>
        <w:tc>
          <w:tcPr>
            <w:tcW w:w="1843" w:type="dxa"/>
            <w:shd w:val="clear" w:color="auto" w:fill="auto"/>
          </w:tcPr>
          <w:p w14:paraId="3C71C547" w14:textId="015E691F" w:rsidR="0083000B" w:rsidRDefault="00DF6405" w:rsidP="00731F24">
            <w:pPr>
              <w:rPr>
                <w:rFonts w:cs="Arial"/>
                <w:shd w:val="clear" w:color="auto" w:fill="FFFFFF"/>
              </w:rPr>
            </w:pPr>
            <w:r>
              <w:rPr>
                <w:rFonts w:cs="Arial"/>
                <w:shd w:val="clear" w:color="auto" w:fill="FFFFFF"/>
              </w:rPr>
              <w:t>Microsoft Management Console</w:t>
            </w:r>
          </w:p>
        </w:tc>
        <w:tc>
          <w:tcPr>
            <w:tcW w:w="5079" w:type="dxa"/>
            <w:shd w:val="clear" w:color="auto" w:fill="auto"/>
          </w:tcPr>
          <w:p w14:paraId="73A9FDC5" w14:textId="0508ADB0" w:rsidR="0083000B" w:rsidRPr="00DF6405" w:rsidRDefault="00656DA4" w:rsidP="00731F24">
            <w:pPr>
              <w:rPr>
                <w:rFonts w:cs="Arial"/>
                <w:shd w:val="clear" w:color="auto" w:fill="FFFFFF"/>
              </w:rPr>
            </w:pPr>
            <w:r w:rsidRPr="00656DA4">
              <w:rPr>
                <w:rFonts w:cs="Arial"/>
                <w:shd w:val="clear" w:color="auto" w:fill="FFFFFF"/>
              </w:rPr>
              <w:t>MMC is a component of Microsoft Windows that provides an interface for configuring and monitoring the system for system administrators and advanced users</w:t>
            </w:r>
            <w:r>
              <w:rPr>
                <w:rFonts w:cs="Arial"/>
                <w:shd w:val="clear" w:color="auto" w:fill="FFFFFF"/>
              </w:rPr>
              <w:t>.</w:t>
            </w:r>
          </w:p>
        </w:tc>
      </w:tr>
      <w:tr w:rsidR="00DF6405" w:rsidRPr="00C56DE4" w14:paraId="5AF51BC8" w14:textId="77777777" w:rsidTr="00731F24">
        <w:trPr>
          <w:trHeight w:val="150"/>
        </w:trPr>
        <w:tc>
          <w:tcPr>
            <w:tcW w:w="2405" w:type="dxa"/>
            <w:shd w:val="clear" w:color="auto" w:fill="auto"/>
          </w:tcPr>
          <w:p w14:paraId="6541DFB4" w14:textId="215AD8EC" w:rsidR="00DF6405" w:rsidRDefault="00DF6405" w:rsidP="00731F24">
            <w:pPr>
              <w:rPr>
                <w:rFonts w:cs="Arial"/>
              </w:rPr>
            </w:pPr>
            <w:r>
              <w:rPr>
                <w:rFonts w:cs="Arial"/>
              </w:rPr>
              <w:t>PFX Files</w:t>
            </w:r>
          </w:p>
        </w:tc>
        <w:tc>
          <w:tcPr>
            <w:tcW w:w="1843" w:type="dxa"/>
            <w:shd w:val="clear" w:color="auto" w:fill="auto"/>
          </w:tcPr>
          <w:p w14:paraId="2B2FE597" w14:textId="184EC9CB" w:rsidR="00DF6405" w:rsidRDefault="00DF6405" w:rsidP="00731F24">
            <w:pPr>
              <w:rPr>
                <w:rFonts w:cs="Arial"/>
                <w:shd w:val="clear" w:color="auto" w:fill="FFFFFF"/>
              </w:rPr>
            </w:pPr>
            <w:r>
              <w:rPr>
                <w:rFonts w:cs="Arial"/>
                <w:shd w:val="clear" w:color="auto" w:fill="FFFFFF"/>
              </w:rPr>
              <w:t xml:space="preserve">Personal Information Exchange </w:t>
            </w:r>
          </w:p>
        </w:tc>
        <w:tc>
          <w:tcPr>
            <w:tcW w:w="5079" w:type="dxa"/>
            <w:shd w:val="clear" w:color="auto" w:fill="auto"/>
          </w:tcPr>
          <w:p w14:paraId="6787AC97" w14:textId="5AF59644" w:rsidR="00DF6405" w:rsidRPr="00DF6405" w:rsidRDefault="00656DA4" w:rsidP="00731F24">
            <w:pPr>
              <w:rPr>
                <w:rFonts w:cs="Arial"/>
                <w:shd w:val="clear" w:color="auto" w:fill="FFFFFF"/>
              </w:rPr>
            </w:pPr>
            <w:r w:rsidRPr="00656DA4">
              <w:rPr>
                <w:rFonts w:cs="Arial"/>
                <w:shd w:val="clear" w:color="auto" w:fill="FFFFFF"/>
              </w:rPr>
              <w:t>PFX is primarily used to store and transfer cryptographic information in a single file</w:t>
            </w:r>
            <w:r w:rsidR="00DF6405" w:rsidRPr="00DF6405">
              <w:rPr>
                <w:rFonts w:cs="Arial"/>
                <w:shd w:val="clear" w:color="auto" w:fill="FFFFFF"/>
              </w:rPr>
              <w:t>.</w:t>
            </w:r>
          </w:p>
        </w:tc>
      </w:tr>
      <w:tr w:rsidR="00DF6405" w:rsidRPr="00C56DE4" w14:paraId="553CF4B2" w14:textId="77777777" w:rsidTr="00731F24">
        <w:trPr>
          <w:trHeight w:val="150"/>
        </w:trPr>
        <w:tc>
          <w:tcPr>
            <w:tcW w:w="2405" w:type="dxa"/>
            <w:shd w:val="clear" w:color="auto" w:fill="auto"/>
          </w:tcPr>
          <w:p w14:paraId="19D821EE" w14:textId="1111B8E0" w:rsidR="00DF6405" w:rsidRDefault="00CE51E3" w:rsidP="00731F24">
            <w:pPr>
              <w:rPr>
                <w:rFonts w:cs="Arial"/>
              </w:rPr>
            </w:pPr>
            <w:r>
              <w:rPr>
                <w:rFonts w:cs="Arial"/>
              </w:rPr>
              <w:t>DEM</w:t>
            </w:r>
          </w:p>
        </w:tc>
        <w:tc>
          <w:tcPr>
            <w:tcW w:w="1843" w:type="dxa"/>
            <w:shd w:val="clear" w:color="auto" w:fill="auto"/>
          </w:tcPr>
          <w:p w14:paraId="139A6FEB" w14:textId="3F8B6088" w:rsidR="00DF6405" w:rsidRDefault="00CE51E3" w:rsidP="00731F24">
            <w:pPr>
              <w:rPr>
                <w:rFonts w:cs="Arial"/>
                <w:shd w:val="clear" w:color="auto" w:fill="FFFFFF"/>
              </w:rPr>
            </w:pPr>
            <w:r>
              <w:rPr>
                <w:rFonts w:cs="Arial"/>
                <w:shd w:val="clear" w:color="auto" w:fill="FFFFFF"/>
              </w:rPr>
              <w:t>Dynamic Environment Manager</w:t>
            </w:r>
          </w:p>
        </w:tc>
        <w:tc>
          <w:tcPr>
            <w:tcW w:w="5079" w:type="dxa"/>
            <w:shd w:val="clear" w:color="auto" w:fill="auto"/>
          </w:tcPr>
          <w:p w14:paraId="26C456A6" w14:textId="45F87496" w:rsidR="00DF6405" w:rsidRPr="00CE51E3" w:rsidRDefault="00656DA4" w:rsidP="00731F24">
            <w:pPr>
              <w:rPr>
                <w:rFonts w:cs="Arial"/>
                <w:shd w:val="clear" w:color="auto" w:fill="FFFFFF"/>
              </w:rPr>
            </w:pPr>
            <w:r w:rsidRPr="00656DA4">
              <w:rPr>
                <w:rFonts w:cs="Arial"/>
                <w:shd w:val="clear" w:color="auto" w:fill="FFFFFF"/>
              </w:rPr>
              <w:t>DEM simplifies end-user profile management by providing organizations with a single, lightweight, scalable solution leveraging existing infrastructure</w:t>
            </w:r>
            <w:r w:rsidR="00CE51E3" w:rsidRPr="00CE51E3">
              <w:rPr>
                <w:rFonts w:cs="Arial"/>
                <w:shd w:val="clear" w:color="auto" w:fill="FFFFFF"/>
              </w:rPr>
              <w:t>. </w:t>
            </w:r>
          </w:p>
        </w:tc>
      </w:tr>
      <w:tr w:rsidR="00CE51E3" w:rsidRPr="00C56DE4" w14:paraId="5F6A6D95" w14:textId="77777777" w:rsidTr="00731F24">
        <w:trPr>
          <w:trHeight w:val="150"/>
        </w:trPr>
        <w:tc>
          <w:tcPr>
            <w:tcW w:w="2405" w:type="dxa"/>
            <w:shd w:val="clear" w:color="auto" w:fill="auto"/>
          </w:tcPr>
          <w:p w14:paraId="5F624A81" w14:textId="79659CA1" w:rsidR="00CE51E3" w:rsidRDefault="008C4313" w:rsidP="00731F24">
            <w:pPr>
              <w:rPr>
                <w:rFonts w:cs="Arial"/>
              </w:rPr>
            </w:pPr>
            <w:r>
              <w:rPr>
                <w:rFonts w:cs="Arial"/>
              </w:rPr>
              <w:t>GPO</w:t>
            </w:r>
          </w:p>
        </w:tc>
        <w:tc>
          <w:tcPr>
            <w:tcW w:w="1843" w:type="dxa"/>
            <w:shd w:val="clear" w:color="auto" w:fill="auto"/>
          </w:tcPr>
          <w:p w14:paraId="58D11C17" w14:textId="4E62D6EC" w:rsidR="00CE51E3" w:rsidRDefault="008C4313" w:rsidP="00731F24">
            <w:pPr>
              <w:rPr>
                <w:rFonts w:cs="Arial"/>
                <w:shd w:val="clear" w:color="auto" w:fill="FFFFFF"/>
              </w:rPr>
            </w:pPr>
            <w:r>
              <w:rPr>
                <w:rFonts w:cs="Arial"/>
                <w:shd w:val="clear" w:color="auto" w:fill="FFFFFF"/>
              </w:rPr>
              <w:t>Group Policy Object</w:t>
            </w:r>
          </w:p>
        </w:tc>
        <w:tc>
          <w:tcPr>
            <w:tcW w:w="5079" w:type="dxa"/>
            <w:shd w:val="clear" w:color="auto" w:fill="auto"/>
          </w:tcPr>
          <w:p w14:paraId="692F8767" w14:textId="24EF83B7" w:rsidR="00CE51E3" w:rsidRPr="00CE51E3" w:rsidRDefault="008C4313" w:rsidP="00731F24">
            <w:pPr>
              <w:rPr>
                <w:rFonts w:cs="Arial"/>
                <w:shd w:val="clear" w:color="auto" w:fill="FFFFFF"/>
              </w:rPr>
            </w:pPr>
            <w:r w:rsidRPr="008C4313">
              <w:rPr>
                <w:rFonts w:cs="Arial"/>
                <w:shd w:val="clear" w:color="auto" w:fill="FFFFFF"/>
              </w:rPr>
              <w:t>A GPO is a virtual collection of policy settings, security permissions, and scope of management (SOM) that you can apply to users and computers in Active Directory.</w:t>
            </w:r>
          </w:p>
        </w:tc>
      </w:tr>
      <w:tr w:rsidR="008C4313" w:rsidRPr="00C56DE4" w14:paraId="33822932" w14:textId="77777777" w:rsidTr="00731F24">
        <w:trPr>
          <w:trHeight w:val="150"/>
        </w:trPr>
        <w:tc>
          <w:tcPr>
            <w:tcW w:w="2405" w:type="dxa"/>
            <w:shd w:val="clear" w:color="auto" w:fill="auto"/>
          </w:tcPr>
          <w:p w14:paraId="3226B198" w14:textId="5D473D72" w:rsidR="008C4313" w:rsidRDefault="008C4313" w:rsidP="00731F24">
            <w:pPr>
              <w:rPr>
                <w:rFonts w:cs="Arial"/>
              </w:rPr>
            </w:pPr>
            <w:r>
              <w:rPr>
                <w:rFonts w:cs="Arial"/>
              </w:rPr>
              <w:t>CEIP</w:t>
            </w:r>
          </w:p>
        </w:tc>
        <w:tc>
          <w:tcPr>
            <w:tcW w:w="1843" w:type="dxa"/>
            <w:shd w:val="clear" w:color="auto" w:fill="auto"/>
          </w:tcPr>
          <w:p w14:paraId="1177F2F7" w14:textId="6817B9A9" w:rsidR="008C4313" w:rsidRPr="008C4313" w:rsidRDefault="008C4313" w:rsidP="00731F24">
            <w:pPr>
              <w:rPr>
                <w:rFonts w:cs="Arial"/>
                <w:shd w:val="clear" w:color="auto" w:fill="FFFFFF"/>
              </w:rPr>
            </w:pPr>
            <w:r w:rsidRPr="008C4313">
              <w:rPr>
                <w:rFonts w:cs="Arial"/>
                <w:shd w:val="clear" w:color="auto" w:fill="FFFFFF"/>
              </w:rPr>
              <w:t>Customer</w:t>
            </w:r>
            <w:r>
              <w:rPr>
                <w:rFonts w:cs="Arial"/>
                <w:shd w:val="clear" w:color="auto" w:fill="FFFFFF"/>
              </w:rPr>
              <w:t xml:space="preserve"> </w:t>
            </w:r>
            <w:r w:rsidRPr="008C4313">
              <w:rPr>
                <w:rFonts w:cs="Arial"/>
                <w:shd w:val="clear" w:color="auto" w:fill="FFFFFF"/>
              </w:rPr>
              <w:t>Experience Improvement Program</w:t>
            </w:r>
          </w:p>
        </w:tc>
        <w:tc>
          <w:tcPr>
            <w:tcW w:w="5079" w:type="dxa"/>
            <w:shd w:val="clear" w:color="auto" w:fill="auto"/>
          </w:tcPr>
          <w:p w14:paraId="41B0B7A6" w14:textId="4CA88A74" w:rsidR="008C4313" w:rsidRPr="008C4313" w:rsidRDefault="00F94756" w:rsidP="00731F24">
            <w:pPr>
              <w:rPr>
                <w:rFonts w:cs="Arial"/>
                <w:shd w:val="clear" w:color="auto" w:fill="FFFFFF"/>
              </w:rPr>
            </w:pPr>
            <w:r w:rsidRPr="00F94756">
              <w:rPr>
                <w:rFonts w:cs="Arial"/>
                <w:shd w:val="clear" w:color="auto" w:fill="FFFFFF"/>
              </w:rPr>
              <w:t>CEIP is a discrete feature that collects information about your computer systems and usage patterns and transmits it back to Microsoft. Microsoft ensures that this program doesn't collect personal information. However, there isn't a way to verify what it sends out</w:t>
            </w:r>
            <w:r>
              <w:rPr>
                <w:rFonts w:cs="Arial"/>
                <w:shd w:val="clear" w:color="auto" w:fill="FFFFFF"/>
              </w:rPr>
              <w:t>.</w:t>
            </w:r>
          </w:p>
        </w:tc>
      </w:tr>
      <w:tr w:rsidR="008C4313" w:rsidRPr="00C56DE4" w14:paraId="055DC2D8" w14:textId="77777777" w:rsidTr="00731F24">
        <w:trPr>
          <w:trHeight w:val="150"/>
        </w:trPr>
        <w:tc>
          <w:tcPr>
            <w:tcW w:w="2405" w:type="dxa"/>
            <w:shd w:val="clear" w:color="auto" w:fill="auto"/>
          </w:tcPr>
          <w:p w14:paraId="7C0757C1" w14:textId="21CC7079" w:rsidR="008C4313" w:rsidRDefault="00066A6B" w:rsidP="00731F24">
            <w:pPr>
              <w:rPr>
                <w:rFonts w:cs="Arial"/>
              </w:rPr>
            </w:pPr>
            <w:r>
              <w:rPr>
                <w:rFonts w:cs="Arial"/>
              </w:rPr>
              <w:t>UEM</w:t>
            </w:r>
          </w:p>
        </w:tc>
        <w:tc>
          <w:tcPr>
            <w:tcW w:w="1843" w:type="dxa"/>
            <w:shd w:val="clear" w:color="auto" w:fill="auto"/>
          </w:tcPr>
          <w:p w14:paraId="40BE801F" w14:textId="183F5CBA" w:rsidR="008C4313" w:rsidRPr="008C4313" w:rsidRDefault="00066A6B" w:rsidP="00731F24">
            <w:pPr>
              <w:rPr>
                <w:rFonts w:cs="Arial"/>
                <w:shd w:val="clear" w:color="auto" w:fill="FFFFFF"/>
              </w:rPr>
            </w:pPr>
            <w:r>
              <w:rPr>
                <w:rFonts w:cs="Arial"/>
                <w:shd w:val="clear" w:color="auto" w:fill="FFFFFF"/>
              </w:rPr>
              <w:t>Unified Endpoint Management</w:t>
            </w:r>
          </w:p>
        </w:tc>
        <w:tc>
          <w:tcPr>
            <w:tcW w:w="5079" w:type="dxa"/>
            <w:shd w:val="clear" w:color="auto" w:fill="auto"/>
          </w:tcPr>
          <w:p w14:paraId="67460C96" w14:textId="698F35BD" w:rsidR="008C4313" w:rsidRPr="00066A6B" w:rsidRDefault="00066A6B" w:rsidP="00731F24">
            <w:pPr>
              <w:rPr>
                <w:rFonts w:cs="Arial"/>
                <w:shd w:val="clear" w:color="auto" w:fill="FFFFFF"/>
              </w:rPr>
            </w:pPr>
            <w:r w:rsidRPr="00066A6B">
              <w:rPr>
                <w:rFonts w:cs="Arial"/>
                <w:shd w:val="clear" w:color="auto" w:fill="FFFFFF"/>
              </w:rPr>
              <w:t>UEM is a single solution that manages all device types on all platforms in all use cases.</w:t>
            </w:r>
          </w:p>
        </w:tc>
      </w:tr>
      <w:tr w:rsidR="00A636F7" w:rsidRPr="00C56DE4" w14:paraId="0730D6A9" w14:textId="77777777" w:rsidTr="00731F24">
        <w:trPr>
          <w:trHeight w:val="150"/>
        </w:trPr>
        <w:tc>
          <w:tcPr>
            <w:tcW w:w="2405" w:type="dxa"/>
            <w:shd w:val="clear" w:color="auto" w:fill="auto"/>
          </w:tcPr>
          <w:p w14:paraId="4EAD3EFB" w14:textId="3B0385E2" w:rsidR="00A636F7" w:rsidRDefault="00A636F7" w:rsidP="00731F24">
            <w:pPr>
              <w:rPr>
                <w:rFonts w:cs="Arial"/>
              </w:rPr>
            </w:pPr>
            <w:r>
              <w:rPr>
                <w:rFonts w:cs="Arial"/>
              </w:rPr>
              <w:t xml:space="preserve">ISO </w:t>
            </w:r>
          </w:p>
        </w:tc>
        <w:tc>
          <w:tcPr>
            <w:tcW w:w="1843" w:type="dxa"/>
            <w:shd w:val="clear" w:color="auto" w:fill="auto"/>
          </w:tcPr>
          <w:p w14:paraId="6755F202" w14:textId="592CFDBC" w:rsidR="00A636F7" w:rsidRDefault="00A636F7" w:rsidP="00731F24">
            <w:pPr>
              <w:rPr>
                <w:rFonts w:cs="Arial"/>
                <w:shd w:val="clear" w:color="auto" w:fill="FFFFFF"/>
              </w:rPr>
            </w:pPr>
            <w:r w:rsidRPr="00A636F7">
              <w:rPr>
                <w:rFonts w:cs="Arial"/>
                <w:shd w:val="clear" w:color="auto" w:fill="FFFFFF"/>
              </w:rPr>
              <w:t>International Organization for Standardization</w:t>
            </w:r>
          </w:p>
        </w:tc>
        <w:tc>
          <w:tcPr>
            <w:tcW w:w="5079" w:type="dxa"/>
            <w:shd w:val="clear" w:color="auto" w:fill="auto"/>
          </w:tcPr>
          <w:p w14:paraId="673213DC" w14:textId="2E80E501" w:rsidR="00A636F7" w:rsidRPr="00066A6B" w:rsidRDefault="007078BD" w:rsidP="00731F24">
            <w:pPr>
              <w:rPr>
                <w:rFonts w:cs="Arial"/>
                <w:shd w:val="clear" w:color="auto" w:fill="FFFFFF"/>
              </w:rPr>
            </w:pPr>
            <w:r w:rsidRPr="007078BD">
              <w:rPr>
                <w:rFonts w:cs="Arial"/>
                <w:shd w:val="clear" w:color="auto" w:fill="FFFFFF"/>
              </w:rPr>
              <w:t>An international standard-setting body composed of representatives from various national standards organizations.</w:t>
            </w:r>
          </w:p>
        </w:tc>
      </w:tr>
      <w:tr w:rsidR="00A636F7" w:rsidRPr="00C56DE4" w14:paraId="2584A910" w14:textId="77777777" w:rsidTr="00731F24">
        <w:trPr>
          <w:trHeight w:val="150"/>
        </w:trPr>
        <w:tc>
          <w:tcPr>
            <w:tcW w:w="2405" w:type="dxa"/>
            <w:shd w:val="clear" w:color="auto" w:fill="auto"/>
          </w:tcPr>
          <w:p w14:paraId="035DACB0" w14:textId="2BFDDA1F" w:rsidR="00A636F7" w:rsidRDefault="00A636F7" w:rsidP="00731F24">
            <w:pPr>
              <w:rPr>
                <w:rFonts w:cs="Arial"/>
              </w:rPr>
            </w:pPr>
            <w:r>
              <w:rPr>
                <w:rFonts w:cs="Arial"/>
              </w:rPr>
              <w:t>AD</w:t>
            </w:r>
          </w:p>
        </w:tc>
        <w:tc>
          <w:tcPr>
            <w:tcW w:w="1843" w:type="dxa"/>
            <w:shd w:val="clear" w:color="auto" w:fill="auto"/>
          </w:tcPr>
          <w:p w14:paraId="3BB69BC7" w14:textId="1B0131D7" w:rsidR="00A636F7" w:rsidRPr="00A636F7" w:rsidRDefault="00A636F7" w:rsidP="00731F24">
            <w:pPr>
              <w:rPr>
                <w:rFonts w:cs="Arial"/>
                <w:shd w:val="clear" w:color="auto" w:fill="FFFFFF"/>
              </w:rPr>
            </w:pPr>
            <w:r>
              <w:rPr>
                <w:rFonts w:cs="Arial"/>
                <w:shd w:val="clear" w:color="auto" w:fill="FFFFFF"/>
              </w:rPr>
              <w:t>Active Directory</w:t>
            </w:r>
          </w:p>
        </w:tc>
        <w:tc>
          <w:tcPr>
            <w:tcW w:w="5079" w:type="dxa"/>
            <w:shd w:val="clear" w:color="auto" w:fill="auto"/>
          </w:tcPr>
          <w:p w14:paraId="6782F1D7" w14:textId="7D0E84C4" w:rsidR="00A636F7" w:rsidRPr="00A636F7" w:rsidRDefault="00A636F7" w:rsidP="00731F24">
            <w:pPr>
              <w:rPr>
                <w:rFonts w:cs="Arial"/>
                <w:shd w:val="clear" w:color="auto" w:fill="FFFFFF"/>
              </w:rPr>
            </w:pPr>
            <w:r w:rsidRPr="00A636F7">
              <w:rPr>
                <w:rFonts w:cs="Arial"/>
                <w:shd w:val="clear" w:color="auto" w:fill="FFFFFF"/>
              </w:rPr>
              <w:t>Active Directory is a directory service developed by Microsoft for Windows domain networks. Windows Server operating systems include it as a set of processes and services.</w:t>
            </w:r>
          </w:p>
        </w:tc>
      </w:tr>
      <w:tr w:rsidR="004A0AB9" w:rsidRPr="00C56DE4" w14:paraId="50B8A72E" w14:textId="77777777" w:rsidTr="00731F24">
        <w:trPr>
          <w:trHeight w:val="150"/>
        </w:trPr>
        <w:tc>
          <w:tcPr>
            <w:tcW w:w="2405" w:type="dxa"/>
            <w:shd w:val="clear" w:color="auto" w:fill="auto"/>
          </w:tcPr>
          <w:p w14:paraId="7B015680" w14:textId="495B659D" w:rsidR="004A0AB9" w:rsidRDefault="004A0AB9" w:rsidP="004A0AB9">
            <w:pPr>
              <w:rPr>
                <w:rFonts w:cs="Arial"/>
              </w:rPr>
            </w:pPr>
            <w:r w:rsidRPr="008E2FDA">
              <w:t>AG</w:t>
            </w:r>
          </w:p>
        </w:tc>
        <w:tc>
          <w:tcPr>
            <w:tcW w:w="1843" w:type="dxa"/>
            <w:shd w:val="clear" w:color="auto" w:fill="auto"/>
          </w:tcPr>
          <w:p w14:paraId="7D605758" w14:textId="52561B3D" w:rsidR="004A0AB9" w:rsidRDefault="004A0AB9" w:rsidP="004A0AB9">
            <w:pPr>
              <w:rPr>
                <w:rFonts w:cs="Arial"/>
                <w:shd w:val="clear" w:color="auto" w:fill="FFFFFF"/>
              </w:rPr>
            </w:pPr>
            <w:r w:rsidRPr="008E2FDA">
              <w:t>Availability Group</w:t>
            </w:r>
          </w:p>
        </w:tc>
        <w:tc>
          <w:tcPr>
            <w:tcW w:w="5079" w:type="dxa"/>
            <w:shd w:val="clear" w:color="auto" w:fill="auto"/>
          </w:tcPr>
          <w:p w14:paraId="7403CC11" w14:textId="35FAB57B" w:rsidR="004A0AB9" w:rsidRPr="00A636F7" w:rsidRDefault="004A0AB9" w:rsidP="004A0AB9">
            <w:pPr>
              <w:rPr>
                <w:rFonts w:cs="Arial"/>
                <w:shd w:val="clear" w:color="auto" w:fill="FFFFFF"/>
              </w:rPr>
            </w:pPr>
            <w:r w:rsidRPr="008E2FDA">
              <w:t>A high-availability and disaster-recovery solution that provides an enterprise-level alternative to database mirroring</w:t>
            </w:r>
            <w:r>
              <w:t>.</w:t>
            </w:r>
          </w:p>
        </w:tc>
      </w:tr>
      <w:tr w:rsidR="005556AC" w:rsidRPr="00C56DE4" w14:paraId="1AB63D50" w14:textId="77777777" w:rsidTr="00731F24">
        <w:trPr>
          <w:trHeight w:val="150"/>
        </w:trPr>
        <w:tc>
          <w:tcPr>
            <w:tcW w:w="2405" w:type="dxa"/>
            <w:shd w:val="clear" w:color="auto" w:fill="auto"/>
          </w:tcPr>
          <w:p w14:paraId="571A5A5E" w14:textId="5E78F24A" w:rsidR="005556AC" w:rsidRPr="008E2FDA" w:rsidRDefault="005556AC" w:rsidP="005556AC">
            <w:proofErr w:type="spellStart"/>
            <w:r w:rsidRPr="00B47947">
              <w:t>vSAN</w:t>
            </w:r>
            <w:proofErr w:type="spellEnd"/>
          </w:p>
        </w:tc>
        <w:tc>
          <w:tcPr>
            <w:tcW w:w="1843" w:type="dxa"/>
            <w:shd w:val="clear" w:color="auto" w:fill="auto"/>
          </w:tcPr>
          <w:p w14:paraId="2909B552" w14:textId="60F3E25D" w:rsidR="005556AC" w:rsidRPr="008E2FDA" w:rsidRDefault="005556AC" w:rsidP="005556AC">
            <w:r w:rsidRPr="00B47947">
              <w:t xml:space="preserve">VMware Virtual </w:t>
            </w:r>
            <w:r w:rsidRPr="00B47947">
              <w:lastRenderedPageBreak/>
              <w:t>SAN</w:t>
            </w:r>
          </w:p>
        </w:tc>
        <w:tc>
          <w:tcPr>
            <w:tcW w:w="5079" w:type="dxa"/>
            <w:shd w:val="clear" w:color="auto" w:fill="auto"/>
          </w:tcPr>
          <w:p w14:paraId="747DD737" w14:textId="073FEFB1" w:rsidR="005556AC" w:rsidRPr="008E2FDA" w:rsidRDefault="005556AC" w:rsidP="005556AC">
            <w:r w:rsidRPr="00B47947">
              <w:lastRenderedPageBreak/>
              <w:t xml:space="preserve">A hyper-converged, software-defined storage (SDS) </w:t>
            </w:r>
            <w:r w:rsidRPr="00B47947">
              <w:lastRenderedPageBreak/>
              <w:t>solution from VMware.</w:t>
            </w:r>
          </w:p>
        </w:tc>
      </w:tr>
      <w:tr w:rsidR="001062AB" w:rsidRPr="00C56DE4" w14:paraId="5B77F9E7" w14:textId="77777777" w:rsidTr="00731F24">
        <w:trPr>
          <w:trHeight w:val="150"/>
        </w:trPr>
        <w:tc>
          <w:tcPr>
            <w:tcW w:w="2405" w:type="dxa"/>
            <w:shd w:val="clear" w:color="auto" w:fill="auto"/>
          </w:tcPr>
          <w:p w14:paraId="29088D44" w14:textId="5756BC13" w:rsidR="001062AB" w:rsidRPr="00B47947" w:rsidRDefault="001062AB" w:rsidP="001062AB">
            <w:r w:rsidRPr="002270C1">
              <w:lastRenderedPageBreak/>
              <w:t>SVC</w:t>
            </w:r>
          </w:p>
        </w:tc>
        <w:tc>
          <w:tcPr>
            <w:tcW w:w="1843" w:type="dxa"/>
            <w:shd w:val="clear" w:color="auto" w:fill="auto"/>
          </w:tcPr>
          <w:p w14:paraId="48202C50" w14:textId="357A1AD7" w:rsidR="001062AB" w:rsidRPr="00B47947" w:rsidRDefault="001062AB" w:rsidP="001062AB">
            <w:r w:rsidRPr="002270C1">
              <w:t>Service Account</w:t>
            </w:r>
          </w:p>
        </w:tc>
        <w:tc>
          <w:tcPr>
            <w:tcW w:w="5079" w:type="dxa"/>
            <w:shd w:val="clear" w:color="auto" w:fill="auto"/>
          </w:tcPr>
          <w:p w14:paraId="1550E543" w14:textId="5059DB19" w:rsidR="001062AB" w:rsidRPr="00B47947" w:rsidRDefault="001062AB" w:rsidP="001062AB">
            <w:r w:rsidRPr="002270C1">
              <w:t xml:space="preserve">A </w:t>
            </w:r>
            <w:r w:rsidR="007B1954">
              <w:t>particular</w:t>
            </w:r>
            <w:r w:rsidRPr="002270C1">
              <w:t xml:space="preserve"> type of account used to run services and applications.</w:t>
            </w:r>
          </w:p>
        </w:tc>
      </w:tr>
    </w:tbl>
    <w:p w14:paraId="1828AA2D" w14:textId="77777777" w:rsidR="00786986" w:rsidRPr="00786986" w:rsidRDefault="00786986" w:rsidP="00786986">
      <w:pPr>
        <w:pStyle w:val="BodyText"/>
        <w:ind w:left="0"/>
      </w:pPr>
    </w:p>
    <w:p w14:paraId="6F33BA3F" w14:textId="0D85C9AB" w:rsidR="006A73BE" w:rsidRPr="00AD578A" w:rsidRDefault="006A73BE" w:rsidP="002A44EE">
      <w:pPr>
        <w:pStyle w:val="Heading1"/>
        <w:numPr>
          <w:ilvl w:val="0"/>
          <w:numId w:val="21"/>
        </w:numPr>
        <w:rPr>
          <w:rFonts w:cs="Arial"/>
        </w:rPr>
      </w:pPr>
      <w:bookmarkStart w:id="58" w:name="_Toc177130302"/>
      <w:r w:rsidRPr="00AD578A">
        <w:rPr>
          <w:rFonts w:cs="Arial"/>
        </w:rPr>
        <w:t>Revisions</w:t>
      </w:r>
      <w:bookmarkEnd w:id="14"/>
      <w:bookmarkEnd w:id="15"/>
      <w:bookmarkEnd w:id="58"/>
    </w:p>
    <w:p w14:paraId="2E7D07D0" w14:textId="0458D7D3" w:rsidR="006A73BE" w:rsidRDefault="00586E2B" w:rsidP="006A250F">
      <w:pPr>
        <w:jc w:val="both"/>
      </w:pPr>
      <w:r w:rsidRPr="00586E2B">
        <w:rPr>
          <w:rFonts w:cs="Arial"/>
        </w:rPr>
        <w:t>The Infrastructure and Technical Writing teams are dedicated to continuously enhancing this document. We regularly review, test, and update it to reflect the evolving risks, systems, and business practices, ensuring its accuracy and relevance to the infrastructure team.</w:t>
      </w:r>
    </w:p>
    <w:p w14:paraId="752A05E9" w14:textId="77777777" w:rsidR="006A250F" w:rsidRPr="006A250F" w:rsidRDefault="006A250F" w:rsidP="006A250F">
      <w:pPr>
        <w:jc w:val="both"/>
      </w:pPr>
    </w:p>
    <w:p w14:paraId="1795FBE8" w14:textId="1C00E931" w:rsidR="002302AD" w:rsidRPr="00AD578A" w:rsidRDefault="0096647E" w:rsidP="00DF149B">
      <w:pPr>
        <w:pStyle w:val="Heading1"/>
        <w:numPr>
          <w:ilvl w:val="0"/>
          <w:numId w:val="21"/>
        </w:numPr>
        <w:rPr>
          <w:rFonts w:cs="Arial"/>
        </w:rPr>
      </w:pPr>
      <w:bookmarkStart w:id="59" w:name="_Toc177130303"/>
      <w:r w:rsidRPr="00AD578A">
        <w:rPr>
          <w:rFonts w:cs="Arial"/>
        </w:rPr>
        <w:t>Document Histor</w:t>
      </w:r>
      <w:bookmarkEnd w:id="16"/>
      <w:bookmarkEnd w:id="17"/>
      <w:bookmarkEnd w:id="18"/>
      <w:bookmarkEnd w:id="19"/>
      <w:bookmarkEnd w:id="20"/>
      <w:bookmarkEnd w:id="21"/>
      <w:bookmarkEnd w:id="22"/>
      <w:bookmarkEnd w:id="23"/>
      <w:bookmarkEnd w:id="24"/>
      <w:bookmarkEnd w:id="25"/>
      <w:bookmarkEnd w:id="26"/>
      <w:bookmarkEnd w:id="27"/>
      <w:r w:rsidRPr="00AD578A">
        <w:rPr>
          <w:rFonts w:cs="Arial"/>
        </w:rPr>
        <w:t>y</w:t>
      </w:r>
      <w:bookmarkEnd w:id="28"/>
      <w:bookmarkEnd w:id="59"/>
    </w:p>
    <w:tbl>
      <w:tblPr>
        <w:tblpPr w:leftFromText="180" w:rightFromText="180" w:vertAnchor="text" w:horzAnchor="margin" w:tblpY="62"/>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2167"/>
        <w:gridCol w:w="4065"/>
      </w:tblGrid>
      <w:tr w:rsidR="00C33588" w14:paraId="2989C9DA" w14:textId="77777777" w:rsidTr="00021E80">
        <w:trPr>
          <w:trHeight w:val="96"/>
        </w:trPr>
        <w:tc>
          <w:tcPr>
            <w:tcW w:w="2167" w:type="dxa"/>
            <w:shd w:val="clear" w:color="auto" w:fill="F2F2F2"/>
          </w:tcPr>
          <w:p w14:paraId="1435F21A" w14:textId="77777777" w:rsidR="00C33588" w:rsidRPr="00095DF0" w:rsidRDefault="00C33588" w:rsidP="00C33588">
            <w:pPr>
              <w:jc w:val="both"/>
              <w:rPr>
                <w:rFonts w:cs="Arial"/>
                <w:b/>
                <w:bCs/>
              </w:rPr>
            </w:pPr>
            <w:r w:rsidRPr="00095DF0">
              <w:rPr>
                <w:rFonts w:cs="Arial"/>
                <w:b/>
                <w:bCs/>
              </w:rPr>
              <w:t>Title</w:t>
            </w:r>
          </w:p>
        </w:tc>
        <w:tc>
          <w:tcPr>
            <w:tcW w:w="4065" w:type="dxa"/>
            <w:shd w:val="clear" w:color="auto" w:fill="F2F2F2"/>
          </w:tcPr>
          <w:p w14:paraId="74959533" w14:textId="710844E8" w:rsidR="00C33588" w:rsidRPr="001C2EAD" w:rsidRDefault="00391E97" w:rsidP="001C2EAD">
            <w:pPr>
              <w:rPr>
                <w:rFonts w:cs="Arial"/>
              </w:rPr>
            </w:pPr>
            <w:r>
              <w:rPr>
                <w:rFonts w:cs="Arial"/>
              </w:rPr>
              <w:t>VM</w:t>
            </w:r>
            <w:r w:rsidR="00EC5B85">
              <w:rPr>
                <w:rFonts w:cs="Arial"/>
              </w:rPr>
              <w:t>w</w:t>
            </w:r>
            <w:r>
              <w:rPr>
                <w:rFonts w:cs="Arial"/>
              </w:rPr>
              <w:t>are Horizon VDI Deployment Guide</w:t>
            </w:r>
          </w:p>
        </w:tc>
      </w:tr>
      <w:tr w:rsidR="00C33588" w14:paraId="176B3F30" w14:textId="77777777" w:rsidTr="00021E80">
        <w:trPr>
          <w:trHeight w:val="96"/>
        </w:trPr>
        <w:tc>
          <w:tcPr>
            <w:tcW w:w="2167" w:type="dxa"/>
            <w:shd w:val="clear" w:color="auto" w:fill="F2F2F2"/>
          </w:tcPr>
          <w:p w14:paraId="261181A5" w14:textId="77777777" w:rsidR="00C33588" w:rsidRPr="00095DF0" w:rsidRDefault="00C33588" w:rsidP="00C33588">
            <w:pPr>
              <w:jc w:val="both"/>
              <w:rPr>
                <w:rFonts w:cs="Arial"/>
                <w:b/>
                <w:bCs/>
              </w:rPr>
            </w:pPr>
            <w:r w:rsidRPr="00095DF0">
              <w:rPr>
                <w:rFonts w:cs="Arial"/>
                <w:b/>
                <w:bCs/>
              </w:rPr>
              <w:t>Version</w:t>
            </w:r>
          </w:p>
        </w:tc>
        <w:tc>
          <w:tcPr>
            <w:tcW w:w="4065" w:type="dxa"/>
            <w:shd w:val="clear" w:color="auto" w:fill="F2F2F2"/>
          </w:tcPr>
          <w:p w14:paraId="08A75B6E" w14:textId="3191AAB0" w:rsidR="00C33588" w:rsidRPr="003261B0" w:rsidRDefault="00C33588" w:rsidP="00C33588">
            <w:pPr>
              <w:jc w:val="both"/>
              <w:rPr>
                <w:rFonts w:cs="Arial"/>
              </w:rPr>
            </w:pPr>
            <w:r>
              <w:rPr>
                <w:rFonts w:cs="Arial"/>
              </w:rPr>
              <w:t>0.</w:t>
            </w:r>
            <w:r w:rsidR="00114B40">
              <w:rPr>
                <w:rFonts w:cs="Arial"/>
              </w:rPr>
              <w:t>1</w:t>
            </w:r>
          </w:p>
        </w:tc>
      </w:tr>
      <w:tr w:rsidR="00C33588" w14:paraId="6B5815D0" w14:textId="77777777" w:rsidTr="00021E80">
        <w:trPr>
          <w:trHeight w:val="96"/>
        </w:trPr>
        <w:tc>
          <w:tcPr>
            <w:tcW w:w="2167" w:type="dxa"/>
            <w:shd w:val="clear" w:color="auto" w:fill="F2F2F2"/>
          </w:tcPr>
          <w:p w14:paraId="0863DF12" w14:textId="77777777" w:rsidR="00C33588" w:rsidRPr="00095DF0" w:rsidRDefault="00C33588" w:rsidP="00C33588">
            <w:pPr>
              <w:jc w:val="both"/>
              <w:rPr>
                <w:rFonts w:cs="Arial"/>
                <w:b/>
                <w:bCs/>
              </w:rPr>
            </w:pPr>
            <w:r w:rsidRPr="00095DF0">
              <w:rPr>
                <w:rFonts w:cs="Arial"/>
                <w:b/>
                <w:bCs/>
              </w:rPr>
              <w:t>Classification</w:t>
            </w:r>
          </w:p>
        </w:tc>
        <w:tc>
          <w:tcPr>
            <w:tcW w:w="4065" w:type="dxa"/>
            <w:shd w:val="clear" w:color="auto" w:fill="auto"/>
          </w:tcPr>
          <w:p w14:paraId="7A7165B7" w14:textId="05AE905C" w:rsidR="00C33588" w:rsidRPr="003261B0" w:rsidRDefault="00F518F1" w:rsidP="00C33588">
            <w:pPr>
              <w:jc w:val="both"/>
              <w:rPr>
                <w:rFonts w:cs="Arial"/>
              </w:rPr>
            </w:pPr>
            <w:r>
              <w:rPr>
                <w:rFonts w:cs="Arial"/>
              </w:rPr>
              <w:t>Internal</w:t>
            </w:r>
          </w:p>
        </w:tc>
      </w:tr>
      <w:tr w:rsidR="00C33588" w14:paraId="73965660" w14:textId="77777777" w:rsidTr="00021E80">
        <w:trPr>
          <w:trHeight w:val="96"/>
        </w:trPr>
        <w:tc>
          <w:tcPr>
            <w:tcW w:w="2167" w:type="dxa"/>
            <w:shd w:val="clear" w:color="auto" w:fill="F2F2F2"/>
          </w:tcPr>
          <w:p w14:paraId="2D49C1FA" w14:textId="77777777" w:rsidR="00C33588" w:rsidRPr="00095DF0" w:rsidRDefault="00C33588" w:rsidP="00C33588">
            <w:pPr>
              <w:jc w:val="both"/>
              <w:rPr>
                <w:rFonts w:cs="Arial"/>
                <w:b/>
                <w:bCs/>
              </w:rPr>
            </w:pPr>
            <w:r w:rsidRPr="00095DF0">
              <w:rPr>
                <w:rFonts w:cs="Arial"/>
                <w:b/>
                <w:bCs/>
              </w:rPr>
              <w:t>Creation Date</w:t>
            </w:r>
          </w:p>
        </w:tc>
        <w:tc>
          <w:tcPr>
            <w:tcW w:w="4065" w:type="dxa"/>
            <w:shd w:val="clear" w:color="auto" w:fill="F2F2F2"/>
          </w:tcPr>
          <w:p w14:paraId="01A35F94" w14:textId="78089A2F" w:rsidR="00C33588" w:rsidRPr="003261B0" w:rsidRDefault="00391E97" w:rsidP="00C33588">
            <w:pPr>
              <w:jc w:val="both"/>
              <w:rPr>
                <w:rFonts w:cs="Arial"/>
              </w:rPr>
            </w:pPr>
            <w:r>
              <w:rPr>
                <w:rFonts w:cs="Arial"/>
              </w:rPr>
              <w:t>September 1</w:t>
            </w:r>
            <w:r w:rsidR="004E0CCE">
              <w:rPr>
                <w:rFonts w:cs="Arial"/>
              </w:rPr>
              <w:t>2</w:t>
            </w:r>
            <w:r w:rsidR="00C33588" w:rsidRPr="00DA477F">
              <w:rPr>
                <w:rFonts w:cs="Arial"/>
              </w:rPr>
              <w:t xml:space="preserve">, </w:t>
            </w:r>
            <w:r w:rsidR="00C915D1" w:rsidRPr="00DA477F">
              <w:rPr>
                <w:rFonts w:cs="Arial"/>
              </w:rPr>
              <w:t>20</w:t>
            </w:r>
            <w:r w:rsidR="0073356A">
              <w:rPr>
                <w:rFonts w:cs="Arial"/>
              </w:rPr>
              <w:t>2</w:t>
            </w:r>
            <w:r w:rsidR="00596404">
              <w:rPr>
                <w:rFonts w:cs="Arial"/>
              </w:rPr>
              <w:t>4</w:t>
            </w:r>
          </w:p>
        </w:tc>
      </w:tr>
      <w:tr w:rsidR="00C33588" w14:paraId="3D1F3741" w14:textId="77777777" w:rsidTr="00021E80">
        <w:trPr>
          <w:trHeight w:val="96"/>
        </w:trPr>
        <w:tc>
          <w:tcPr>
            <w:tcW w:w="2167" w:type="dxa"/>
            <w:shd w:val="clear" w:color="auto" w:fill="F2F2F2"/>
          </w:tcPr>
          <w:p w14:paraId="697CA81F" w14:textId="77777777" w:rsidR="00C33588" w:rsidRPr="00095DF0" w:rsidRDefault="00C33588" w:rsidP="00C33588">
            <w:pPr>
              <w:jc w:val="both"/>
              <w:rPr>
                <w:rFonts w:cs="Arial"/>
                <w:b/>
                <w:bCs/>
              </w:rPr>
            </w:pPr>
            <w:r w:rsidRPr="00095DF0">
              <w:rPr>
                <w:rFonts w:cs="Arial"/>
                <w:b/>
                <w:bCs/>
              </w:rPr>
              <w:t>Last Review Date</w:t>
            </w:r>
          </w:p>
        </w:tc>
        <w:tc>
          <w:tcPr>
            <w:tcW w:w="4065" w:type="dxa"/>
            <w:shd w:val="clear" w:color="auto" w:fill="auto"/>
          </w:tcPr>
          <w:p w14:paraId="6E4A8D64" w14:textId="4D9C2CCB" w:rsidR="00C33588" w:rsidRPr="003261B0" w:rsidRDefault="00391E97" w:rsidP="00C33588">
            <w:pPr>
              <w:jc w:val="both"/>
              <w:rPr>
                <w:rFonts w:cs="Arial"/>
              </w:rPr>
            </w:pPr>
            <w:r>
              <w:rPr>
                <w:rFonts w:cs="Arial"/>
              </w:rPr>
              <w:t xml:space="preserve">September </w:t>
            </w:r>
            <w:r w:rsidR="00C05652">
              <w:rPr>
                <w:rFonts w:cs="Arial"/>
              </w:rPr>
              <w:t>13</w:t>
            </w:r>
            <w:r w:rsidR="00ED5217" w:rsidRPr="00ED5217">
              <w:rPr>
                <w:rFonts w:cs="Arial"/>
              </w:rPr>
              <w:t>, 2024</w:t>
            </w:r>
          </w:p>
        </w:tc>
      </w:tr>
      <w:tr w:rsidR="00C33588" w14:paraId="111B8FDB" w14:textId="77777777" w:rsidTr="00021E80">
        <w:trPr>
          <w:trHeight w:val="96"/>
        </w:trPr>
        <w:tc>
          <w:tcPr>
            <w:tcW w:w="2167" w:type="dxa"/>
            <w:shd w:val="clear" w:color="auto" w:fill="F2F2F2"/>
          </w:tcPr>
          <w:p w14:paraId="71979140" w14:textId="77777777" w:rsidR="00C33588" w:rsidRPr="00095DF0" w:rsidRDefault="00C33588" w:rsidP="00C33588">
            <w:pPr>
              <w:jc w:val="both"/>
              <w:rPr>
                <w:rFonts w:cs="Arial"/>
                <w:b/>
                <w:bCs/>
              </w:rPr>
            </w:pPr>
            <w:r w:rsidRPr="00095DF0">
              <w:rPr>
                <w:rFonts w:cs="Arial"/>
                <w:b/>
                <w:bCs/>
              </w:rPr>
              <w:t>Author</w:t>
            </w:r>
          </w:p>
        </w:tc>
        <w:tc>
          <w:tcPr>
            <w:tcW w:w="4065" w:type="dxa"/>
            <w:shd w:val="clear" w:color="auto" w:fill="F2F2F2"/>
          </w:tcPr>
          <w:p w14:paraId="5EAC3FE1" w14:textId="68FEC242" w:rsidR="00C33588" w:rsidRPr="003261B0" w:rsidRDefault="00710865" w:rsidP="00C33588">
            <w:pPr>
              <w:jc w:val="both"/>
              <w:rPr>
                <w:rFonts w:cs="Arial"/>
              </w:rPr>
            </w:pPr>
            <w:r>
              <w:rPr>
                <w:rFonts w:cs="Arial"/>
              </w:rPr>
              <w:t>Suresh Narasimhan</w:t>
            </w:r>
          </w:p>
        </w:tc>
      </w:tr>
      <w:tr w:rsidR="001C41D7" w14:paraId="55482C4C" w14:textId="77777777" w:rsidTr="00021E80">
        <w:trPr>
          <w:trHeight w:val="96"/>
        </w:trPr>
        <w:tc>
          <w:tcPr>
            <w:tcW w:w="2167" w:type="dxa"/>
            <w:shd w:val="clear" w:color="auto" w:fill="F2F2F2"/>
          </w:tcPr>
          <w:p w14:paraId="696A745C" w14:textId="77777777" w:rsidR="001C41D7" w:rsidRPr="00095DF0" w:rsidRDefault="001C41D7" w:rsidP="001C41D7">
            <w:pPr>
              <w:jc w:val="both"/>
              <w:rPr>
                <w:rFonts w:cs="Arial"/>
                <w:b/>
                <w:bCs/>
              </w:rPr>
            </w:pPr>
            <w:r w:rsidRPr="00095DF0">
              <w:rPr>
                <w:rFonts w:cs="Arial"/>
                <w:b/>
                <w:bCs/>
              </w:rPr>
              <w:t>Custodian</w:t>
            </w:r>
          </w:p>
        </w:tc>
        <w:tc>
          <w:tcPr>
            <w:tcW w:w="4065" w:type="dxa"/>
            <w:shd w:val="clear" w:color="auto" w:fill="auto"/>
          </w:tcPr>
          <w:p w14:paraId="33FEE948" w14:textId="1BDB0134" w:rsidR="001C41D7" w:rsidRPr="003261B0" w:rsidRDefault="001C41D7" w:rsidP="001C41D7">
            <w:pPr>
              <w:jc w:val="both"/>
              <w:rPr>
                <w:rFonts w:cs="Arial"/>
              </w:rPr>
            </w:pPr>
            <w:r>
              <w:rPr>
                <w:rFonts w:cs="Arial"/>
              </w:rPr>
              <w:t>G+T Infrastructure Team</w:t>
            </w:r>
          </w:p>
        </w:tc>
      </w:tr>
      <w:tr w:rsidR="001C41D7" w14:paraId="289EE2EC" w14:textId="77777777" w:rsidTr="00021E80">
        <w:trPr>
          <w:trHeight w:val="96"/>
        </w:trPr>
        <w:tc>
          <w:tcPr>
            <w:tcW w:w="2167" w:type="dxa"/>
            <w:shd w:val="clear" w:color="auto" w:fill="F2F2F2"/>
          </w:tcPr>
          <w:p w14:paraId="4CD841D7" w14:textId="77777777" w:rsidR="001C41D7" w:rsidRPr="00095DF0" w:rsidRDefault="001C41D7" w:rsidP="001C41D7">
            <w:pPr>
              <w:jc w:val="both"/>
              <w:rPr>
                <w:rFonts w:cs="Arial"/>
                <w:b/>
                <w:bCs/>
              </w:rPr>
            </w:pPr>
            <w:r w:rsidRPr="00095DF0">
              <w:rPr>
                <w:rFonts w:cs="Arial"/>
                <w:b/>
                <w:bCs/>
              </w:rPr>
              <w:t>Document ID</w:t>
            </w:r>
          </w:p>
        </w:tc>
        <w:tc>
          <w:tcPr>
            <w:tcW w:w="4065" w:type="dxa"/>
            <w:shd w:val="clear" w:color="auto" w:fill="auto"/>
          </w:tcPr>
          <w:p w14:paraId="1F62B3F8" w14:textId="4FB3B318" w:rsidR="001C41D7" w:rsidRPr="00CB1DD5" w:rsidRDefault="001C41D7" w:rsidP="001C41D7">
            <w:pPr>
              <w:jc w:val="both"/>
              <w:rPr>
                <w:rFonts w:cs="Arial"/>
              </w:rPr>
            </w:pPr>
          </w:p>
        </w:tc>
      </w:tr>
    </w:tbl>
    <w:p w14:paraId="1795FBE9" w14:textId="0D1E1792" w:rsidR="002302AD" w:rsidRDefault="002302AD" w:rsidP="002302AD">
      <w:pPr>
        <w:jc w:val="both"/>
        <w:rPr>
          <w:rFonts w:cs="Arial"/>
        </w:rPr>
      </w:pPr>
    </w:p>
    <w:p w14:paraId="567AFE89" w14:textId="4783C2B2" w:rsidR="00095DF0" w:rsidRDefault="00095DF0" w:rsidP="002302AD">
      <w:pPr>
        <w:jc w:val="both"/>
        <w:rPr>
          <w:rFonts w:cs="Arial"/>
        </w:rPr>
      </w:pPr>
    </w:p>
    <w:p w14:paraId="24D0FEA2" w14:textId="00C549C6" w:rsidR="00095DF0" w:rsidRDefault="00095DF0" w:rsidP="002302AD">
      <w:pPr>
        <w:jc w:val="both"/>
        <w:rPr>
          <w:rFonts w:cs="Arial"/>
        </w:rPr>
      </w:pPr>
    </w:p>
    <w:p w14:paraId="7A8F9AC1" w14:textId="7230C7D6" w:rsidR="00095DF0" w:rsidRDefault="00095DF0" w:rsidP="00095DF0">
      <w:pPr>
        <w:jc w:val="both"/>
        <w:rPr>
          <w:rFonts w:cs="Arial"/>
        </w:rPr>
      </w:pPr>
    </w:p>
    <w:p w14:paraId="546F41F8" w14:textId="4B42B038" w:rsidR="00095DF0" w:rsidRDefault="00095DF0" w:rsidP="002302AD">
      <w:pPr>
        <w:jc w:val="both"/>
        <w:rPr>
          <w:rFonts w:cs="Arial"/>
        </w:rPr>
      </w:pPr>
    </w:p>
    <w:p w14:paraId="586F281D" w14:textId="3B62BD39" w:rsidR="00095DF0" w:rsidRDefault="00095DF0" w:rsidP="00095DF0">
      <w:pPr>
        <w:jc w:val="center"/>
        <w:rPr>
          <w:rFonts w:cs="Arial"/>
        </w:rPr>
      </w:pPr>
    </w:p>
    <w:p w14:paraId="560201A2" w14:textId="26057A19" w:rsidR="00095DF0" w:rsidRDefault="00095DF0" w:rsidP="002302AD">
      <w:pPr>
        <w:jc w:val="both"/>
        <w:rPr>
          <w:rFonts w:cs="Arial"/>
        </w:rPr>
      </w:pPr>
    </w:p>
    <w:p w14:paraId="3B29C72E" w14:textId="4CCB0F18" w:rsidR="00095DF0" w:rsidRDefault="00095DF0" w:rsidP="002302AD">
      <w:pPr>
        <w:jc w:val="both"/>
        <w:rPr>
          <w:rFonts w:cs="Arial"/>
        </w:rPr>
      </w:pPr>
    </w:p>
    <w:p w14:paraId="250EEE54" w14:textId="7D0F88C3" w:rsidR="00095DF0" w:rsidRDefault="00095DF0" w:rsidP="002302AD">
      <w:pPr>
        <w:jc w:val="both"/>
        <w:rPr>
          <w:rFonts w:cs="Arial"/>
        </w:rPr>
      </w:pPr>
    </w:p>
    <w:p w14:paraId="78C59139" w14:textId="77777777" w:rsidR="00AF5328" w:rsidRPr="003261B0" w:rsidRDefault="00AF5328" w:rsidP="002302AD">
      <w:pPr>
        <w:jc w:val="both"/>
        <w:rPr>
          <w:rFonts w:cs="Arial"/>
        </w:rPr>
      </w:pPr>
    </w:p>
    <w:p w14:paraId="1795FC29" w14:textId="5285DAAA" w:rsidR="002302AD" w:rsidRDefault="0096647E" w:rsidP="00DF149B">
      <w:pPr>
        <w:pStyle w:val="Heading1"/>
        <w:numPr>
          <w:ilvl w:val="0"/>
          <w:numId w:val="21"/>
        </w:numPr>
        <w:rPr>
          <w:rFonts w:cs="Arial"/>
        </w:rPr>
      </w:pPr>
      <w:bookmarkStart w:id="60" w:name="_Toc170611811"/>
      <w:bookmarkStart w:id="61" w:name="_Toc170611907"/>
      <w:bookmarkStart w:id="62" w:name="_Toc170612015"/>
      <w:bookmarkStart w:id="63" w:name="_Toc170612203"/>
      <w:bookmarkStart w:id="64" w:name="_Toc170717692"/>
      <w:bookmarkStart w:id="65" w:name="_Toc170719541"/>
      <w:bookmarkStart w:id="66" w:name="_Toc170899644"/>
      <w:bookmarkStart w:id="67" w:name="_Toc170899712"/>
      <w:bookmarkStart w:id="68" w:name="_Toc170926484"/>
      <w:bookmarkStart w:id="69" w:name="_Toc170927328"/>
      <w:bookmarkStart w:id="70" w:name="_Toc170927741"/>
      <w:bookmarkStart w:id="71" w:name="_Toc435608336"/>
      <w:bookmarkStart w:id="72" w:name="_Toc435610526"/>
      <w:bookmarkStart w:id="73" w:name="_Toc467503569"/>
      <w:bookmarkStart w:id="74" w:name="_Toc177130304"/>
      <w:r w:rsidRPr="00AD578A">
        <w:rPr>
          <w:rFonts w:cs="Arial"/>
        </w:rPr>
        <w:t>Document Control Log</w:t>
      </w:r>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r w:rsidRPr="00AD578A">
        <w:rPr>
          <w:rFonts w:cs="Arial"/>
        </w:rPr>
        <w:tab/>
      </w:r>
    </w:p>
    <w:tbl>
      <w:tblPr>
        <w:tblpPr w:leftFromText="180" w:rightFromText="180" w:vertAnchor="text" w:horzAnchor="margin" w:tblpY="117"/>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50"/>
        <w:gridCol w:w="2446"/>
        <w:gridCol w:w="1985"/>
        <w:gridCol w:w="2128"/>
        <w:gridCol w:w="2125"/>
      </w:tblGrid>
      <w:tr w:rsidR="00AE661D" w14:paraId="1E1E4481" w14:textId="77777777" w:rsidTr="00C70A92">
        <w:trPr>
          <w:trHeight w:val="392"/>
        </w:trPr>
        <w:tc>
          <w:tcPr>
            <w:tcW w:w="950" w:type="dxa"/>
            <w:vAlign w:val="center"/>
          </w:tcPr>
          <w:p w14:paraId="6CB5859F" w14:textId="77777777" w:rsidR="00AE661D" w:rsidRPr="00AD78A1" w:rsidRDefault="00AE661D" w:rsidP="00095DF0">
            <w:pPr>
              <w:jc w:val="both"/>
              <w:rPr>
                <w:rFonts w:cs="Arial"/>
                <w:b/>
                <w:bCs/>
              </w:rPr>
            </w:pPr>
            <w:bookmarkStart w:id="75" w:name="_Toc435608337"/>
            <w:r w:rsidRPr="00AD78A1">
              <w:rPr>
                <w:rFonts w:cs="Arial"/>
                <w:b/>
                <w:bCs/>
              </w:rPr>
              <w:t>Version</w:t>
            </w:r>
            <w:bookmarkEnd w:id="75"/>
          </w:p>
        </w:tc>
        <w:tc>
          <w:tcPr>
            <w:tcW w:w="2446" w:type="dxa"/>
            <w:vAlign w:val="center"/>
          </w:tcPr>
          <w:p w14:paraId="0AD4098B" w14:textId="16BE6D44" w:rsidR="00AE661D" w:rsidRPr="00AD78A1" w:rsidRDefault="00AE661D" w:rsidP="00095DF0">
            <w:pPr>
              <w:jc w:val="both"/>
              <w:rPr>
                <w:rFonts w:cs="Arial"/>
                <w:b/>
                <w:bCs/>
              </w:rPr>
            </w:pPr>
            <w:bookmarkStart w:id="76" w:name="_Toc170611813"/>
            <w:bookmarkStart w:id="77" w:name="_Toc170611909"/>
            <w:bookmarkStart w:id="78" w:name="_Toc170612017"/>
            <w:bookmarkStart w:id="79" w:name="_Toc170612205"/>
            <w:bookmarkStart w:id="80" w:name="_Toc170717694"/>
            <w:bookmarkStart w:id="81" w:name="_Toc170719543"/>
            <w:bookmarkStart w:id="82" w:name="_Toc170899646"/>
            <w:bookmarkStart w:id="83" w:name="_Toc170899714"/>
            <w:bookmarkStart w:id="84" w:name="_Toc170926486"/>
            <w:bookmarkStart w:id="85" w:name="_Toc170927330"/>
            <w:bookmarkStart w:id="86" w:name="_Toc170927743"/>
            <w:bookmarkStart w:id="87" w:name="_Toc435608338"/>
            <w:r w:rsidRPr="00AD78A1">
              <w:rPr>
                <w:rFonts w:cs="Arial"/>
                <w:b/>
                <w:bCs/>
              </w:rPr>
              <w:t xml:space="preserve">Change </w:t>
            </w:r>
            <w:r>
              <w:rPr>
                <w:rFonts w:cs="Arial"/>
                <w:b/>
                <w:bCs/>
              </w:rPr>
              <w:t>d</w:t>
            </w:r>
            <w:r w:rsidRPr="00AD78A1">
              <w:rPr>
                <w:rFonts w:cs="Arial"/>
                <w:b/>
                <w:bCs/>
              </w:rPr>
              <w:t>escription</w:t>
            </w:r>
            <w:bookmarkEnd w:id="76"/>
            <w:bookmarkEnd w:id="77"/>
            <w:bookmarkEnd w:id="78"/>
            <w:bookmarkEnd w:id="79"/>
            <w:bookmarkEnd w:id="80"/>
            <w:bookmarkEnd w:id="81"/>
            <w:bookmarkEnd w:id="82"/>
            <w:bookmarkEnd w:id="83"/>
            <w:bookmarkEnd w:id="84"/>
            <w:bookmarkEnd w:id="85"/>
            <w:bookmarkEnd w:id="86"/>
            <w:bookmarkEnd w:id="87"/>
          </w:p>
        </w:tc>
        <w:tc>
          <w:tcPr>
            <w:tcW w:w="1985" w:type="dxa"/>
            <w:vAlign w:val="center"/>
          </w:tcPr>
          <w:p w14:paraId="4CD9FCA3" w14:textId="3AA43CA6" w:rsidR="00AE661D" w:rsidRDefault="00AE661D" w:rsidP="00095DF0">
            <w:pPr>
              <w:jc w:val="both"/>
              <w:rPr>
                <w:rFonts w:cs="Arial"/>
                <w:b/>
                <w:bCs/>
              </w:rPr>
            </w:pPr>
            <w:r>
              <w:rPr>
                <w:rFonts w:cs="Arial"/>
                <w:b/>
                <w:bCs/>
              </w:rPr>
              <w:t>Authored</w:t>
            </w:r>
            <w:r w:rsidRPr="00AD78A1">
              <w:rPr>
                <w:rFonts w:cs="Arial"/>
                <w:b/>
                <w:bCs/>
              </w:rPr>
              <w:t xml:space="preserve"> by</w:t>
            </w:r>
          </w:p>
        </w:tc>
        <w:tc>
          <w:tcPr>
            <w:tcW w:w="2128" w:type="dxa"/>
            <w:vAlign w:val="center"/>
          </w:tcPr>
          <w:p w14:paraId="037ED8D1" w14:textId="47849A15" w:rsidR="00AE661D" w:rsidRPr="00AD78A1" w:rsidRDefault="00AE661D" w:rsidP="00AE661D">
            <w:pPr>
              <w:rPr>
                <w:rFonts w:cs="Arial"/>
                <w:b/>
                <w:bCs/>
              </w:rPr>
            </w:pPr>
            <w:bookmarkStart w:id="88" w:name="_Toc435608339"/>
            <w:r w:rsidRPr="00AD78A1">
              <w:rPr>
                <w:rFonts w:cs="Arial"/>
                <w:b/>
                <w:bCs/>
              </w:rPr>
              <w:t>Reviewed</w:t>
            </w:r>
            <w:bookmarkEnd w:id="88"/>
            <w:r w:rsidR="00FB51BB">
              <w:rPr>
                <w:rFonts w:cs="Arial"/>
                <w:b/>
                <w:bCs/>
              </w:rPr>
              <w:t>/</w:t>
            </w:r>
            <w:r>
              <w:rPr>
                <w:rFonts w:cs="Arial"/>
                <w:b/>
                <w:bCs/>
              </w:rPr>
              <w:t>Approved by</w:t>
            </w:r>
          </w:p>
        </w:tc>
        <w:tc>
          <w:tcPr>
            <w:tcW w:w="2125" w:type="dxa"/>
            <w:vAlign w:val="center"/>
          </w:tcPr>
          <w:p w14:paraId="0BF3AC1B" w14:textId="1DE8777F" w:rsidR="00AE661D" w:rsidRPr="00AD78A1" w:rsidRDefault="00AE661D" w:rsidP="00095DF0">
            <w:pPr>
              <w:jc w:val="both"/>
              <w:rPr>
                <w:rFonts w:cs="Arial"/>
                <w:b/>
                <w:bCs/>
              </w:rPr>
            </w:pPr>
            <w:bookmarkStart w:id="89" w:name="_Toc435608341"/>
            <w:r w:rsidRPr="00AD78A1">
              <w:rPr>
                <w:rFonts w:cs="Arial"/>
                <w:b/>
                <w:bCs/>
              </w:rPr>
              <w:t>Date</w:t>
            </w:r>
            <w:bookmarkEnd w:id="89"/>
            <w:r>
              <w:rPr>
                <w:rFonts w:cs="Arial"/>
                <w:b/>
                <w:bCs/>
              </w:rPr>
              <w:t xml:space="preserve"> of creation</w:t>
            </w:r>
          </w:p>
        </w:tc>
      </w:tr>
      <w:tr w:rsidR="00AE661D" w14:paraId="3A42CA7B" w14:textId="77777777" w:rsidTr="00C70A92">
        <w:trPr>
          <w:trHeight w:val="392"/>
        </w:trPr>
        <w:tc>
          <w:tcPr>
            <w:tcW w:w="950" w:type="dxa"/>
            <w:vAlign w:val="center"/>
          </w:tcPr>
          <w:p w14:paraId="75B59D7C" w14:textId="2B329152" w:rsidR="00AE661D" w:rsidRPr="000A55B5" w:rsidRDefault="00AE661D" w:rsidP="00DA477F">
            <w:pPr>
              <w:rPr>
                <w:rFonts w:cs="Arial"/>
              </w:rPr>
            </w:pPr>
            <w:r w:rsidRPr="000A55B5">
              <w:rPr>
                <w:rFonts w:cs="Arial"/>
              </w:rPr>
              <w:t>0.1</w:t>
            </w:r>
          </w:p>
        </w:tc>
        <w:tc>
          <w:tcPr>
            <w:tcW w:w="2446" w:type="dxa"/>
            <w:vAlign w:val="center"/>
          </w:tcPr>
          <w:p w14:paraId="5367A6A4" w14:textId="56BEF98A" w:rsidR="00AE661D" w:rsidRPr="000A55B5" w:rsidRDefault="00AE661D" w:rsidP="00DA477F">
            <w:pPr>
              <w:rPr>
                <w:rFonts w:cs="Arial"/>
              </w:rPr>
            </w:pPr>
            <w:r w:rsidRPr="000A55B5">
              <w:rPr>
                <w:rFonts w:cs="Arial"/>
              </w:rPr>
              <w:t>Created</w:t>
            </w:r>
            <w:r>
              <w:rPr>
                <w:rFonts w:cs="Arial"/>
              </w:rPr>
              <w:t xml:space="preserve"> the</w:t>
            </w:r>
            <w:r w:rsidRPr="000A55B5">
              <w:rPr>
                <w:rFonts w:cs="Arial"/>
              </w:rPr>
              <w:t xml:space="preserve"> first draft</w:t>
            </w:r>
          </w:p>
        </w:tc>
        <w:tc>
          <w:tcPr>
            <w:tcW w:w="1985" w:type="dxa"/>
            <w:vAlign w:val="center"/>
          </w:tcPr>
          <w:p w14:paraId="57BC1D87" w14:textId="4DC7C6EB" w:rsidR="00AE661D" w:rsidRPr="000A55B5" w:rsidRDefault="00710865" w:rsidP="00DA477F">
            <w:pPr>
              <w:rPr>
                <w:rFonts w:cs="Arial"/>
              </w:rPr>
            </w:pPr>
            <w:r>
              <w:rPr>
                <w:rFonts w:cs="Arial"/>
              </w:rPr>
              <w:t>Suresh Narasimhan</w:t>
            </w:r>
          </w:p>
        </w:tc>
        <w:tc>
          <w:tcPr>
            <w:tcW w:w="2128" w:type="dxa"/>
            <w:vAlign w:val="center"/>
          </w:tcPr>
          <w:p w14:paraId="4A70C083" w14:textId="0230C0CC" w:rsidR="00AE661D" w:rsidRPr="000A55B5" w:rsidRDefault="00710865" w:rsidP="001C2EAD">
            <w:pPr>
              <w:rPr>
                <w:rFonts w:cs="Arial"/>
              </w:rPr>
            </w:pPr>
            <w:r>
              <w:rPr>
                <w:rFonts w:cs="Arial"/>
              </w:rPr>
              <w:t>Priya Bhatia</w:t>
            </w:r>
          </w:p>
        </w:tc>
        <w:tc>
          <w:tcPr>
            <w:tcW w:w="2125" w:type="dxa"/>
            <w:vAlign w:val="center"/>
          </w:tcPr>
          <w:p w14:paraId="393ED374" w14:textId="4727BAF9" w:rsidR="00AE661D" w:rsidRPr="000A55B5" w:rsidRDefault="00391E97" w:rsidP="00DA477F">
            <w:pPr>
              <w:rPr>
                <w:rFonts w:cs="Arial"/>
              </w:rPr>
            </w:pPr>
            <w:r>
              <w:rPr>
                <w:rFonts w:cs="Arial"/>
              </w:rPr>
              <w:t>September 11</w:t>
            </w:r>
            <w:r w:rsidR="00710865">
              <w:rPr>
                <w:rFonts w:cs="Arial"/>
              </w:rPr>
              <w:t>, 2024</w:t>
            </w:r>
          </w:p>
        </w:tc>
      </w:tr>
      <w:tr w:rsidR="007B353D" w14:paraId="2E3DD563" w14:textId="77777777" w:rsidTr="00C70A92">
        <w:trPr>
          <w:trHeight w:val="392"/>
        </w:trPr>
        <w:tc>
          <w:tcPr>
            <w:tcW w:w="950" w:type="dxa"/>
            <w:vAlign w:val="center"/>
          </w:tcPr>
          <w:p w14:paraId="02A911EF" w14:textId="06F01001" w:rsidR="007B353D" w:rsidRPr="000A55B5" w:rsidRDefault="007B353D" w:rsidP="007B353D">
            <w:pPr>
              <w:rPr>
                <w:rFonts w:cs="Arial"/>
              </w:rPr>
            </w:pPr>
            <w:r>
              <w:rPr>
                <w:rFonts w:cs="Arial"/>
              </w:rPr>
              <w:t>0.1</w:t>
            </w:r>
          </w:p>
        </w:tc>
        <w:tc>
          <w:tcPr>
            <w:tcW w:w="2446" w:type="dxa"/>
            <w:vAlign w:val="center"/>
          </w:tcPr>
          <w:p w14:paraId="2B21B439" w14:textId="31877C45" w:rsidR="007B353D" w:rsidRPr="000A55B5" w:rsidRDefault="007B353D" w:rsidP="007B353D">
            <w:pPr>
              <w:rPr>
                <w:rFonts w:cs="Arial"/>
              </w:rPr>
            </w:pPr>
            <w:r>
              <w:rPr>
                <w:rFonts w:cs="Arial"/>
              </w:rPr>
              <w:t>Reviewed the first draft</w:t>
            </w:r>
            <w:r w:rsidR="001062AB">
              <w:rPr>
                <w:rFonts w:cs="Arial"/>
              </w:rPr>
              <w:t>, made writing</w:t>
            </w:r>
            <w:r w:rsidR="00CD5B88">
              <w:rPr>
                <w:rFonts w:cs="Arial"/>
              </w:rPr>
              <w:t>-</w:t>
            </w:r>
            <w:r w:rsidR="001062AB">
              <w:rPr>
                <w:rFonts w:cs="Arial"/>
              </w:rPr>
              <w:t xml:space="preserve">related </w:t>
            </w:r>
            <w:r w:rsidR="000233C8">
              <w:rPr>
                <w:rFonts w:cs="Arial"/>
              </w:rPr>
              <w:t xml:space="preserve">and a few info structuring </w:t>
            </w:r>
            <w:r w:rsidR="001062AB">
              <w:rPr>
                <w:rFonts w:cs="Arial"/>
              </w:rPr>
              <w:t>corrections</w:t>
            </w:r>
            <w:r w:rsidR="00CD5B88">
              <w:rPr>
                <w:rFonts w:cs="Arial"/>
              </w:rPr>
              <w:t xml:space="preserve">, </w:t>
            </w:r>
            <w:r w:rsidR="001062AB">
              <w:rPr>
                <w:rFonts w:cs="Arial"/>
              </w:rPr>
              <w:t>updated section 7</w:t>
            </w:r>
            <w:r w:rsidR="000233C8">
              <w:rPr>
                <w:rFonts w:cs="Arial"/>
              </w:rPr>
              <w:t>,</w:t>
            </w:r>
            <w:r w:rsidR="001062AB">
              <w:rPr>
                <w:rFonts w:cs="Arial"/>
              </w:rPr>
              <w:t xml:space="preserve"> </w:t>
            </w:r>
            <w:r w:rsidR="00CD5B88">
              <w:rPr>
                <w:rFonts w:cs="Arial"/>
              </w:rPr>
              <w:t>and made i</w:t>
            </w:r>
            <w:r w:rsidR="00AA1ED4">
              <w:rPr>
                <w:rFonts w:cs="Arial"/>
              </w:rPr>
              <w:t>t final</w:t>
            </w:r>
          </w:p>
        </w:tc>
        <w:tc>
          <w:tcPr>
            <w:tcW w:w="1985" w:type="dxa"/>
            <w:vAlign w:val="center"/>
          </w:tcPr>
          <w:p w14:paraId="470BC39A" w14:textId="11FD2E3E" w:rsidR="007B353D" w:rsidRDefault="007B353D" w:rsidP="007B353D">
            <w:pPr>
              <w:rPr>
                <w:rFonts w:cs="Arial"/>
              </w:rPr>
            </w:pPr>
            <w:r>
              <w:rPr>
                <w:rFonts w:cs="Arial"/>
              </w:rPr>
              <w:t>Priya Bhatia</w:t>
            </w:r>
          </w:p>
        </w:tc>
        <w:tc>
          <w:tcPr>
            <w:tcW w:w="2128" w:type="dxa"/>
            <w:vAlign w:val="center"/>
          </w:tcPr>
          <w:p w14:paraId="295BD412" w14:textId="307661A9" w:rsidR="007B353D" w:rsidRDefault="007B353D" w:rsidP="007B353D">
            <w:pPr>
              <w:rPr>
                <w:rFonts w:cs="Arial"/>
              </w:rPr>
            </w:pPr>
            <w:r>
              <w:rPr>
                <w:rFonts w:cs="Arial"/>
              </w:rPr>
              <w:t>Amit Rathor</w:t>
            </w:r>
          </w:p>
        </w:tc>
        <w:tc>
          <w:tcPr>
            <w:tcW w:w="2125" w:type="dxa"/>
            <w:vAlign w:val="center"/>
          </w:tcPr>
          <w:p w14:paraId="42E38A4F" w14:textId="57809870" w:rsidR="007B353D" w:rsidRDefault="007B353D" w:rsidP="007B353D">
            <w:pPr>
              <w:rPr>
                <w:rFonts w:cs="Arial"/>
              </w:rPr>
            </w:pPr>
            <w:r>
              <w:rPr>
                <w:rFonts w:cs="Arial"/>
              </w:rPr>
              <w:t>September 13, 2024</w:t>
            </w:r>
          </w:p>
        </w:tc>
      </w:tr>
    </w:tbl>
    <w:p w14:paraId="55890E88" w14:textId="05FF5FA3" w:rsidR="005B3E7D" w:rsidRPr="005B3E7D" w:rsidRDefault="005B3E7D" w:rsidP="005B3E7D">
      <w:pPr>
        <w:tabs>
          <w:tab w:val="left" w:pos="5150"/>
        </w:tabs>
      </w:pPr>
      <w:r>
        <w:tab/>
      </w:r>
    </w:p>
    <w:sectPr w:rsidR="005B3E7D" w:rsidRPr="005B3E7D" w:rsidSect="00740E34">
      <w:footerReference w:type="default" r:id="rId129"/>
      <w:pgSz w:w="11907" w:h="16840" w:code="9"/>
      <w:pgMar w:top="426" w:right="1134" w:bottom="0" w:left="1701"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6B3982" w14:textId="77777777" w:rsidR="00A50AA1" w:rsidRDefault="00A50AA1">
      <w:pPr>
        <w:spacing w:line="240" w:lineRule="auto"/>
      </w:pPr>
      <w:r>
        <w:separator/>
      </w:r>
    </w:p>
  </w:endnote>
  <w:endnote w:type="continuationSeparator" w:id="0">
    <w:p w14:paraId="4E79DFC6" w14:textId="77777777" w:rsidR="00A50AA1" w:rsidRDefault="00A50AA1">
      <w:pPr>
        <w:spacing w:line="240" w:lineRule="auto"/>
      </w:pPr>
      <w:r>
        <w:continuationSeparator/>
      </w:r>
    </w:p>
  </w:endnote>
  <w:endnote w:type="continuationNotice" w:id="1">
    <w:p w14:paraId="43B327F6" w14:textId="77777777" w:rsidR="00A50AA1" w:rsidRDefault="00A50AA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w:altName w:val="Sylfae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Arial Bold">
    <w:altName w:val="Arial"/>
    <w:panose1 w:val="00000000000000000000"/>
    <w:charset w:val="00"/>
    <w:family w:val="roman"/>
    <w:notTrueType/>
    <w:pitch w:val="default"/>
    <w:sig w:usb0="00000003" w:usb1="00000000" w:usb2="00000000" w:usb3="00000000" w:csb0="00000001" w:csb1="00000000"/>
  </w:font>
  <w:font w:name="GillSans">
    <w:altName w:val="Calibri"/>
    <w:panose1 w:val="00000000000000000000"/>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rebuchet MS">
    <w:panose1 w:val="020B0603020202020204"/>
    <w:charset w:val="00"/>
    <w:family w:val="swiss"/>
    <w:pitch w:val="variable"/>
    <w:sig w:usb0="00000687" w:usb1="000000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95FC2D" w14:textId="77777777" w:rsidR="0060356C" w:rsidRDefault="0060356C">
    <w:pPr>
      <w:pStyle w:val="AddressFooter"/>
      <w:spacing w:before="60"/>
      <w:rPr>
        <w:b/>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4B0626" w14:textId="2ECDF7B7" w:rsidR="00F115DF" w:rsidRDefault="00F115DF">
    <w:pPr>
      <w:pStyle w:val="Footer"/>
      <w:jc w:val="right"/>
    </w:pPr>
  </w:p>
  <w:p w14:paraId="24A50F5C" w14:textId="77777777" w:rsidR="00F115DF" w:rsidRDefault="00F115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0950007"/>
      <w:docPartObj>
        <w:docPartGallery w:val="Page Numbers (Bottom of Page)"/>
        <w:docPartUnique/>
      </w:docPartObj>
    </w:sdtPr>
    <w:sdtEndPr>
      <w:rPr>
        <w:noProof/>
      </w:rPr>
    </w:sdtEndPr>
    <w:sdtContent>
      <w:p w14:paraId="0E394783" w14:textId="2E576ECA" w:rsidR="00DB12EA" w:rsidRDefault="00DB12E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795FC33" w14:textId="62E1DF1D" w:rsidR="0060356C" w:rsidRPr="008F006A" w:rsidRDefault="0060356C" w:rsidP="008F00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984649" w14:textId="77777777" w:rsidR="00A50AA1" w:rsidRDefault="00A50AA1">
      <w:pPr>
        <w:spacing w:line="240" w:lineRule="auto"/>
      </w:pPr>
      <w:r>
        <w:separator/>
      </w:r>
    </w:p>
  </w:footnote>
  <w:footnote w:type="continuationSeparator" w:id="0">
    <w:p w14:paraId="4325177A" w14:textId="77777777" w:rsidR="00A50AA1" w:rsidRDefault="00A50AA1">
      <w:pPr>
        <w:spacing w:line="240" w:lineRule="auto"/>
      </w:pPr>
      <w:r>
        <w:continuationSeparator/>
      </w:r>
    </w:p>
  </w:footnote>
  <w:footnote w:type="continuationNotice" w:id="1">
    <w:p w14:paraId="5477A2DF" w14:textId="77777777" w:rsidR="00A50AA1" w:rsidRDefault="00A50AA1">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1CC591" w14:textId="0D66E0D9" w:rsidR="001A3C8F" w:rsidRDefault="00F953A7">
    <w:pPr>
      <w:pStyle w:val="Header"/>
    </w:pPr>
    <w:r>
      <w:rPr>
        <w:noProof/>
      </w:rPr>
      <w:drawing>
        <wp:anchor distT="0" distB="0" distL="114300" distR="114300" simplePos="0" relativeHeight="251659776" behindDoc="1" locked="0" layoutInCell="1" allowOverlap="1" wp14:anchorId="3B5DD2F6" wp14:editId="3ECC9EFA">
          <wp:simplePos x="0" y="0"/>
          <wp:positionH relativeFrom="margin">
            <wp:align>right</wp:align>
          </wp:positionH>
          <wp:positionV relativeFrom="paragraph">
            <wp:posOffset>12065</wp:posOffset>
          </wp:positionV>
          <wp:extent cx="1402080" cy="428625"/>
          <wp:effectExtent l="0" t="0" r="7620" b="9525"/>
          <wp:wrapTight wrapText="bothSides">
            <wp:wrapPolygon edited="0">
              <wp:start x="1174" y="0"/>
              <wp:lineTo x="0" y="3840"/>
              <wp:lineTo x="0" y="17280"/>
              <wp:lineTo x="1174" y="21120"/>
              <wp:lineTo x="7337" y="21120"/>
              <wp:lineTo x="20837" y="19200"/>
              <wp:lineTo x="21424" y="7680"/>
              <wp:lineTo x="21424" y="1920"/>
              <wp:lineTo x="7337" y="0"/>
              <wp:lineTo x="1174" y="0"/>
            </wp:wrapPolygon>
          </wp:wrapTight>
          <wp:docPr id="701602513" name="Picture 70160251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402080" cy="428625"/>
                  </a:xfrm>
                  <a:prstGeom prst="rect">
                    <a:avLst/>
                  </a:prstGeom>
                </pic:spPr>
              </pic:pic>
            </a:graphicData>
          </a:graphic>
        </wp:anchor>
      </w:drawing>
    </w:r>
    <w:r w:rsidR="001A3C8F">
      <w:tab/>
    </w:r>
    <w:r w:rsidR="001A3C8F">
      <w:tab/>
    </w:r>
    <w:r w:rsidR="001A3C8F">
      <w:tab/>
    </w:r>
    <w:r w:rsidR="001A3C8F">
      <w:tab/>
    </w:r>
    <w:r w:rsidR="001A3C8F">
      <w:tab/>
    </w:r>
    <w:r w:rsidR="001A3C8F">
      <w:tab/>
    </w:r>
    <w:r w:rsidR="001A3C8F">
      <w:tab/>
    </w:r>
    <w:r w:rsidR="001A3C8F">
      <w:tab/>
    </w:r>
    <w:r w:rsidR="001A3C8F">
      <w:tab/>
    </w:r>
    <w:r w:rsidR="001A3C8F">
      <w:tab/>
    </w:r>
    <w:r w:rsidR="001A3C8F">
      <w:tab/>
    </w:r>
  </w:p>
  <w:p w14:paraId="3F39EEB9" w14:textId="27C7BDC0" w:rsidR="001A3C8F" w:rsidRDefault="001A3C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0E2C1A5E"/>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F26CA75C"/>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4E706E1C"/>
    <w:lvl w:ilvl="0">
      <w:start w:val="1"/>
      <w:numFmt w:val="decimal"/>
      <w:pStyle w:val="ListNumber3"/>
      <w:lvlText w:val="%1"/>
      <w:lvlJc w:val="left"/>
      <w:pPr>
        <w:tabs>
          <w:tab w:val="num" w:pos="360"/>
        </w:tabs>
        <w:ind w:left="360" w:hanging="360"/>
      </w:pPr>
      <w:rPr>
        <w:rFonts w:hint="default"/>
      </w:rPr>
    </w:lvl>
  </w:abstractNum>
  <w:abstractNum w:abstractNumId="3" w15:restartNumberingAfterBreak="0">
    <w:nsid w:val="FFFFFF7F"/>
    <w:multiLevelType w:val="singleLevel"/>
    <w:tmpl w:val="60086F0E"/>
    <w:lvl w:ilvl="0">
      <w:start w:val="1"/>
      <w:numFmt w:val="decimal"/>
      <w:pStyle w:val="ListNumber2"/>
      <w:lvlText w:val="%1"/>
      <w:lvlJc w:val="left"/>
      <w:pPr>
        <w:tabs>
          <w:tab w:val="num" w:pos="360"/>
        </w:tabs>
        <w:ind w:left="360" w:hanging="360"/>
      </w:pPr>
      <w:rPr>
        <w:rFonts w:hint="default"/>
      </w:rPr>
    </w:lvl>
  </w:abstractNum>
  <w:abstractNum w:abstractNumId="4" w15:restartNumberingAfterBreak="0">
    <w:nsid w:val="0B114237"/>
    <w:multiLevelType w:val="hybridMultilevel"/>
    <w:tmpl w:val="253847CC"/>
    <w:lvl w:ilvl="0" w:tplc="3EB8881A">
      <w:start w:val="1"/>
      <w:numFmt w:val="upperLetter"/>
      <w:pStyle w:val="DeedAttachment"/>
      <w:lvlText w:val="Attachment %1 "/>
      <w:lvlJc w:val="left"/>
      <w:pPr>
        <w:tabs>
          <w:tab w:val="num" w:pos="284"/>
        </w:tabs>
        <w:ind w:left="2268" w:hanging="1908"/>
      </w:pPr>
      <w:rPr>
        <w:rFonts w:hint="default"/>
      </w:rPr>
    </w:lvl>
    <w:lvl w:ilvl="1" w:tplc="D2BCF540" w:tentative="1">
      <w:start w:val="1"/>
      <w:numFmt w:val="lowerLetter"/>
      <w:lvlText w:val="%2."/>
      <w:lvlJc w:val="left"/>
      <w:pPr>
        <w:tabs>
          <w:tab w:val="num" w:pos="1440"/>
        </w:tabs>
        <w:ind w:left="1440" w:hanging="360"/>
      </w:pPr>
    </w:lvl>
    <w:lvl w:ilvl="2" w:tplc="3A8EB7C2" w:tentative="1">
      <w:start w:val="1"/>
      <w:numFmt w:val="lowerRoman"/>
      <w:lvlText w:val="%3."/>
      <w:lvlJc w:val="right"/>
      <w:pPr>
        <w:tabs>
          <w:tab w:val="num" w:pos="2160"/>
        </w:tabs>
        <w:ind w:left="2160" w:hanging="180"/>
      </w:pPr>
    </w:lvl>
    <w:lvl w:ilvl="3" w:tplc="3A96DA0A" w:tentative="1">
      <w:start w:val="1"/>
      <w:numFmt w:val="decimal"/>
      <w:lvlText w:val="%4."/>
      <w:lvlJc w:val="left"/>
      <w:pPr>
        <w:tabs>
          <w:tab w:val="num" w:pos="2880"/>
        </w:tabs>
        <w:ind w:left="2880" w:hanging="360"/>
      </w:pPr>
    </w:lvl>
    <w:lvl w:ilvl="4" w:tplc="644C2ED4" w:tentative="1">
      <w:start w:val="1"/>
      <w:numFmt w:val="lowerLetter"/>
      <w:lvlText w:val="%5."/>
      <w:lvlJc w:val="left"/>
      <w:pPr>
        <w:tabs>
          <w:tab w:val="num" w:pos="3600"/>
        </w:tabs>
        <w:ind w:left="3600" w:hanging="360"/>
      </w:pPr>
    </w:lvl>
    <w:lvl w:ilvl="5" w:tplc="C492BE88" w:tentative="1">
      <w:start w:val="1"/>
      <w:numFmt w:val="lowerRoman"/>
      <w:lvlText w:val="%6."/>
      <w:lvlJc w:val="right"/>
      <w:pPr>
        <w:tabs>
          <w:tab w:val="num" w:pos="4320"/>
        </w:tabs>
        <w:ind w:left="4320" w:hanging="180"/>
      </w:pPr>
    </w:lvl>
    <w:lvl w:ilvl="6" w:tplc="09F67CB2" w:tentative="1">
      <w:start w:val="1"/>
      <w:numFmt w:val="decimal"/>
      <w:lvlText w:val="%7."/>
      <w:lvlJc w:val="left"/>
      <w:pPr>
        <w:tabs>
          <w:tab w:val="num" w:pos="5040"/>
        </w:tabs>
        <w:ind w:left="5040" w:hanging="360"/>
      </w:pPr>
    </w:lvl>
    <w:lvl w:ilvl="7" w:tplc="5A9ECEC0" w:tentative="1">
      <w:start w:val="1"/>
      <w:numFmt w:val="lowerLetter"/>
      <w:lvlText w:val="%8."/>
      <w:lvlJc w:val="left"/>
      <w:pPr>
        <w:tabs>
          <w:tab w:val="num" w:pos="5760"/>
        </w:tabs>
        <w:ind w:left="5760" w:hanging="360"/>
      </w:pPr>
    </w:lvl>
    <w:lvl w:ilvl="8" w:tplc="4B6A809E" w:tentative="1">
      <w:start w:val="1"/>
      <w:numFmt w:val="lowerRoman"/>
      <w:lvlText w:val="%9."/>
      <w:lvlJc w:val="right"/>
      <w:pPr>
        <w:tabs>
          <w:tab w:val="num" w:pos="6480"/>
        </w:tabs>
        <w:ind w:left="6480" w:hanging="180"/>
      </w:pPr>
    </w:lvl>
  </w:abstractNum>
  <w:abstractNum w:abstractNumId="5" w15:restartNumberingAfterBreak="0">
    <w:nsid w:val="102209DF"/>
    <w:multiLevelType w:val="multilevel"/>
    <w:tmpl w:val="8E724BA4"/>
    <w:lvl w:ilvl="0">
      <w:start w:val="1"/>
      <w:numFmt w:val="decimal"/>
      <w:pStyle w:val="PrecInstructionNumber"/>
      <w:lvlText w:val="%1"/>
      <w:lvlJc w:val="left"/>
      <w:pPr>
        <w:tabs>
          <w:tab w:val="num" w:pos="284"/>
        </w:tabs>
        <w:ind w:left="284" w:hanging="284"/>
      </w:pPr>
      <w:rPr>
        <w:rFonts w:hint="default"/>
        <w:sz w:val="16"/>
      </w:rPr>
    </w:lvl>
    <w:lvl w:ilvl="1">
      <w:start w:val="1"/>
      <w:numFmt w:val="lowerLetter"/>
      <w:lvlText w:val="(%2)"/>
      <w:lvlJc w:val="left"/>
      <w:pPr>
        <w:tabs>
          <w:tab w:val="num" w:pos="568"/>
        </w:tabs>
        <w:ind w:left="568" w:hanging="284"/>
      </w:pPr>
      <w:rPr>
        <w:rFonts w:hint="default"/>
        <w:sz w:val="16"/>
      </w:rPr>
    </w:lvl>
    <w:lvl w:ilvl="2">
      <w:start w:val="1"/>
      <w:numFmt w:val="none"/>
      <w:lvlText w:val="%3"/>
      <w:lvlJc w:val="left"/>
      <w:pPr>
        <w:tabs>
          <w:tab w:val="num" w:pos="852"/>
        </w:tabs>
        <w:ind w:left="852" w:hanging="284"/>
      </w:pPr>
      <w:rPr>
        <w:rFonts w:hint="default"/>
      </w:rPr>
    </w:lvl>
    <w:lvl w:ilvl="3">
      <w:start w:val="1"/>
      <w:numFmt w:val="none"/>
      <w:lvlText w:val=""/>
      <w:lvlJc w:val="left"/>
      <w:pPr>
        <w:tabs>
          <w:tab w:val="num" w:pos="1136"/>
        </w:tabs>
        <w:ind w:left="1136" w:hanging="284"/>
      </w:pPr>
      <w:rPr>
        <w:rFonts w:hint="default"/>
      </w:rPr>
    </w:lvl>
    <w:lvl w:ilvl="4">
      <w:start w:val="1"/>
      <w:numFmt w:val="none"/>
      <w:lvlText w:val=""/>
      <w:lvlJc w:val="left"/>
      <w:pPr>
        <w:tabs>
          <w:tab w:val="num" w:pos="1420"/>
        </w:tabs>
        <w:ind w:left="1420" w:hanging="284"/>
      </w:pPr>
      <w:rPr>
        <w:rFonts w:hint="default"/>
      </w:rPr>
    </w:lvl>
    <w:lvl w:ilvl="5">
      <w:start w:val="1"/>
      <w:numFmt w:val="none"/>
      <w:lvlText w:val=""/>
      <w:lvlJc w:val="left"/>
      <w:pPr>
        <w:tabs>
          <w:tab w:val="num" w:pos="1704"/>
        </w:tabs>
        <w:ind w:left="1704" w:hanging="284"/>
      </w:pPr>
      <w:rPr>
        <w:rFonts w:hint="default"/>
      </w:rPr>
    </w:lvl>
    <w:lvl w:ilvl="6">
      <w:start w:val="1"/>
      <w:numFmt w:val="none"/>
      <w:lvlText w:val="%7"/>
      <w:lvlJc w:val="left"/>
      <w:pPr>
        <w:tabs>
          <w:tab w:val="num" w:pos="1988"/>
        </w:tabs>
        <w:ind w:left="1988" w:hanging="284"/>
      </w:pPr>
      <w:rPr>
        <w:rFonts w:hint="default"/>
      </w:rPr>
    </w:lvl>
    <w:lvl w:ilvl="7">
      <w:start w:val="1"/>
      <w:numFmt w:val="none"/>
      <w:lvlText w:val="%8"/>
      <w:lvlJc w:val="left"/>
      <w:pPr>
        <w:tabs>
          <w:tab w:val="num" w:pos="2272"/>
        </w:tabs>
        <w:ind w:left="2272" w:hanging="284"/>
      </w:pPr>
      <w:rPr>
        <w:rFonts w:hint="default"/>
      </w:rPr>
    </w:lvl>
    <w:lvl w:ilvl="8">
      <w:start w:val="1"/>
      <w:numFmt w:val="none"/>
      <w:lvlText w:val="%9"/>
      <w:lvlJc w:val="left"/>
      <w:pPr>
        <w:tabs>
          <w:tab w:val="num" w:pos="2556"/>
        </w:tabs>
        <w:ind w:left="2556" w:hanging="284"/>
      </w:pPr>
      <w:rPr>
        <w:rFonts w:hint="default"/>
      </w:rPr>
    </w:lvl>
  </w:abstractNum>
  <w:abstractNum w:abstractNumId="6" w15:restartNumberingAfterBreak="0">
    <w:nsid w:val="11A76C98"/>
    <w:multiLevelType w:val="hybridMultilevel"/>
    <w:tmpl w:val="5478F096"/>
    <w:lvl w:ilvl="0" w:tplc="40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3C14ABC"/>
    <w:multiLevelType w:val="hybridMultilevel"/>
    <w:tmpl w:val="D6BA3A00"/>
    <w:lvl w:ilvl="0" w:tplc="0C09001B">
      <w:start w:val="1"/>
      <w:numFmt w:val="lowerRoman"/>
      <w:lvlText w:val="%1."/>
      <w:lvlJc w:val="righ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4604005"/>
    <w:multiLevelType w:val="hybridMultilevel"/>
    <w:tmpl w:val="D122A720"/>
    <w:lvl w:ilvl="0" w:tplc="86DABB5C">
      <w:start w:val="1"/>
      <w:numFmt w:val="decimal"/>
      <w:pStyle w:val="Header1"/>
      <w:lvlText w:val="%1."/>
      <w:lvlJc w:val="left"/>
      <w:pPr>
        <w:tabs>
          <w:tab w:val="num" w:pos="720"/>
        </w:tabs>
        <w:ind w:left="720" w:hanging="360"/>
      </w:pPr>
      <w:rPr>
        <w:rFonts w:hint="default"/>
      </w:rPr>
    </w:lvl>
    <w:lvl w:ilvl="1" w:tplc="4BC089A4">
      <w:start w:val="1"/>
      <w:numFmt w:val="bullet"/>
      <w:lvlText w:val=""/>
      <w:lvlJc w:val="left"/>
      <w:pPr>
        <w:tabs>
          <w:tab w:val="num" w:pos="1440"/>
        </w:tabs>
        <w:ind w:left="1440" w:hanging="360"/>
      </w:pPr>
      <w:rPr>
        <w:rFonts w:ascii="Symbol" w:hAnsi="Symbol" w:hint="default"/>
      </w:rPr>
    </w:lvl>
    <w:lvl w:ilvl="2" w:tplc="CB261746" w:tentative="1">
      <w:start w:val="1"/>
      <w:numFmt w:val="lowerRoman"/>
      <w:lvlText w:val="%3."/>
      <w:lvlJc w:val="right"/>
      <w:pPr>
        <w:tabs>
          <w:tab w:val="num" w:pos="2160"/>
        </w:tabs>
        <w:ind w:left="2160" w:hanging="180"/>
      </w:pPr>
    </w:lvl>
    <w:lvl w:ilvl="3" w:tplc="52249CE4" w:tentative="1">
      <w:start w:val="1"/>
      <w:numFmt w:val="decimal"/>
      <w:lvlText w:val="%4."/>
      <w:lvlJc w:val="left"/>
      <w:pPr>
        <w:tabs>
          <w:tab w:val="num" w:pos="2880"/>
        </w:tabs>
        <w:ind w:left="2880" w:hanging="360"/>
      </w:pPr>
    </w:lvl>
    <w:lvl w:ilvl="4" w:tplc="743205B2" w:tentative="1">
      <w:start w:val="1"/>
      <w:numFmt w:val="lowerLetter"/>
      <w:lvlText w:val="%5."/>
      <w:lvlJc w:val="left"/>
      <w:pPr>
        <w:tabs>
          <w:tab w:val="num" w:pos="3600"/>
        </w:tabs>
        <w:ind w:left="3600" w:hanging="360"/>
      </w:pPr>
    </w:lvl>
    <w:lvl w:ilvl="5" w:tplc="F7A2AEBA" w:tentative="1">
      <w:start w:val="1"/>
      <w:numFmt w:val="lowerRoman"/>
      <w:lvlText w:val="%6."/>
      <w:lvlJc w:val="right"/>
      <w:pPr>
        <w:tabs>
          <w:tab w:val="num" w:pos="4320"/>
        </w:tabs>
        <w:ind w:left="4320" w:hanging="180"/>
      </w:pPr>
    </w:lvl>
    <w:lvl w:ilvl="6" w:tplc="BC689CFE" w:tentative="1">
      <w:start w:val="1"/>
      <w:numFmt w:val="decimal"/>
      <w:lvlText w:val="%7."/>
      <w:lvlJc w:val="left"/>
      <w:pPr>
        <w:tabs>
          <w:tab w:val="num" w:pos="5040"/>
        </w:tabs>
        <w:ind w:left="5040" w:hanging="360"/>
      </w:pPr>
    </w:lvl>
    <w:lvl w:ilvl="7" w:tplc="3F8E868A" w:tentative="1">
      <w:start w:val="1"/>
      <w:numFmt w:val="lowerLetter"/>
      <w:lvlText w:val="%8."/>
      <w:lvlJc w:val="left"/>
      <w:pPr>
        <w:tabs>
          <w:tab w:val="num" w:pos="5760"/>
        </w:tabs>
        <w:ind w:left="5760" w:hanging="360"/>
      </w:pPr>
    </w:lvl>
    <w:lvl w:ilvl="8" w:tplc="D78CBD98" w:tentative="1">
      <w:start w:val="1"/>
      <w:numFmt w:val="lowerRoman"/>
      <w:lvlText w:val="%9."/>
      <w:lvlJc w:val="right"/>
      <w:pPr>
        <w:tabs>
          <w:tab w:val="num" w:pos="6480"/>
        </w:tabs>
        <w:ind w:left="6480" w:hanging="180"/>
      </w:pPr>
    </w:lvl>
  </w:abstractNum>
  <w:abstractNum w:abstractNumId="9" w15:restartNumberingAfterBreak="0">
    <w:nsid w:val="24840B28"/>
    <w:multiLevelType w:val="multilevel"/>
    <w:tmpl w:val="6BE83392"/>
    <w:lvl w:ilvl="0">
      <w:start w:val="1"/>
      <w:numFmt w:val="bullet"/>
      <w:pStyle w:val="ListBullet"/>
      <w:lvlText w:val=""/>
      <w:lvlJc w:val="left"/>
      <w:pPr>
        <w:tabs>
          <w:tab w:val="num" w:pos="1701"/>
        </w:tabs>
        <w:ind w:left="1701" w:hanging="567"/>
      </w:pPr>
      <w:rPr>
        <w:rFonts w:ascii="Wingdings 2" w:hAnsi="Wingdings 2" w:hint="default"/>
      </w:rPr>
    </w:lvl>
    <w:lvl w:ilvl="1">
      <w:start w:val="1"/>
      <w:numFmt w:val="bullet"/>
      <w:lvlText w:val=""/>
      <w:lvlJc w:val="left"/>
      <w:pPr>
        <w:tabs>
          <w:tab w:val="num" w:pos="2268"/>
        </w:tabs>
        <w:ind w:left="2268" w:hanging="567"/>
      </w:pPr>
      <w:rPr>
        <w:rFonts w:ascii="Symbol" w:hAnsi="Symbol" w:hint="default"/>
      </w:rPr>
    </w:lvl>
    <w:lvl w:ilvl="2">
      <w:start w:val="1"/>
      <w:numFmt w:val="bullet"/>
      <w:lvlText w:val=""/>
      <w:lvlJc w:val="left"/>
      <w:pPr>
        <w:tabs>
          <w:tab w:val="num" w:pos="2835"/>
        </w:tabs>
        <w:ind w:left="2835" w:hanging="567"/>
      </w:pPr>
      <w:rPr>
        <w:rFonts w:ascii="Symbol" w:hAnsi="Symbol" w:hint="default"/>
      </w:rPr>
    </w:lvl>
    <w:lvl w:ilvl="3">
      <w:start w:val="1"/>
      <w:numFmt w:val="none"/>
      <w:lvlText w:val=""/>
      <w:lvlJc w:val="left"/>
      <w:pPr>
        <w:tabs>
          <w:tab w:val="num" w:pos="2268"/>
        </w:tabs>
        <w:ind w:left="2268" w:hanging="567"/>
      </w:pPr>
      <w:rPr>
        <w:rFonts w:hint="default"/>
      </w:rPr>
    </w:lvl>
    <w:lvl w:ilvl="4">
      <w:start w:val="1"/>
      <w:numFmt w:val="none"/>
      <w:lvlText w:val=""/>
      <w:lvlJc w:val="left"/>
      <w:pPr>
        <w:tabs>
          <w:tab w:val="num" w:pos="2835"/>
        </w:tabs>
        <w:ind w:left="2835" w:hanging="567"/>
      </w:pPr>
      <w:rPr>
        <w:rFonts w:hint="default"/>
      </w:rPr>
    </w:lvl>
    <w:lvl w:ilvl="5">
      <w:start w:val="1"/>
      <w:numFmt w:val="none"/>
      <w:lvlText w:val=""/>
      <w:lvlJc w:val="left"/>
      <w:pPr>
        <w:tabs>
          <w:tab w:val="num" w:pos="3402"/>
        </w:tabs>
        <w:ind w:left="3402" w:hanging="567"/>
      </w:pPr>
      <w:rPr>
        <w:rFonts w:hint="default"/>
      </w:rPr>
    </w:lvl>
    <w:lvl w:ilvl="6">
      <w:start w:val="1"/>
      <w:numFmt w:val="none"/>
      <w:lvlText w:val=""/>
      <w:lvlJc w:val="left"/>
      <w:pPr>
        <w:tabs>
          <w:tab w:val="num" w:pos="3402"/>
        </w:tabs>
        <w:ind w:left="3402" w:hanging="567"/>
      </w:pPr>
      <w:rPr>
        <w:rFonts w:hint="default"/>
      </w:rPr>
    </w:lvl>
    <w:lvl w:ilvl="7">
      <w:start w:val="1"/>
      <w:numFmt w:val="none"/>
      <w:lvlText w:val=""/>
      <w:lvlJc w:val="left"/>
      <w:pPr>
        <w:tabs>
          <w:tab w:val="num" w:pos="3969"/>
        </w:tabs>
        <w:ind w:left="3969" w:hanging="567"/>
      </w:pPr>
      <w:rPr>
        <w:rFonts w:hint="default"/>
      </w:rPr>
    </w:lvl>
    <w:lvl w:ilvl="8">
      <w:start w:val="1"/>
      <w:numFmt w:val="none"/>
      <w:lvlText w:val=""/>
      <w:lvlJc w:val="left"/>
      <w:pPr>
        <w:tabs>
          <w:tab w:val="num" w:pos="5103"/>
        </w:tabs>
        <w:ind w:left="5103" w:hanging="567"/>
      </w:pPr>
      <w:rPr>
        <w:rFonts w:hint="default"/>
      </w:rPr>
    </w:lvl>
  </w:abstractNum>
  <w:abstractNum w:abstractNumId="10" w15:restartNumberingAfterBreak="0">
    <w:nsid w:val="248531FD"/>
    <w:multiLevelType w:val="hybridMultilevel"/>
    <w:tmpl w:val="6D886F4C"/>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24B55B0B"/>
    <w:multiLevelType w:val="multilevel"/>
    <w:tmpl w:val="90C4306E"/>
    <w:lvl w:ilvl="0">
      <w:start w:val="4"/>
      <w:numFmt w:val="decimal"/>
      <w:lvlText w:val="%1"/>
      <w:lvlJc w:val="left"/>
      <w:pPr>
        <w:ind w:left="644" w:hanging="360"/>
      </w:pPr>
      <w:rPr>
        <w:rFonts w:hint="default"/>
      </w:rPr>
    </w:lvl>
    <w:lvl w:ilvl="1">
      <w:start w:val="1"/>
      <w:numFmt w:val="decimal"/>
      <w:isLgl/>
      <w:lvlText w:val="%1.%2"/>
      <w:lvlJc w:val="left"/>
      <w:pPr>
        <w:ind w:left="644" w:hanging="360"/>
      </w:pPr>
      <w:rPr>
        <w:rFonts w:hint="default"/>
        <w:b/>
        <w:bCs/>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12" w15:restartNumberingAfterBreak="0">
    <w:nsid w:val="270244CE"/>
    <w:multiLevelType w:val="hybridMultilevel"/>
    <w:tmpl w:val="62F02E64"/>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A635BE5"/>
    <w:multiLevelType w:val="hybridMultilevel"/>
    <w:tmpl w:val="AB6A9A46"/>
    <w:lvl w:ilvl="0" w:tplc="091E48D8">
      <w:start w:val="1"/>
      <w:numFmt w:val="lowerLetter"/>
      <w:lvlText w:val="%1."/>
      <w:lvlJc w:val="left"/>
      <w:pPr>
        <w:ind w:left="720" w:hanging="360"/>
      </w:pPr>
      <w:rPr>
        <w:rFonts w:hint="default"/>
        <w:b/>
        <w:bCs/>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2F9A7347"/>
    <w:multiLevelType w:val="multilevel"/>
    <w:tmpl w:val="0B68F5AA"/>
    <w:lvl w:ilvl="0">
      <w:start w:val="1"/>
      <w:numFmt w:val="lowerRoman"/>
      <w:pStyle w:val="ListNumber"/>
      <w:lvlText w:val="%1."/>
      <w:lvlJc w:val="right"/>
      <w:pPr>
        <w:tabs>
          <w:tab w:val="num" w:pos="1701"/>
        </w:tabs>
        <w:ind w:left="1701" w:hanging="567"/>
      </w:pPr>
      <w:rPr>
        <w:rFonts w:hint="default"/>
        <w:b w:val="0"/>
        <w:bCs w:val="0"/>
      </w:rPr>
    </w:lvl>
    <w:lvl w:ilvl="1">
      <w:start w:val="1"/>
      <w:numFmt w:val="lowerLetter"/>
      <w:lvlText w:val="(%2)"/>
      <w:lvlJc w:val="left"/>
      <w:pPr>
        <w:tabs>
          <w:tab w:val="num" w:pos="2268"/>
        </w:tabs>
        <w:ind w:left="2268" w:hanging="567"/>
      </w:pPr>
      <w:rPr>
        <w:rFonts w:hint="default"/>
      </w:rPr>
    </w:lvl>
    <w:lvl w:ilvl="2">
      <w:start w:val="1"/>
      <w:numFmt w:val="lowerRoman"/>
      <w:lvlText w:val="(%3)"/>
      <w:lvlJc w:val="left"/>
      <w:pPr>
        <w:tabs>
          <w:tab w:val="num" w:pos="2835"/>
        </w:tabs>
        <w:ind w:left="2835" w:hanging="567"/>
      </w:pPr>
      <w:rPr>
        <w:rFonts w:hint="default"/>
      </w:rPr>
    </w:lvl>
    <w:lvl w:ilvl="3">
      <w:start w:val="1"/>
      <w:numFmt w:val="none"/>
      <w:lvlText w:val=""/>
      <w:lvlJc w:val="left"/>
      <w:pPr>
        <w:tabs>
          <w:tab w:val="num" w:pos="3402"/>
        </w:tabs>
        <w:ind w:left="3402" w:hanging="567"/>
      </w:pPr>
      <w:rPr>
        <w:rFonts w:hint="default"/>
      </w:rPr>
    </w:lvl>
    <w:lvl w:ilvl="4">
      <w:start w:val="1"/>
      <w:numFmt w:val="none"/>
      <w:lvlText w:val=""/>
      <w:lvlJc w:val="left"/>
      <w:pPr>
        <w:tabs>
          <w:tab w:val="num" w:pos="3969"/>
        </w:tabs>
        <w:ind w:left="3969" w:hanging="567"/>
      </w:pPr>
      <w:rPr>
        <w:rFonts w:hint="default"/>
      </w:rPr>
    </w:lvl>
    <w:lvl w:ilvl="5">
      <w:start w:val="1"/>
      <w:numFmt w:val="none"/>
      <w:lvlText w:val=""/>
      <w:lvlJc w:val="left"/>
      <w:pPr>
        <w:tabs>
          <w:tab w:val="num" w:pos="4536"/>
        </w:tabs>
        <w:ind w:left="4536" w:hanging="567"/>
      </w:pPr>
      <w:rPr>
        <w:rFonts w:hint="default"/>
      </w:rPr>
    </w:lvl>
    <w:lvl w:ilvl="6">
      <w:start w:val="1"/>
      <w:numFmt w:val="none"/>
      <w:lvlText w:val="%7"/>
      <w:lvlJc w:val="left"/>
      <w:pPr>
        <w:tabs>
          <w:tab w:val="num" w:pos="5103"/>
        </w:tabs>
        <w:ind w:left="5103" w:hanging="567"/>
      </w:pPr>
      <w:rPr>
        <w:rFonts w:hint="default"/>
      </w:rPr>
    </w:lvl>
    <w:lvl w:ilvl="7">
      <w:start w:val="1"/>
      <w:numFmt w:val="none"/>
      <w:lvlText w:val="%8"/>
      <w:lvlJc w:val="left"/>
      <w:pPr>
        <w:tabs>
          <w:tab w:val="num" w:pos="5670"/>
        </w:tabs>
        <w:ind w:left="5670" w:hanging="567"/>
      </w:pPr>
      <w:rPr>
        <w:rFonts w:hint="default"/>
      </w:rPr>
    </w:lvl>
    <w:lvl w:ilvl="8">
      <w:start w:val="1"/>
      <w:numFmt w:val="none"/>
      <w:lvlText w:val="%9"/>
      <w:lvlJc w:val="left"/>
      <w:pPr>
        <w:tabs>
          <w:tab w:val="num" w:pos="5670"/>
        </w:tabs>
        <w:ind w:left="5670" w:hanging="567"/>
      </w:pPr>
      <w:rPr>
        <w:rFonts w:hint="default"/>
      </w:rPr>
    </w:lvl>
  </w:abstractNum>
  <w:abstractNum w:abstractNumId="15" w15:restartNumberingAfterBreak="0">
    <w:nsid w:val="2FFF0758"/>
    <w:multiLevelType w:val="multilevel"/>
    <w:tmpl w:val="397A560C"/>
    <w:lvl w:ilvl="0">
      <w:start w:val="1"/>
      <w:numFmt w:val="decimal"/>
      <w:pStyle w:val="Heading6"/>
      <w:lvlText w:val="Schedule %1"/>
      <w:lvlJc w:val="left"/>
      <w:pPr>
        <w:tabs>
          <w:tab w:val="num" w:pos="1985"/>
        </w:tabs>
        <w:ind w:left="567" w:hanging="567"/>
      </w:pPr>
      <w:rPr>
        <w:rFonts w:cs="Times New Roman" w:hint="default"/>
        <w:b/>
        <w:bCs w:val="0"/>
        <w:i w:val="0"/>
        <w:iCs w:val="0"/>
        <w:caps w:val="0"/>
        <w:smallCaps w:val="0"/>
        <w:strike w:val="0"/>
        <w:dstrike w:val="0"/>
        <w:noProof w:val="0"/>
        <w:vanish w:val="0"/>
        <w:color w:val="0047BB"/>
        <w:spacing w:val="0"/>
        <w:kern w:val="0"/>
        <w:position w:val="0"/>
        <w:u w:val="none"/>
        <w:effect w:val="none"/>
        <w:vertAlign w:val="baseline"/>
        <w:specVanish w:val="0"/>
      </w:rPr>
    </w:lvl>
    <w:lvl w:ilvl="1">
      <w:start w:val="1"/>
      <w:numFmt w:val="decimal"/>
      <w:pStyle w:val="Sch1"/>
      <w:lvlText w:val="%2"/>
      <w:lvlJc w:val="left"/>
      <w:pPr>
        <w:tabs>
          <w:tab w:val="num" w:pos="567"/>
        </w:tabs>
        <w:ind w:left="567" w:hanging="567"/>
      </w:pPr>
      <w:rPr>
        <w:rFonts w:hint="default"/>
        <w:b/>
        <w:i w:val="0"/>
      </w:rPr>
    </w:lvl>
    <w:lvl w:ilvl="2">
      <w:start w:val="1"/>
      <w:numFmt w:val="decimal"/>
      <w:pStyle w:val="Sch2"/>
      <w:lvlText w:val="%2.%3"/>
      <w:lvlJc w:val="left"/>
      <w:pPr>
        <w:tabs>
          <w:tab w:val="num" w:pos="567"/>
        </w:tabs>
        <w:ind w:left="567" w:hanging="567"/>
      </w:pPr>
      <w:rPr>
        <w:rFonts w:hint="default"/>
      </w:rPr>
    </w:lvl>
    <w:lvl w:ilvl="3">
      <w:start w:val="1"/>
      <w:numFmt w:val="lowerLetter"/>
      <w:pStyle w:val="Sch3"/>
      <w:lvlText w:val="(%4)"/>
      <w:lvlJc w:val="left"/>
      <w:pPr>
        <w:tabs>
          <w:tab w:val="num" w:pos="1701"/>
        </w:tabs>
        <w:ind w:left="1701" w:hanging="567"/>
      </w:pPr>
      <w:rPr>
        <w:rFonts w:hint="default"/>
      </w:rPr>
    </w:lvl>
    <w:lvl w:ilvl="4">
      <w:start w:val="1"/>
      <w:numFmt w:val="lowerRoman"/>
      <w:pStyle w:val="Sch4"/>
      <w:lvlText w:val="(%5)"/>
      <w:lvlJc w:val="left"/>
      <w:pPr>
        <w:tabs>
          <w:tab w:val="num" w:pos="2268"/>
        </w:tabs>
        <w:ind w:left="2268" w:hanging="567"/>
      </w:pPr>
      <w:rPr>
        <w:rFonts w:cs="Times New Roman" w:hint="default"/>
        <w:bCs w:val="0"/>
        <w:i w:val="0"/>
        <w:iCs w:val="0"/>
        <w:caps w:val="0"/>
        <w:smallCaps w:val="0"/>
        <w:strike w:val="0"/>
        <w:dstrike w:val="0"/>
        <w:noProof w:val="0"/>
        <w:vanish w:val="0"/>
        <w:color w:val="000000"/>
        <w:spacing w:val="0"/>
        <w:position w:val="0"/>
        <w:u w:val="none"/>
        <w:effect w:val="none"/>
        <w:vertAlign w:val="baseline"/>
        <w:specVanish w:val="0"/>
      </w:rPr>
    </w:lvl>
    <w:lvl w:ilvl="5">
      <w:start w:val="1"/>
      <w:numFmt w:val="upperLetter"/>
      <w:pStyle w:val="Sch5"/>
      <w:lvlText w:val="(%6)"/>
      <w:lvlJc w:val="left"/>
      <w:pPr>
        <w:tabs>
          <w:tab w:val="num" w:pos="2835"/>
        </w:tabs>
        <w:ind w:left="2835" w:hanging="567"/>
      </w:pPr>
      <w:rPr>
        <w:rFonts w:hint="default"/>
      </w:rPr>
    </w:lvl>
    <w:lvl w:ilvl="6">
      <w:start w:val="1"/>
      <w:numFmt w:val="upperLetter"/>
      <w:lvlRestart w:val="1"/>
      <w:pStyle w:val="Heading6A"/>
      <w:lvlText w:val="Schedule %1%7"/>
      <w:lvlJc w:val="left"/>
      <w:pPr>
        <w:tabs>
          <w:tab w:val="num" w:pos="1985"/>
        </w:tabs>
        <w:ind w:left="567" w:hanging="567"/>
      </w:pPr>
      <w:rPr>
        <w:rFonts w:hint="default"/>
        <w:b/>
        <w:i w:val="0"/>
        <w:color w:val="195988"/>
      </w:rPr>
    </w:lvl>
    <w:lvl w:ilvl="7">
      <w:start w:val="1"/>
      <w:numFmt w:val="upperLetter"/>
      <w:pStyle w:val="Sch1A"/>
      <w:lvlText w:val="%1%8"/>
      <w:lvlJc w:val="left"/>
      <w:pPr>
        <w:tabs>
          <w:tab w:val="num" w:pos="567"/>
        </w:tabs>
        <w:ind w:left="567" w:hanging="567"/>
      </w:pPr>
      <w:rPr>
        <w:rFonts w:hint="default"/>
        <w:b/>
        <w:i w:val="0"/>
        <w:color w:val="0047BB"/>
      </w:rPr>
    </w:lvl>
    <w:lvl w:ilvl="8">
      <w:start w:val="1"/>
      <w:numFmt w:val="decimal"/>
      <w:pStyle w:val="Sch2A"/>
      <w:lvlText w:val="%3%8.%9"/>
      <w:lvlJc w:val="left"/>
      <w:pPr>
        <w:tabs>
          <w:tab w:val="num" w:pos="1134"/>
        </w:tabs>
        <w:ind w:left="1134" w:hanging="567"/>
      </w:pPr>
      <w:rPr>
        <w:rFonts w:hint="default"/>
      </w:rPr>
    </w:lvl>
  </w:abstractNum>
  <w:abstractNum w:abstractNumId="16" w15:restartNumberingAfterBreak="0">
    <w:nsid w:val="37DE07AF"/>
    <w:multiLevelType w:val="multilevel"/>
    <w:tmpl w:val="B7FCEF8C"/>
    <w:styleLink w:val="111111"/>
    <w:lvl w:ilvl="0">
      <w:start w:val="1"/>
      <w:numFmt w:val="decimal"/>
      <w:lvlText w:val="%1"/>
      <w:lvlJc w:val="left"/>
      <w:pPr>
        <w:tabs>
          <w:tab w:val="num" w:pos="567"/>
        </w:tabs>
        <w:ind w:left="1701" w:hanging="567"/>
      </w:pPr>
      <w:rPr>
        <w:rFonts w:hint="default"/>
      </w:rPr>
    </w:lvl>
    <w:lvl w:ilvl="1">
      <w:start w:val="1"/>
      <w:numFmt w:val="decimal"/>
      <w:lvlText w:val="%1.%2"/>
      <w:lvlJc w:val="left"/>
      <w:pPr>
        <w:tabs>
          <w:tab w:val="num" w:pos="567"/>
        </w:tabs>
        <w:ind w:left="1701" w:hanging="567"/>
      </w:pPr>
      <w:rPr>
        <w:rFonts w:hint="default"/>
      </w:rPr>
    </w:lvl>
    <w:lvl w:ilvl="2">
      <w:start w:val="1"/>
      <w:numFmt w:val="none"/>
      <w:lvlText w:val=""/>
      <w:lvlJc w:val="left"/>
      <w:pPr>
        <w:tabs>
          <w:tab w:val="num" w:pos="0"/>
        </w:tabs>
        <w:ind w:left="1134" w:firstLine="0"/>
      </w:pPr>
      <w:rPr>
        <w:rFonts w:hint="default"/>
      </w:rPr>
    </w:lvl>
    <w:lvl w:ilvl="3">
      <w:start w:val="1"/>
      <w:numFmt w:val="none"/>
      <w:lvlText w:val=""/>
      <w:lvlJc w:val="left"/>
      <w:pPr>
        <w:tabs>
          <w:tab w:val="num" w:pos="0"/>
        </w:tabs>
        <w:ind w:left="1134" w:firstLine="0"/>
      </w:pPr>
      <w:rPr>
        <w:rFonts w:hint="default"/>
      </w:rPr>
    </w:lvl>
    <w:lvl w:ilvl="4">
      <w:start w:val="1"/>
      <w:numFmt w:val="none"/>
      <w:lvlText w:val=""/>
      <w:lvlJc w:val="left"/>
      <w:pPr>
        <w:tabs>
          <w:tab w:val="num" w:pos="0"/>
        </w:tabs>
        <w:ind w:left="1134" w:firstLine="0"/>
      </w:pPr>
      <w:rPr>
        <w:rFonts w:hint="default"/>
      </w:rPr>
    </w:lvl>
    <w:lvl w:ilvl="5">
      <w:start w:val="1"/>
      <w:numFmt w:val="none"/>
      <w:lvlText w:val=""/>
      <w:lvlJc w:val="left"/>
      <w:pPr>
        <w:tabs>
          <w:tab w:val="num" w:pos="0"/>
        </w:tabs>
        <w:ind w:left="1134" w:firstLine="0"/>
      </w:pPr>
      <w:rPr>
        <w:rFonts w:hint="default"/>
      </w:rPr>
    </w:lvl>
    <w:lvl w:ilvl="6">
      <w:start w:val="1"/>
      <w:numFmt w:val="none"/>
      <w:lvlText w:val=""/>
      <w:lvlJc w:val="left"/>
      <w:pPr>
        <w:tabs>
          <w:tab w:val="num" w:pos="0"/>
        </w:tabs>
        <w:ind w:left="1134" w:firstLine="0"/>
      </w:pPr>
      <w:rPr>
        <w:rFonts w:hint="default"/>
      </w:rPr>
    </w:lvl>
    <w:lvl w:ilvl="7">
      <w:start w:val="1"/>
      <w:numFmt w:val="none"/>
      <w:lvlText w:val=""/>
      <w:lvlJc w:val="left"/>
      <w:pPr>
        <w:tabs>
          <w:tab w:val="num" w:pos="0"/>
        </w:tabs>
        <w:ind w:left="1134" w:firstLine="0"/>
      </w:pPr>
      <w:rPr>
        <w:rFonts w:hint="default"/>
      </w:rPr>
    </w:lvl>
    <w:lvl w:ilvl="8">
      <w:start w:val="1"/>
      <w:numFmt w:val="none"/>
      <w:lvlText w:val=""/>
      <w:lvlJc w:val="left"/>
      <w:pPr>
        <w:tabs>
          <w:tab w:val="num" w:pos="0"/>
        </w:tabs>
        <w:ind w:left="1134" w:firstLine="0"/>
      </w:pPr>
      <w:rPr>
        <w:rFonts w:hint="default"/>
      </w:rPr>
    </w:lvl>
  </w:abstractNum>
  <w:abstractNum w:abstractNumId="17" w15:restartNumberingAfterBreak="0">
    <w:nsid w:val="45BE40F0"/>
    <w:multiLevelType w:val="multilevel"/>
    <w:tmpl w:val="5E1CE28A"/>
    <w:lvl w:ilvl="0">
      <w:start w:val="1"/>
      <w:numFmt w:val="bullet"/>
      <w:pStyle w:val="PrecCoverListBullet"/>
      <w:lvlText w:val=""/>
      <w:lvlJc w:val="left"/>
      <w:pPr>
        <w:tabs>
          <w:tab w:val="num" w:pos="567"/>
        </w:tabs>
        <w:ind w:left="567" w:hanging="567"/>
      </w:pPr>
      <w:rPr>
        <w:rFonts w:ascii="Wingdings 2" w:hAnsi="Wingdings 2" w:hint="default"/>
      </w:rPr>
    </w:lvl>
    <w:lvl w:ilvl="1">
      <w:start w:val="1"/>
      <w:numFmt w:val="bullet"/>
      <w:pStyle w:val="PrecCoverListBullet2"/>
      <w:lvlText w:val=""/>
      <w:lvlJc w:val="left"/>
      <w:pPr>
        <w:tabs>
          <w:tab w:val="num" w:pos="1134"/>
        </w:tabs>
        <w:ind w:left="1134" w:hanging="567"/>
      </w:pPr>
      <w:rPr>
        <w:rFonts w:ascii="Symbol" w:hAnsi="Symbol" w:hint="default"/>
      </w:rPr>
    </w:lvl>
    <w:lvl w:ilvl="2">
      <w:start w:val="1"/>
      <w:numFmt w:val="none"/>
      <w:lvlText w:val=""/>
      <w:lvlJc w:val="left"/>
      <w:pPr>
        <w:tabs>
          <w:tab w:val="num" w:pos="2835"/>
        </w:tabs>
        <w:ind w:left="2835" w:hanging="567"/>
      </w:pPr>
      <w:rPr>
        <w:rFonts w:hint="default"/>
      </w:rPr>
    </w:lvl>
    <w:lvl w:ilvl="3">
      <w:start w:val="1"/>
      <w:numFmt w:val="none"/>
      <w:lvlText w:val=""/>
      <w:lvlJc w:val="left"/>
      <w:pPr>
        <w:tabs>
          <w:tab w:val="num" w:pos="3402"/>
        </w:tabs>
        <w:ind w:left="3402" w:hanging="567"/>
      </w:pPr>
      <w:rPr>
        <w:rFonts w:hint="default"/>
      </w:rPr>
    </w:lvl>
    <w:lvl w:ilvl="4">
      <w:start w:val="1"/>
      <w:numFmt w:val="none"/>
      <w:lvlText w:val=""/>
      <w:lvlJc w:val="left"/>
      <w:pPr>
        <w:tabs>
          <w:tab w:val="num" w:pos="3969"/>
        </w:tabs>
        <w:ind w:left="3969" w:hanging="567"/>
      </w:pPr>
      <w:rPr>
        <w:rFonts w:hint="default"/>
      </w:rPr>
    </w:lvl>
    <w:lvl w:ilvl="5">
      <w:start w:val="1"/>
      <w:numFmt w:val="none"/>
      <w:lvlText w:val=""/>
      <w:lvlJc w:val="left"/>
      <w:pPr>
        <w:tabs>
          <w:tab w:val="num" w:pos="4536"/>
        </w:tabs>
        <w:ind w:left="4536" w:hanging="567"/>
      </w:pPr>
      <w:rPr>
        <w:rFonts w:hint="default"/>
      </w:rPr>
    </w:lvl>
    <w:lvl w:ilvl="6">
      <w:start w:val="1"/>
      <w:numFmt w:val="none"/>
      <w:lvlText w:val=""/>
      <w:lvlJc w:val="left"/>
      <w:pPr>
        <w:tabs>
          <w:tab w:val="num" w:pos="4536"/>
        </w:tabs>
        <w:ind w:left="4536" w:hanging="567"/>
      </w:pPr>
      <w:rPr>
        <w:rFonts w:hint="default"/>
      </w:rPr>
    </w:lvl>
    <w:lvl w:ilvl="7">
      <w:start w:val="1"/>
      <w:numFmt w:val="none"/>
      <w:lvlText w:val=""/>
      <w:lvlJc w:val="left"/>
      <w:pPr>
        <w:tabs>
          <w:tab w:val="num" w:pos="5103"/>
        </w:tabs>
        <w:ind w:left="5103" w:hanging="567"/>
      </w:pPr>
      <w:rPr>
        <w:rFonts w:hint="default"/>
      </w:rPr>
    </w:lvl>
    <w:lvl w:ilvl="8">
      <w:start w:val="1"/>
      <w:numFmt w:val="none"/>
      <w:lvlText w:val=""/>
      <w:lvlJc w:val="left"/>
      <w:pPr>
        <w:tabs>
          <w:tab w:val="num" w:pos="6237"/>
        </w:tabs>
        <w:ind w:left="6237" w:hanging="567"/>
      </w:pPr>
      <w:rPr>
        <w:rFonts w:hint="default"/>
      </w:rPr>
    </w:lvl>
  </w:abstractNum>
  <w:abstractNum w:abstractNumId="18" w15:restartNumberingAfterBreak="0">
    <w:nsid w:val="493234A7"/>
    <w:multiLevelType w:val="multilevel"/>
    <w:tmpl w:val="69D6B6DE"/>
    <w:styleLink w:val="1ai"/>
    <w:lvl w:ilvl="0">
      <w:start w:val="1"/>
      <w:numFmt w:val="upperLetter"/>
      <w:pStyle w:val="Heading9"/>
      <w:lvlText w:val="Part %1"/>
      <w:lvlJc w:val="left"/>
      <w:pPr>
        <w:tabs>
          <w:tab w:val="num" w:pos="567"/>
        </w:tabs>
        <w:ind w:left="567" w:hanging="567"/>
      </w:pPr>
      <w:rPr>
        <w:rFonts w:hint="default"/>
      </w:rPr>
    </w:lvl>
    <w:lvl w:ilvl="1">
      <w:start w:val="1"/>
      <w:numFmt w:val="lowerLetter"/>
      <w:lvlText w:val="%2)"/>
      <w:lvlJc w:val="left"/>
      <w:pPr>
        <w:tabs>
          <w:tab w:val="num" w:pos="1134"/>
        </w:tabs>
        <w:ind w:left="1134" w:hanging="567"/>
      </w:pPr>
      <w:rPr>
        <w:rFonts w:hint="default"/>
      </w:rPr>
    </w:lvl>
    <w:lvl w:ilvl="2">
      <w:start w:val="1"/>
      <w:numFmt w:val="lowerRoman"/>
      <w:lvlText w:val="%3)"/>
      <w:lvlJc w:val="left"/>
      <w:pPr>
        <w:tabs>
          <w:tab w:val="num" w:pos="1701"/>
        </w:tabs>
        <w:ind w:left="1701" w:hanging="567"/>
      </w:pPr>
      <w:rPr>
        <w:rFonts w:hint="default"/>
      </w:rPr>
    </w:lvl>
    <w:lvl w:ilvl="3">
      <w:start w:val="1"/>
      <w:numFmt w:val="decimal"/>
      <w:lvlText w:val="(%4)"/>
      <w:lvlJc w:val="left"/>
      <w:pPr>
        <w:tabs>
          <w:tab w:val="num" w:pos="2268"/>
        </w:tabs>
        <w:ind w:left="2268" w:hanging="567"/>
      </w:pPr>
      <w:rPr>
        <w:rFonts w:hint="default"/>
      </w:rPr>
    </w:lvl>
    <w:lvl w:ilvl="4">
      <w:start w:val="1"/>
      <w:numFmt w:val="lowerLetter"/>
      <w:lvlText w:val="(%5)"/>
      <w:lvlJc w:val="left"/>
      <w:pPr>
        <w:tabs>
          <w:tab w:val="num" w:pos="2835"/>
        </w:tabs>
        <w:ind w:left="2835" w:hanging="567"/>
      </w:pPr>
      <w:rPr>
        <w:rFonts w:hint="default"/>
      </w:rPr>
    </w:lvl>
    <w:lvl w:ilvl="5">
      <w:start w:val="1"/>
      <w:numFmt w:val="lowerRoman"/>
      <w:lvlText w:val="(%6)"/>
      <w:lvlJc w:val="left"/>
      <w:pPr>
        <w:tabs>
          <w:tab w:val="num" w:pos="3402"/>
        </w:tabs>
        <w:ind w:left="3402" w:hanging="567"/>
      </w:pPr>
      <w:rPr>
        <w:rFonts w:hint="default"/>
      </w:rPr>
    </w:lvl>
    <w:lvl w:ilvl="6">
      <w:start w:val="1"/>
      <w:numFmt w:val="decimal"/>
      <w:lvlText w:val="%7."/>
      <w:lvlJc w:val="left"/>
      <w:pPr>
        <w:tabs>
          <w:tab w:val="num" w:pos="3969"/>
        </w:tabs>
        <w:ind w:left="3969" w:hanging="567"/>
      </w:pPr>
      <w:rPr>
        <w:rFonts w:hint="default"/>
      </w:rPr>
    </w:lvl>
    <w:lvl w:ilvl="7">
      <w:start w:val="1"/>
      <w:numFmt w:val="lowerLetter"/>
      <w:lvlText w:val="%8."/>
      <w:lvlJc w:val="left"/>
      <w:pPr>
        <w:tabs>
          <w:tab w:val="num" w:pos="4536"/>
        </w:tabs>
        <w:ind w:left="4536" w:hanging="567"/>
      </w:pPr>
      <w:rPr>
        <w:rFonts w:hint="default"/>
      </w:rPr>
    </w:lvl>
    <w:lvl w:ilvl="8">
      <w:start w:val="1"/>
      <w:numFmt w:val="lowerRoman"/>
      <w:lvlText w:val="%9."/>
      <w:lvlJc w:val="left"/>
      <w:pPr>
        <w:tabs>
          <w:tab w:val="num" w:pos="5103"/>
        </w:tabs>
        <w:ind w:left="5103" w:hanging="567"/>
      </w:pPr>
      <w:rPr>
        <w:rFonts w:hint="default"/>
      </w:rPr>
    </w:lvl>
  </w:abstractNum>
  <w:abstractNum w:abstractNumId="19" w15:restartNumberingAfterBreak="0">
    <w:nsid w:val="4A0C6AE6"/>
    <w:multiLevelType w:val="multilevel"/>
    <w:tmpl w:val="A5344C0C"/>
    <w:lvl w:ilvl="0">
      <w:start w:val="1"/>
      <w:numFmt w:val="upperLetter"/>
      <w:pStyle w:val="DeedBackground"/>
      <w:lvlText w:val="%1"/>
      <w:lvlJc w:val="left"/>
      <w:pPr>
        <w:tabs>
          <w:tab w:val="num" w:pos="1701"/>
        </w:tabs>
        <w:ind w:left="1701" w:hanging="567"/>
      </w:pPr>
      <w:rPr>
        <w:rFonts w:hint="default"/>
      </w:rPr>
    </w:lvl>
    <w:lvl w:ilvl="1">
      <w:start w:val="1"/>
      <w:numFmt w:val="none"/>
      <w:lvlText w:val="%2"/>
      <w:lvlJc w:val="left"/>
      <w:pPr>
        <w:tabs>
          <w:tab w:val="num" w:pos="1701"/>
        </w:tabs>
        <w:ind w:left="1701" w:hanging="567"/>
      </w:pPr>
      <w:rPr>
        <w:rFonts w:hint="default"/>
      </w:rPr>
    </w:lvl>
    <w:lvl w:ilvl="2">
      <w:start w:val="1"/>
      <w:numFmt w:val="none"/>
      <w:lvlText w:val="%3"/>
      <w:lvlJc w:val="left"/>
      <w:pPr>
        <w:tabs>
          <w:tab w:val="num" w:pos="1701"/>
        </w:tabs>
        <w:ind w:left="1701" w:hanging="567"/>
      </w:pPr>
      <w:rPr>
        <w:rFonts w:hint="default"/>
        <w:color w:val="auto"/>
        <w:sz w:val="16"/>
        <w:szCs w:val="16"/>
      </w:rPr>
    </w:lvl>
    <w:lvl w:ilvl="3">
      <w:start w:val="1"/>
      <w:numFmt w:val="none"/>
      <w:lvlText w:val=""/>
      <w:lvlJc w:val="left"/>
      <w:pPr>
        <w:tabs>
          <w:tab w:val="num" w:pos="1701"/>
        </w:tabs>
        <w:ind w:left="1701" w:hanging="567"/>
      </w:pPr>
      <w:rPr>
        <w:rFonts w:hint="default"/>
      </w:rPr>
    </w:lvl>
    <w:lvl w:ilvl="4">
      <w:start w:val="1"/>
      <w:numFmt w:val="none"/>
      <w:lvlText w:val=""/>
      <w:lvlJc w:val="left"/>
      <w:pPr>
        <w:tabs>
          <w:tab w:val="num" w:pos="1701"/>
        </w:tabs>
        <w:ind w:left="1701" w:hanging="567"/>
      </w:pPr>
      <w:rPr>
        <w:rFonts w:hint="default"/>
      </w:rPr>
    </w:lvl>
    <w:lvl w:ilvl="5">
      <w:start w:val="1"/>
      <w:numFmt w:val="none"/>
      <w:lvlText w:val=""/>
      <w:lvlJc w:val="left"/>
      <w:pPr>
        <w:tabs>
          <w:tab w:val="num" w:pos="1701"/>
        </w:tabs>
        <w:ind w:left="1701" w:hanging="567"/>
      </w:pPr>
      <w:rPr>
        <w:rFonts w:hint="default"/>
      </w:rPr>
    </w:lvl>
    <w:lvl w:ilvl="6">
      <w:start w:val="1"/>
      <w:numFmt w:val="none"/>
      <w:lvlText w:val="%7"/>
      <w:lvlJc w:val="left"/>
      <w:pPr>
        <w:tabs>
          <w:tab w:val="num" w:pos="1701"/>
        </w:tabs>
        <w:ind w:left="1701" w:hanging="567"/>
      </w:pPr>
      <w:rPr>
        <w:rFonts w:hint="default"/>
      </w:rPr>
    </w:lvl>
    <w:lvl w:ilvl="7">
      <w:start w:val="1"/>
      <w:numFmt w:val="none"/>
      <w:lvlText w:val="%8"/>
      <w:lvlJc w:val="left"/>
      <w:pPr>
        <w:tabs>
          <w:tab w:val="num" w:pos="1701"/>
        </w:tabs>
        <w:ind w:left="1701" w:hanging="567"/>
      </w:pPr>
      <w:rPr>
        <w:rFonts w:hint="default"/>
      </w:rPr>
    </w:lvl>
    <w:lvl w:ilvl="8">
      <w:start w:val="1"/>
      <w:numFmt w:val="none"/>
      <w:lvlText w:val="%9"/>
      <w:lvlJc w:val="left"/>
      <w:pPr>
        <w:tabs>
          <w:tab w:val="num" w:pos="1701"/>
        </w:tabs>
        <w:ind w:left="1134" w:firstLine="0"/>
      </w:pPr>
      <w:rPr>
        <w:rFonts w:hint="default"/>
      </w:rPr>
    </w:lvl>
  </w:abstractNum>
  <w:abstractNum w:abstractNumId="20" w15:restartNumberingAfterBreak="0">
    <w:nsid w:val="500358D7"/>
    <w:multiLevelType w:val="hybridMultilevel"/>
    <w:tmpl w:val="EB20E116"/>
    <w:lvl w:ilvl="0" w:tplc="ACAA7F08">
      <w:start w:val="1"/>
      <w:numFmt w:val="bullet"/>
      <w:pStyle w:val="PrecListBullet"/>
      <w:lvlText w:val=""/>
      <w:lvlJc w:val="left"/>
      <w:pPr>
        <w:tabs>
          <w:tab w:val="num" w:pos="284"/>
        </w:tabs>
        <w:ind w:left="284" w:hanging="284"/>
      </w:pPr>
      <w:rPr>
        <w:rFonts w:ascii="Wingdings 2" w:hAnsi="Wingdings 2" w:hint="default"/>
      </w:rPr>
    </w:lvl>
    <w:lvl w:ilvl="1" w:tplc="E3FE220E" w:tentative="1">
      <w:start w:val="1"/>
      <w:numFmt w:val="bullet"/>
      <w:lvlText w:val="o"/>
      <w:lvlJc w:val="left"/>
      <w:pPr>
        <w:tabs>
          <w:tab w:val="num" w:pos="1440"/>
        </w:tabs>
        <w:ind w:left="1440" w:hanging="360"/>
      </w:pPr>
      <w:rPr>
        <w:rFonts w:ascii="Courier New" w:hAnsi="Courier New" w:hint="default"/>
      </w:rPr>
    </w:lvl>
    <w:lvl w:ilvl="2" w:tplc="F132B1C0" w:tentative="1">
      <w:start w:val="1"/>
      <w:numFmt w:val="bullet"/>
      <w:lvlText w:val=""/>
      <w:lvlJc w:val="left"/>
      <w:pPr>
        <w:tabs>
          <w:tab w:val="num" w:pos="2160"/>
        </w:tabs>
        <w:ind w:left="2160" w:hanging="360"/>
      </w:pPr>
      <w:rPr>
        <w:rFonts w:ascii="Wingdings" w:hAnsi="Wingdings" w:hint="default"/>
      </w:rPr>
    </w:lvl>
    <w:lvl w:ilvl="3" w:tplc="9BFA47B6" w:tentative="1">
      <w:start w:val="1"/>
      <w:numFmt w:val="bullet"/>
      <w:lvlText w:val=""/>
      <w:lvlJc w:val="left"/>
      <w:pPr>
        <w:tabs>
          <w:tab w:val="num" w:pos="2880"/>
        </w:tabs>
        <w:ind w:left="2880" w:hanging="360"/>
      </w:pPr>
      <w:rPr>
        <w:rFonts w:ascii="Symbol" w:hAnsi="Symbol" w:hint="default"/>
      </w:rPr>
    </w:lvl>
    <w:lvl w:ilvl="4" w:tplc="5F98BE60" w:tentative="1">
      <w:start w:val="1"/>
      <w:numFmt w:val="bullet"/>
      <w:lvlText w:val="o"/>
      <w:lvlJc w:val="left"/>
      <w:pPr>
        <w:tabs>
          <w:tab w:val="num" w:pos="3600"/>
        </w:tabs>
        <w:ind w:left="3600" w:hanging="360"/>
      </w:pPr>
      <w:rPr>
        <w:rFonts w:ascii="Courier New" w:hAnsi="Courier New" w:hint="default"/>
      </w:rPr>
    </w:lvl>
    <w:lvl w:ilvl="5" w:tplc="E1109F84" w:tentative="1">
      <w:start w:val="1"/>
      <w:numFmt w:val="bullet"/>
      <w:lvlText w:val=""/>
      <w:lvlJc w:val="left"/>
      <w:pPr>
        <w:tabs>
          <w:tab w:val="num" w:pos="4320"/>
        </w:tabs>
        <w:ind w:left="4320" w:hanging="360"/>
      </w:pPr>
      <w:rPr>
        <w:rFonts w:ascii="Wingdings" w:hAnsi="Wingdings" w:hint="default"/>
      </w:rPr>
    </w:lvl>
    <w:lvl w:ilvl="6" w:tplc="271A765A" w:tentative="1">
      <w:start w:val="1"/>
      <w:numFmt w:val="bullet"/>
      <w:lvlText w:val=""/>
      <w:lvlJc w:val="left"/>
      <w:pPr>
        <w:tabs>
          <w:tab w:val="num" w:pos="5040"/>
        </w:tabs>
        <w:ind w:left="5040" w:hanging="360"/>
      </w:pPr>
      <w:rPr>
        <w:rFonts w:ascii="Symbol" w:hAnsi="Symbol" w:hint="default"/>
      </w:rPr>
    </w:lvl>
    <w:lvl w:ilvl="7" w:tplc="BDCCB332" w:tentative="1">
      <w:start w:val="1"/>
      <w:numFmt w:val="bullet"/>
      <w:lvlText w:val="o"/>
      <w:lvlJc w:val="left"/>
      <w:pPr>
        <w:tabs>
          <w:tab w:val="num" w:pos="5760"/>
        </w:tabs>
        <w:ind w:left="5760" w:hanging="360"/>
      </w:pPr>
      <w:rPr>
        <w:rFonts w:ascii="Courier New" w:hAnsi="Courier New" w:hint="default"/>
      </w:rPr>
    </w:lvl>
    <w:lvl w:ilvl="8" w:tplc="132495B6"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64D050A2"/>
    <w:multiLevelType w:val="multilevel"/>
    <w:tmpl w:val="87B008E4"/>
    <w:lvl w:ilvl="0">
      <w:start w:val="1"/>
      <w:numFmt w:val="decimal"/>
      <w:pStyle w:val="DeedParties"/>
      <w:lvlText w:val="%1"/>
      <w:lvlJc w:val="left"/>
      <w:pPr>
        <w:tabs>
          <w:tab w:val="num" w:pos="1701"/>
        </w:tabs>
        <w:ind w:left="1701" w:hanging="567"/>
      </w:pPr>
      <w:rPr>
        <w:rFonts w:hint="default"/>
      </w:rPr>
    </w:lvl>
    <w:lvl w:ilvl="1">
      <w:start w:val="1"/>
      <w:numFmt w:val="none"/>
      <w:lvlText w:val="%2"/>
      <w:lvlJc w:val="left"/>
      <w:pPr>
        <w:tabs>
          <w:tab w:val="num" w:pos="1134"/>
        </w:tabs>
        <w:ind w:left="1134" w:hanging="567"/>
      </w:pPr>
      <w:rPr>
        <w:rFonts w:hint="default"/>
      </w:rPr>
    </w:lvl>
    <w:lvl w:ilvl="2">
      <w:start w:val="1"/>
      <w:numFmt w:val="none"/>
      <w:lvlText w:val="%3"/>
      <w:lvlJc w:val="left"/>
      <w:pPr>
        <w:tabs>
          <w:tab w:val="num" w:pos="1134"/>
        </w:tabs>
        <w:ind w:left="1134" w:hanging="567"/>
      </w:pPr>
      <w:rPr>
        <w:rFonts w:hint="default"/>
        <w:color w:val="auto"/>
        <w:sz w:val="16"/>
        <w:szCs w:val="16"/>
      </w:rPr>
    </w:lvl>
    <w:lvl w:ilvl="3">
      <w:start w:val="1"/>
      <w:numFmt w:val="none"/>
      <w:lvlText w:val=""/>
      <w:lvlJc w:val="left"/>
      <w:pPr>
        <w:tabs>
          <w:tab w:val="num" w:pos="1134"/>
        </w:tabs>
        <w:ind w:left="1134" w:hanging="567"/>
      </w:pPr>
      <w:rPr>
        <w:rFonts w:hint="default"/>
      </w:rPr>
    </w:lvl>
    <w:lvl w:ilvl="4">
      <w:start w:val="1"/>
      <w:numFmt w:val="none"/>
      <w:lvlText w:val=""/>
      <w:lvlJc w:val="left"/>
      <w:pPr>
        <w:tabs>
          <w:tab w:val="num" w:pos="1134"/>
        </w:tabs>
        <w:ind w:left="1134" w:hanging="567"/>
      </w:pPr>
      <w:rPr>
        <w:rFonts w:hint="default"/>
      </w:rPr>
    </w:lvl>
    <w:lvl w:ilvl="5">
      <w:start w:val="1"/>
      <w:numFmt w:val="none"/>
      <w:lvlText w:val=""/>
      <w:lvlJc w:val="left"/>
      <w:pPr>
        <w:tabs>
          <w:tab w:val="num" w:pos="1134"/>
        </w:tabs>
        <w:ind w:left="1134" w:hanging="567"/>
      </w:pPr>
      <w:rPr>
        <w:rFonts w:hint="default"/>
      </w:rPr>
    </w:lvl>
    <w:lvl w:ilvl="6">
      <w:start w:val="1"/>
      <w:numFmt w:val="none"/>
      <w:lvlText w:val="%7"/>
      <w:lvlJc w:val="left"/>
      <w:pPr>
        <w:tabs>
          <w:tab w:val="num" w:pos="1134"/>
        </w:tabs>
        <w:ind w:left="1134" w:hanging="567"/>
      </w:pPr>
      <w:rPr>
        <w:rFonts w:hint="default"/>
      </w:rPr>
    </w:lvl>
    <w:lvl w:ilvl="7">
      <w:start w:val="1"/>
      <w:numFmt w:val="none"/>
      <w:lvlText w:val="%8"/>
      <w:lvlJc w:val="left"/>
      <w:pPr>
        <w:tabs>
          <w:tab w:val="num" w:pos="1134"/>
        </w:tabs>
        <w:ind w:left="1134" w:hanging="567"/>
      </w:pPr>
      <w:rPr>
        <w:rFonts w:hint="default"/>
      </w:rPr>
    </w:lvl>
    <w:lvl w:ilvl="8">
      <w:start w:val="1"/>
      <w:numFmt w:val="none"/>
      <w:lvlText w:val="%9"/>
      <w:lvlJc w:val="left"/>
      <w:pPr>
        <w:tabs>
          <w:tab w:val="num" w:pos="1134"/>
        </w:tabs>
        <w:ind w:left="567" w:firstLine="0"/>
      </w:pPr>
      <w:rPr>
        <w:rFonts w:hint="default"/>
      </w:rPr>
    </w:lvl>
  </w:abstractNum>
  <w:abstractNum w:abstractNumId="22" w15:restartNumberingAfterBreak="0">
    <w:nsid w:val="65A36F9F"/>
    <w:multiLevelType w:val="multilevel"/>
    <w:tmpl w:val="696851AA"/>
    <w:lvl w:ilvl="0">
      <w:start w:val="1"/>
      <w:numFmt w:val="upperLetter"/>
      <w:pStyle w:val="Heading8"/>
      <w:lvlText w:val="Attachment %1"/>
      <w:lvlJc w:val="left"/>
      <w:pPr>
        <w:tabs>
          <w:tab w:val="num" w:pos="567"/>
        </w:tabs>
        <w:ind w:left="567" w:hanging="567"/>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3" w15:restartNumberingAfterBreak="0">
    <w:nsid w:val="666D2E55"/>
    <w:multiLevelType w:val="multilevel"/>
    <w:tmpl w:val="DBECAE38"/>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4" w15:restartNumberingAfterBreak="0">
    <w:nsid w:val="68431767"/>
    <w:multiLevelType w:val="hybridMultilevel"/>
    <w:tmpl w:val="AF8C425E"/>
    <w:lvl w:ilvl="0" w:tplc="8C4A5D62">
      <w:start w:val="1"/>
      <w:numFmt w:val="lowerLetter"/>
      <w:lvlText w:val="%1."/>
      <w:lvlJc w:val="left"/>
      <w:pPr>
        <w:ind w:left="720" w:hanging="360"/>
      </w:pPr>
      <w:rPr>
        <w:rFonts w:hint="default"/>
        <w:b/>
        <w:bCs/>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6C315AA6"/>
    <w:multiLevelType w:val="hybridMultilevel"/>
    <w:tmpl w:val="66949CA8"/>
    <w:lvl w:ilvl="0" w:tplc="4009000B">
      <w:start w:val="1"/>
      <w:numFmt w:val="bullet"/>
      <w:lvlText w:val=""/>
      <w:lvlJc w:val="left"/>
      <w:pPr>
        <w:ind w:left="720" w:hanging="360"/>
      </w:pPr>
      <w:rPr>
        <w:rFonts w:ascii="Wingdings" w:hAnsi="Wingdings" w:hint="default"/>
        <w:b/>
        <w:color w:val="11111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F5D1273"/>
    <w:multiLevelType w:val="hybridMultilevel"/>
    <w:tmpl w:val="9F0C175C"/>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5244570"/>
    <w:multiLevelType w:val="hybridMultilevel"/>
    <w:tmpl w:val="D6BA3A00"/>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75BE5142"/>
    <w:multiLevelType w:val="multilevel"/>
    <w:tmpl w:val="0C090023"/>
    <w:styleLink w:val="ArticleSection"/>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9" w15:restartNumberingAfterBreak="0">
    <w:nsid w:val="776C46F8"/>
    <w:multiLevelType w:val="hybridMultilevel"/>
    <w:tmpl w:val="74FC7ECA"/>
    <w:lvl w:ilvl="0" w:tplc="5C8E4DB2">
      <w:start w:val="1"/>
      <w:numFmt w:val="bullet"/>
      <w:pStyle w:val="PrecListBullet2"/>
      <w:lvlText w:val=""/>
      <w:lvlJc w:val="left"/>
      <w:pPr>
        <w:tabs>
          <w:tab w:val="num" w:pos="567"/>
        </w:tabs>
        <w:ind w:left="567" w:hanging="283"/>
      </w:pPr>
      <w:rPr>
        <w:rFonts w:ascii="Symbol" w:hAnsi="Symbol" w:hint="default"/>
      </w:rPr>
    </w:lvl>
    <w:lvl w:ilvl="1" w:tplc="286C0DBC" w:tentative="1">
      <w:start w:val="1"/>
      <w:numFmt w:val="bullet"/>
      <w:lvlText w:val="o"/>
      <w:lvlJc w:val="left"/>
      <w:pPr>
        <w:tabs>
          <w:tab w:val="num" w:pos="1440"/>
        </w:tabs>
        <w:ind w:left="1440" w:hanging="360"/>
      </w:pPr>
      <w:rPr>
        <w:rFonts w:ascii="Courier New" w:hAnsi="Courier New" w:hint="default"/>
      </w:rPr>
    </w:lvl>
    <w:lvl w:ilvl="2" w:tplc="6B68ECE2" w:tentative="1">
      <w:start w:val="1"/>
      <w:numFmt w:val="bullet"/>
      <w:lvlText w:val=""/>
      <w:lvlJc w:val="left"/>
      <w:pPr>
        <w:tabs>
          <w:tab w:val="num" w:pos="2160"/>
        </w:tabs>
        <w:ind w:left="2160" w:hanging="360"/>
      </w:pPr>
      <w:rPr>
        <w:rFonts w:ascii="Wingdings" w:hAnsi="Wingdings" w:hint="default"/>
      </w:rPr>
    </w:lvl>
    <w:lvl w:ilvl="3" w:tplc="49CCA6E4" w:tentative="1">
      <w:start w:val="1"/>
      <w:numFmt w:val="bullet"/>
      <w:lvlText w:val=""/>
      <w:lvlJc w:val="left"/>
      <w:pPr>
        <w:tabs>
          <w:tab w:val="num" w:pos="2880"/>
        </w:tabs>
        <w:ind w:left="2880" w:hanging="360"/>
      </w:pPr>
      <w:rPr>
        <w:rFonts w:ascii="Symbol" w:hAnsi="Symbol" w:hint="default"/>
      </w:rPr>
    </w:lvl>
    <w:lvl w:ilvl="4" w:tplc="14F43A1E" w:tentative="1">
      <w:start w:val="1"/>
      <w:numFmt w:val="bullet"/>
      <w:lvlText w:val="o"/>
      <w:lvlJc w:val="left"/>
      <w:pPr>
        <w:tabs>
          <w:tab w:val="num" w:pos="3600"/>
        </w:tabs>
        <w:ind w:left="3600" w:hanging="360"/>
      </w:pPr>
      <w:rPr>
        <w:rFonts w:ascii="Courier New" w:hAnsi="Courier New" w:hint="default"/>
      </w:rPr>
    </w:lvl>
    <w:lvl w:ilvl="5" w:tplc="E5A0C038" w:tentative="1">
      <w:start w:val="1"/>
      <w:numFmt w:val="bullet"/>
      <w:lvlText w:val=""/>
      <w:lvlJc w:val="left"/>
      <w:pPr>
        <w:tabs>
          <w:tab w:val="num" w:pos="4320"/>
        </w:tabs>
        <w:ind w:left="4320" w:hanging="360"/>
      </w:pPr>
      <w:rPr>
        <w:rFonts w:ascii="Wingdings" w:hAnsi="Wingdings" w:hint="default"/>
      </w:rPr>
    </w:lvl>
    <w:lvl w:ilvl="6" w:tplc="A344F206" w:tentative="1">
      <w:start w:val="1"/>
      <w:numFmt w:val="bullet"/>
      <w:lvlText w:val=""/>
      <w:lvlJc w:val="left"/>
      <w:pPr>
        <w:tabs>
          <w:tab w:val="num" w:pos="5040"/>
        </w:tabs>
        <w:ind w:left="5040" w:hanging="360"/>
      </w:pPr>
      <w:rPr>
        <w:rFonts w:ascii="Symbol" w:hAnsi="Symbol" w:hint="default"/>
      </w:rPr>
    </w:lvl>
    <w:lvl w:ilvl="7" w:tplc="89EA5C70" w:tentative="1">
      <w:start w:val="1"/>
      <w:numFmt w:val="bullet"/>
      <w:lvlText w:val="o"/>
      <w:lvlJc w:val="left"/>
      <w:pPr>
        <w:tabs>
          <w:tab w:val="num" w:pos="5760"/>
        </w:tabs>
        <w:ind w:left="5760" w:hanging="360"/>
      </w:pPr>
      <w:rPr>
        <w:rFonts w:ascii="Courier New" w:hAnsi="Courier New" w:hint="default"/>
      </w:rPr>
    </w:lvl>
    <w:lvl w:ilvl="8" w:tplc="CB8656B8"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7E9A3D89"/>
    <w:multiLevelType w:val="hybridMultilevel"/>
    <w:tmpl w:val="B80E8378"/>
    <w:lvl w:ilvl="0" w:tplc="0C09000B">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487015272">
    <w:abstractNumId w:val="14"/>
  </w:num>
  <w:num w:numId="2" w16cid:durableId="471483958">
    <w:abstractNumId w:val="3"/>
  </w:num>
  <w:num w:numId="3" w16cid:durableId="314769495">
    <w:abstractNumId w:val="2"/>
  </w:num>
  <w:num w:numId="4" w16cid:durableId="1142501228">
    <w:abstractNumId w:val="1"/>
  </w:num>
  <w:num w:numId="5" w16cid:durableId="775641588">
    <w:abstractNumId w:val="0"/>
  </w:num>
  <w:num w:numId="6" w16cid:durableId="1720351146">
    <w:abstractNumId w:val="18"/>
  </w:num>
  <w:num w:numId="7" w16cid:durableId="893976648">
    <w:abstractNumId w:val="16"/>
  </w:num>
  <w:num w:numId="8" w16cid:durableId="617953915">
    <w:abstractNumId w:val="28"/>
  </w:num>
  <w:num w:numId="9" w16cid:durableId="987057935">
    <w:abstractNumId w:val="21"/>
  </w:num>
  <w:num w:numId="10" w16cid:durableId="526676059">
    <w:abstractNumId w:val="4"/>
  </w:num>
  <w:num w:numId="11" w16cid:durableId="242421011">
    <w:abstractNumId w:val="20"/>
  </w:num>
  <w:num w:numId="12" w16cid:durableId="1821120158">
    <w:abstractNumId w:val="29"/>
  </w:num>
  <w:num w:numId="13" w16cid:durableId="1228031092">
    <w:abstractNumId w:val="15"/>
  </w:num>
  <w:num w:numId="14" w16cid:durableId="327831139">
    <w:abstractNumId w:val="5"/>
  </w:num>
  <w:num w:numId="15" w16cid:durableId="1945382963">
    <w:abstractNumId w:val="17"/>
  </w:num>
  <w:num w:numId="16" w16cid:durableId="773941812">
    <w:abstractNumId w:val="19"/>
  </w:num>
  <w:num w:numId="17" w16cid:durableId="1685090192">
    <w:abstractNumId w:val="9"/>
  </w:num>
  <w:num w:numId="18" w16cid:durableId="2131778808">
    <w:abstractNumId w:val="22"/>
  </w:num>
  <w:num w:numId="19" w16cid:durableId="25569040">
    <w:abstractNumId w:val="18"/>
    <w:lvlOverride w:ilvl="0">
      <w:lvl w:ilvl="0">
        <w:start w:val="1"/>
        <w:numFmt w:val="upperLetter"/>
        <w:pStyle w:val="Heading9"/>
        <w:lvlText w:val="Part %1"/>
        <w:lvlJc w:val="left"/>
        <w:pPr>
          <w:tabs>
            <w:tab w:val="num" w:pos="567"/>
          </w:tabs>
          <w:ind w:left="567" w:hanging="567"/>
        </w:pPr>
        <w:rPr>
          <w:rFonts w:hint="default"/>
        </w:rPr>
      </w:lvl>
    </w:lvlOverride>
  </w:num>
  <w:num w:numId="20" w16cid:durableId="540678391">
    <w:abstractNumId w:val="8"/>
  </w:num>
  <w:num w:numId="21" w16cid:durableId="483740206">
    <w:abstractNumId w:val="23"/>
  </w:num>
  <w:num w:numId="22" w16cid:durableId="2020810084">
    <w:abstractNumId w:val="13"/>
  </w:num>
  <w:num w:numId="23" w16cid:durableId="1061098301">
    <w:abstractNumId w:val="10"/>
  </w:num>
  <w:num w:numId="24" w16cid:durableId="171456478">
    <w:abstractNumId w:val="24"/>
  </w:num>
  <w:num w:numId="25" w16cid:durableId="837572788">
    <w:abstractNumId w:val="15"/>
  </w:num>
  <w:num w:numId="26" w16cid:durableId="1154683671">
    <w:abstractNumId w:val="15"/>
  </w:num>
  <w:num w:numId="27" w16cid:durableId="1843399732">
    <w:abstractNumId w:val="26"/>
  </w:num>
  <w:num w:numId="28" w16cid:durableId="1245338887">
    <w:abstractNumId w:val="6"/>
  </w:num>
  <w:num w:numId="29" w16cid:durableId="1578519517">
    <w:abstractNumId w:val="7"/>
  </w:num>
  <w:num w:numId="30" w16cid:durableId="499663275">
    <w:abstractNumId w:val="30"/>
  </w:num>
  <w:num w:numId="31" w16cid:durableId="1257519153">
    <w:abstractNumId w:val="12"/>
  </w:num>
  <w:num w:numId="32" w16cid:durableId="1907378986">
    <w:abstractNumId w:val="11"/>
  </w:num>
  <w:num w:numId="33" w16cid:durableId="342518549">
    <w:abstractNumId w:val="27"/>
  </w:num>
  <w:num w:numId="34" w16cid:durableId="959647536">
    <w:abstractNumId w:val="2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567"/>
  <w:characterSpacingControl w:val="doNotCompress"/>
  <w:hdrShapeDefaults>
    <o:shapedefaults v:ext="edit" spidmax="2221"/>
  </w:hdrShapeDefault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xFooterText" w:val="\\vmfilesharesyd1\demuserprofile$\sgrace\Documents\GT\June23\IntApp Walls - Managing Matter and Client SecurityV.docx"/>
  </w:docVars>
  <w:rsids>
    <w:rsidRoot w:val="00B6695E"/>
    <w:rsid w:val="00000393"/>
    <w:rsid w:val="000007AA"/>
    <w:rsid w:val="00000A2C"/>
    <w:rsid w:val="00001CF9"/>
    <w:rsid w:val="000020CB"/>
    <w:rsid w:val="0000272B"/>
    <w:rsid w:val="00002756"/>
    <w:rsid w:val="000028BF"/>
    <w:rsid w:val="00002DFE"/>
    <w:rsid w:val="000042BE"/>
    <w:rsid w:val="00004D5A"/>
    <w:rsid w:val="00005691"/>
    <w:rsid w:val="00005929"/>
    <w:rsid w:val="000059AE"/>
    <w:rsid w:val="0000622C"/>
    <w:rsid w:val="00006418"/>
    <w:rsid w:val="000068B9"/>
    <w:rsid w:val="000068FA"/>
    <w:rsid w:val="00007401"/>
    <w:rsid w:val="000074D4"/>
    <w:rsid w:val="0000777B"/>
    <w:rsid w:val="0000787D"/>
    <w:rsid w:val="00007C93"/>
    <w:rsid w:val="0001010B"/>
    <w:rsid w:val="00010259"/>
    <w:rsid w:val="000112CB"/>
    <w:rsid w:val="00011476"/>
    <w:rsid w:val="00011E6F"/>
    <w:rsid w:val="00012145"/>
    <w:rsid w:val="0001259E"/>
    <w:rsid w:val="00012F73"/>
    <w:rsid w:val="00013B83"/>
    <w:rsid w:val="00014079"/>
    <w:rsid w:val="000141F4"/>
    <w:rsid w:val="000142E5"/>
    <w:rsid w:val="000147F5"/>
    <w:rsid w:val="00014F57"/>
    <w:rsid w:val="00015BD7"/>
    <w:rsid w:val="00015C7D"/>
    <w:rsid w:val="00015CFC"/>
    <w:rsid w:val="00015F5D"/>
    <w:rsid w:val="00016617"/>
    <w:rsid w:val="00016635"/>
    <w:rsid w:val="00016A6C"/>
    <w:rsid w:val="00017213"/>
    <w:rsid w:val="00017468"/>
    <w:rsid w:val="000174A6"/>
    <w:rsid w:val="00017A93"/>
    <w:rsid w:val="00017BFE"/>
    <w:rsid w:val="00017CD8"/>
    <w:rsid w:val="00020417"/>
    <w:rsid w:val="00020449"/>
    <w:rsid w:val="000211BB"/>
    <w:rsid w:val="00021E80"/>
    <w:rsid w:val="0002233A"/>
    <w:rsid w:val="00022838"/>
    <w:rsid w:val="00022885"/>
    <w:rsid w:val="00022C89"/>
    <w:rsid w:val="000233C8"/>
    <w:rsid w:val="0002379A"/>
    <w:rsid w:val="00023CE0"/>
    <w:rsid w:val="0002414E"/>
    <w:rsid w:val="0002427D"/>
    <w:rsid w:val="00024B8E"/>
    <w:rsid w:val="00024DB1"/>
    <w:rsid w:val="0002510D"/>
    <w:rsid w:val="000251F2"/>
    <w:rsid w:val="00026B79"/>
    <w:rsid w:val="00026C13"/>
    <w:rsid w:val="00030063"/>
    <w:rsid w:val="00030123"/>
    <w:rsid w:val="0003087E"/>
    <w:rsid w:val="00031553"/>
    <w:rsid w:val="0003179F"/>
    <w:rsid w:val="00031AC4"/>
    <w:rsid w:val="000323E0"/>
    <w:rsid w:val="00032A70"/>
    <w:rsid w:val="00033BEE"/>
    <w:rsid w:val="000340B4"/>
    <w:rsid w:val="0003437A"/>
    <w:rsid w:val="00034E81"/>
    <w:rsid w:val="0003538C"/>
    <w:rsid w:val="00035771"/>
    <w:rsid w:val="000360E9"/>
    <w:rsid w:val="0003667B"/>
    <w:rsid w:val="00037215"/>
    <w:rsid w:val="0003724E"/>
    <w:rsid w:val="00037604"/>
    <w:rsid w:val="00037E2B"/>
    <w:rsid w:val="00037EFA"/>
    <w:rsid w:val="00040150"/>
    <w:rsid w:val="0004039D"/>
    <w:rsid w:val="000404D2"/>
    <w:rsid w:val="000405AB"/>
    <w:rsid w:val="000407DD"/>
    <w:rsid w:val="00041244"/>
    <w:rsid w:val="00041A48"/>
    <w:rsid w:val="00041AB8"/>
    <w:rsid w:val="00041DEB"/>
    <w:rsid w:val="00042F91"/>
    <w:rsid w:val="00043185"/>
    <w:rsid w:val="000438F3"/>
    <w:rsid w:val="0004402D"/>
    <w:rsid w:val="000441A8"/>
    <w:rsid w:val="00044A42"/>
    <w:rsid w:val="00044B10"/>
    <w:rsid w:val="00044D01"/>
    <w:rsid w:val="00044FBA"/>
    <w:rsid w:val="000456AF"/>
    <w:rsid w:val="00046181"/>
    <w:rsid w:val="00046437"/>
    <w:rsid w:val="000468F8"/>
    <w:rsid w:val="00046B79"/>
    <w:rsid w:val="00046F48"/>
    <w:rsid w:val="000479FF"/>
    <w:rsid w:val="00047F53"/>
    <w:rsid w:val="00050717"/>
    <w:rsid w:val="00050C88"/>
    <w:rsid w:val="00050CB7"/>
    <w:rsid w:val="00051455"/>
    <w:rsid w:val="00051483"/>
    <w:rsid w:val="00051A48"/>
    <w:rsid w:val="00051A8A"/>
    <w:rsid w:val="00052956"/>
    <w:rsid w:val="00052B29"/>
    <w:rsid w:val="00052C5C"/>
    <w:rsid w:val="00052D8D"/>
    <w:rsid w:val="0005449E"/>
    <w:rsid w:val="00054A33"/>
    <w:rsid w:val="00054A38"/>
    <w:rsid w:val="00055D0A"/>
    <w:rsid w:val="000561F7"/>
    <w:rsid w:val="00056BD3"/>
    <w:rsid w:val="000570D3"/>
    <w:rsid w:val="00057FF1"/>
    <w:rsid w:val="00060508"/>
    <w:rsid w:val="00060639"/>
    <w:rsid w:val="00060B00"/>
    <w:rsid w:val="000618C3"/>
    <w:rsid w:val="00061D2F"/>
    <w:rsid w:val="00062EFE"/>
    <w:rsid w:val="000633D7"/>
    <w:rsid w:val="00063674"/>
    <w:rsid w:val="000638B6"/>
    <w:rsid w:val="00063CBB"/>
    <w:rsid w:val="0006465D"/>
    <w:rsid w:val="00064B72"/>
    <w:rsid w:val="00064BFD"/>
    <w:rsid w:val="000651E2"/>
    <w:rsid w:val="0006554D"/>
    <w:rsid w:val="00065B8D"/>
    <w:rsid w:val="00065DF5"/>
    <w:rsid w:val="00065F76"/>
    <w:rsid w:val="00066A6B"/>
    <w:rsid w:val="00067204"/>
    <w:rsid w:val="000675CD"/>
    <w:rsid w:val="00067B31"/>
    <w:rsid w:val="0007044A"/>
    <w:rsid w:val="00070618"/>
    <w:rsid w:val="00070C64"/>
    <w:rsid w:val="000731A7"/>
    <w:rsid w:val="00073307"/>
    <w:rsid w:val="00073AC1"/>
    <w:rsid w:val="00073F16"/>
    <w:rsid w:val="000741F0"/>
    <w:rsid w:val="000755F6"/>
    <w:rsid w:val="00075D9C"/>
    <w:rsid w:val="00076028"/>
    <w:rsid w:val="00077281"/>
    <w:rsid w:val="0007786F"/>
    <w:rsid w:val="00077A70"/>
    <w:rsid w:val="0008013C"/>
    <w:rsid w:val="000803B3"/>
    <w:rsid w:val="0008087E"/>
    <w:rsid w:val="00080E18"/>
    <w:rsid w:val="00080F52"/>
    <w:rsid w:val="000819AC"/>
    <w:rsid w:val="00082C34"/>
    <w:rsid w:val="00082E31"/>
    <w:rsid w:val="00083591"/>
    <w:rsid w:val="00083775"/>
    <w:rsid w:val="00083B97"/>
    <w:rsid w:val="00083DE0"/>
    <w:rsid w:val="000844C2"/>
    <w:rsid w:val="00084E02"/>
    <w:rsid w:val="00085A36"/>
    <w:rsid w:val="00085C84"/>
    <w:rsid w:val="00085F70"/>
    <w:rsid w:val="0008637C"/>
    <w:rsid w:val="0008642D"/>
    <w:rsid w:val="000867F0"/>
    <w:rsid w:val="0008691A"/>
    <w:rsid w:val="00086DD0"/>
    <w:rsid w:val="00087439"/>
    <w:rsid w:val="000877C0"/>
    <w:rsid w:val="00087CB0"/>
    <w:rsid w:val="00087FE2"/>
    <w:rsid w:val="00090C7B"/>
    <w:rsid w:val="00091074"/>
    <w:rsid w:val="00091428"/>
    <w:rsid w:val="00091443"/>
    <w:rsid w:val="00091CF4"/>
    <w:rsid w:val="00092397"/>
    <w:rsid w:val="00092834"/>
    <w:rsid w:val="00092AAB"/>
    <w:rsid w:val="00092F7E"/>
    <w:rsid w:val="00092FDE"/>
    <w:rsid w:val="0009301D"/>
    <w:rsid w:val="000935A2"/>
    <w:rsid w:val="00094798"/>
    <w:rsid w:val="00094BFE"/>
    <w:rsid w:val="0009502B"/>
    <w:rsid w:val="00095161"/>
    <w:rsid w:val="0009585C"/>
    <w:rsid w:val="00095C46"/>
    <w:rsid w:val="00095DF0"/>
    <w:rsid w:val="00096E93"/>
    <w:rsid w:val="00097019"/>
    <w:rsid w:val="00097216"/>
    <w:rsid w:val="000A06FA"/>
    <w:rsid w:val="000A0A83"/>
    <w:rsid w:val="000A0C93"/>
    <w:rsid w:val="000A1035"/>
    <w:rsid w:val="000A1DFA"/>
    <w:rsid w:val="000A29AE"/>
    <w:rsid w:val="000A2D66"/>
    <w:rsid w:val="000A460B"/>
    <w:rsid w:val="000A47CA"/>
    <w:rsid w:val="000A51D6"/>
    <w:rsid w:val="000A5581"/>
    <w:rsid w:val="000A55B5"/>
    <w:rsid w:val="000A5A60"/>
    <w:rsid w:val="000A6430"/>
    <w:rsid w:val="000A647C"/>
    <w:rsid w:val="000A6E2F"/>
    <w:rsid w:val="000A71AD"/>
    <w:rsid w:val="000B01AB"/>
    <w:rsid w:val="000B070D"/>
    <w:rsid w:val="000B073D"/>
    <w:rsid w:val="000B11C3"/>
    <w:rsid w:val="000B1BB7"/>
    <w:rsid w:val="000B1D4E"/>
    <w:rsid w:val="000B21FE"/>
    <w:rsid w:val="000B2307"/>
    <w:rsid w:val="000B3236"/>
    <w:rsid w:val="000B33DF"/>
    <w:rsid w:val="000B36A6"/>
    <w:rsid w:val="000B4402"/>
    <w:rsid w:val="000B45CA"/>
    <w:rsid w:val="000B5846"/>
    <w:rsid w:val="000B5F19"/>
    <w:rsid w:val="000B61C6"/>
    <w:rsid w:val="000B6693"/>
    <w:rsid w:val="000B6789"/>
    <w:rsid w:val="000B6CE5"/>
    <w:rsid w:val="000B7797"/>
    <w:rsid w:val="000C0794"/>
    <w:rsid w:val="000C2A51"/>
    <w:rsid w:val="000C2F7E"/>
    <w:rsid w:val="000C3565"/>
    <w:rsid w:val="000C48F6"/>
    <w:rsid w:val="000C4C06"/>
    <w:rsid w:val="000C4F66"/>
    <w:rsid w:val="000C5155"/>
    <w:rsid w:val="000C601C"/>
    <w:rsid w:val="000C62BF"/>
    <w:rsid w:val="000C67ED"/>
    <w:rsid w:val="000C7AEF"/>
    <w:rsid w:val="000C7DCB"/>
    <w:rsid w:val="000D1201"/>
    <w:rsid w:val="000D149D"/>
    <w:rsid w:val="000D3092"/>
    <w:rsid w:val="000D3325"/>
    <w:rsid w:val="000D36BE"/>
    <w:rsid w:val="000D3A03"/>
    <w:rsid w:val="000D3A89"/>
    <w:rsid w:val="000D3E4A"/>
    <w:rsid w:val="000D5C2D"/>
    <w:rsid w:val="000D6A05"/>
    <w:rsid w:val="000D6EF2"/>
    <w:rsid w:val="000D746E"/>
    <w:rsid w:val="000D7614"/>
    <w:rsid w:val="000D7A28"/>
    <w:rsid w:val="000E02FB"/>
    <w:rsid w:val="000E085C"/>
    <w:rsid w:val="000E097D"/>
    <w:rsid w:val="000E0FDD"/>
    <w:rsid w:val="000E1200"/>
    <w:rsid w:val="000E1A42"/>
    <w:rsid w:val="000E1A89"/>
    <w:rsid w:val="000E27B2"/>
    <w:rsid w:val="000E2A42"/>
    <w:rsid w:val="000E3A48"/>
    <w:rsid w:val="000E3AB8"/>
    <w:rsid w:val="000E3ED2"/>
    <w:rsid w:val="000E4124"/>
    <w:rsid w:val="000E4554"/>
    <w:rsid w:val="000E4B05"/>
    <w:rsid w:val="000E5E5D"/>
    <w:rsid w:val="000E6048"/>
    <w:rsid w:val="000E67C7"/>
    <w:rsid w:val="000E6F6B"/>
    <w:rsid w:val="000E71A5"/>
    <w:rsid w:val="000E7A77"/>
    <w:rsid w:val="000E7B68"/>
    <w:rsid w:val="000F02AB"/>
    <w:rsid w:val="000F0CAA"/>
    <w:rsid w:val="000F0E4B"/>
    <w:rsid w:val="000F14FB"/>
    <w:rsid w:val="000F1B47"/>
    <w:rsid w:val="000F1F2C"/>
    <w:rsid w:val="000F250B"/>
    <w:rsid w:val="000F2B04"/>
    <w:rsid w:val="000F2BCA"/>
    <w:rsid w:val="000F3049"/>
    <w:rsid w:val="000F3517"/>
    <w:rsid w:val="000F5119"/>
    <w:rsid w:val="000F570C"/>
    <w:rsid w:val="000F5BF7"/>
    <w:rsid w:val="000F5DE9"/>
    <w:rsid w:val="000F6171"/>
    <w:rsid w:val="000F63C5"/>
    <w:rsid w:val="000F741D"/>
    <w:rsid w:val="000F77C6"/>
    <w:rsid w:val="000F7933"/>
    <w:rsid w:val="0010058F"/>
    <w:rsid w:val="00100705"/>
    <w:rsid w:val="0010095E"/>
    <w:rsid w:val="00100AC4"/>
    <w:rsid w:val="00101210"/>
    <w:rsid w:val="00101F45"/>
    <w:rsid w:val="001029EC"/>
    <w:rsid w:val="00102E5F"/>
    <w:rsid w:val="00104244"/>
    <w:rsid w:val="00104615"/>
    <w:rsid w:val="00104F62"/>
    <w:rsid w:val="00105255"/>
    <w:rsid w:val="00105376"/>
    <w:rsid w:val="00105483"/>
    <w:rsid w:val="001062AB"/>
    <w:rsid w:val="001064B0"/>
    <w:rsid w:val="001065E1"/>
    <w:rsid w:val="00107236"/>
    <w:rsid w:val="001077C8"/>
    <w:rsid w:val="00107B07"/>
    <w:rsid w:val="00110412"/>
    <w:rsid w:val="00112735"/>
    <w:rsid w:val="00112AF7"/>
    <w:rsid w:val="00112B1B"/>
    <w:rsid w:val="00112E4A"/>
    <w:rsid w:val="0011346A"/>
    <w:rsid w:val="0011351F"/>
    <w:rsid w:val="00113CC3"/>
    <w:rsid w:val="00114A19"/>
    <w:rsid w:val="00114B40"/>
    <w:rsid w:val="00115097"/>
    <w:rsid w:val="00115343"/>
    <w:rsid w:val="00115CCA"/>
    <w:rsid w:val="00116114"/>
    <w:rsid w:val="00116F09"/>
    <w:rsid w:val="0011745A"/>
    <w:rsid w:val="0011747E"/>
    <w:rsid w:val="0012007D"/>
    <w:rsid w:val="001203F9"/>
    <w:rsid w:val="00120B53"/>
    <w:rsid w:val="001212BE"/>
    <w:rsid w:val="00121319"/>
    <w:rsid w:val="001216B7"/>
    <w:rsid w:val="001224DF"/>
    <w:rsid w:val="001228FF"/>
    <w:rsid w:val="00122924"/>
    <w:rsid w:val="00122EC3"/>
    <w:rsid w:val="001231D3"/>
    <w:rsid w:val="001233ED"/>
    <w:rsid w:val="001241A9"/>
    <w:rsid w:val="001244D9"/>
    <w:rsid w:val="00125011"/>
    <w:rsid w:val="001251B6"/>
    <w:rsid w:val="00125C10"/>
    <w:rsid w:val="0012607E"/>
    <w:rsid w:val="00126856"/>
    <w:rsid w:val="00127536"/>
    <w:rsid w:val="00127CD1"/>
    <w:rsid w:val="0013050E"/>
    <w:rsid w:val="0013074C"/>
    <w:rsid w:val="0013204A"/>
    <w:rsid w:val="00132DAD"/>
    <w:rsid w:val="00134071"/>
    <w:rsid w:val="00134096"/>
    <w:rsid w:val="00134243"/>
    <w:rsid w:val="00135617"/>
    <w:rsid w:val="00136664"/>
    <w:rsid w:val="001369A3"/>
    <w:rsid w:val="001377B4"/>
    <w:rsid w:val="00137A75"/>
    <w:rsid w:val="00137BC3"/>
    <w:rsid w:val="00137F50"/>
    <w:rsid w:val="00140320"/>
    <w:rsid w:val="001418FE"/>
    <w:rsid w:val="001426DC"/>
    <w:rsid w:val="00142D6F"/>
    <w:rsid w:val="00143507"/>
    <w:rsid w:val="0014390E"/>
    <w:rsid w:val="00143AE0"/>
    <w:rsid w:val="001453DF"/>
    <w:rsid w:val="001460C0"/>
    <w:rsid w:val="00146176"/>
    <w:rsid w:val="001466DF"/>
    <w:rsid w:val="0014675D"/>
    <w:rsid w:val="001468A1"/>
    <w:rsid w:val="001477EE"/>
    <w:rsid w:val="00147884"/>
    <w:rsid w:val="00147EDE"/>
    <w:rsid w:val="001500BF"/>
    <w:rsid w:val="0015095E"/>
    <w:rsid w:val="00150A7C"/>
    <w:rsid w:val="001517D3"/>
    <w:rsid w:val="00152104"/>
    <w:rsid w:val="00152826"/>
    <w:rsid w:val="00152BEB"/>
    <w:rsid w:val="00154A4D"/>
    <w:rsid w:val="00155213"/>
    <w:rsid w:val="00156571"/>
    <w:rsid w:val="00156FEA"/>
    <w:rsid w:val="00157271"/>
    <w:rsid w:val="001574BF"/>
    <w:rsid w:val="00157DD1"/>
    <w:rsid w:val="00157F42"/>
    <w:rsid w:val="00157FA8"/>
    <w:rsid w:val="00160481"/>
    <w:rsid w:val="001605E9"/>
    <w:rsid w:val="00160933"/>
    <w:rsid w:val="001609B7"/>
    <w:rsid w:val="00161AC7"/>
    <w:rsid w:val="00161C33"/>
    <w:rsid w:val="00161DEF"/>
    <w:rsid w:val="00162370"/>
    <w:rsid w:val="0016368B"/>
    <w:rsid w:val="00163815"/>
    <w:rsid w:val="001645A6"/>
    <w:rsid w:val="00164FAC"/>
    <w:rsid w:val="001654F4"/>
    <w:rsid w:val="00165655"/>
    <w:rsid w:val="00165CD9"/>
    <w:rsid w:val="001677BD"/>
    <w:rsid w:val="00167989"/>
    <w:rsid w:val="00170D1A"/>
    <w:rsid w:val="0017103B"/>
    <w:rsid w:val="00171359"/>
    <w:rsid w:val="001715A7"/>
    <w:rsid w:val="001719FA"/>
    <w:rsid w:val="001725C6"/>
    <w:rsid w:val="00172846"/>
    <w:rsid w:val="00172A3A"/>
    <w:rsid w:val="00172B4A"/>
    <w:rsid w:val="00173577"/>
    <w:rsid w:val="00173B07"/>
    <w:rsid w:val="001742C9"/>
    <w:rsid w:val="0017444C"/>
    <w:rsid w:val="00175650"/>
    <w:rsid w:val="00175D0A"/>
    <w:rsid w:val="00176664"/>
    <w:rsid w:val="001766B2"/>
    <w:rsid w:val="00176C0B"/>
    <w:rsid w:val="001774A5"/>
    <w:rsid w:val="00177B56"/>
    <w:rsid w:val="00180311"/>
    <w:rsid w:val="00180951"/>
    <w:rsid w:val="00180C88"/>
    <w:rsid w:val="00180DDD"/>
    <w:rsid w:val="00181F3C"/>
    <w:rsid w:val="0018220C"/>
    <w:rsid w:val="00182BA5"/>
    <w:rsid w:val="00182C0F"/>
    <w:rsid w:val="00182FC1"/>
    <w:rsid w:val="001832C4"/>
    <w:rsid w:val="001836DB"/>
    <w:rsid w:val="001843F3"/>
    <w:rsid w:val="0018726A"/>
    <w:rsid w:val="001873C4"/>
    <w:rsid w:val="00187673"/>
    <w:rsid w:val="00187E2C"/>
    <w:rsid w:val="00190919"/>
    <w:rsid w:val="00190A5B"/>
    <w:rsid w:val="00190EFC"/>
    <w:rsid w:val="00190F91"/>
    <w:rsid w:val="00193875"/>
    <w:rsid w:val="00193AE0"/>
    <w:rsid w:val="00193F83"/>
    <w:rsid w:val="00194DDA"/>
    <w:rsid w:val="001960C9"/>
    <w:rsid w:val="00196741"/>
    <w:rsid w:val="00196C4A"/>
    <w:rsid w:val="00196F0D"/>
    <w:rsid w:val="00196F79"/>
    <w:rsid w:val="00197241"/>
    <w:rsid w:val="0019754F"/>
    <w:rsid w:val="00197B5D"/>
    <w:rsid w:val="00197E0F"/>
    <w:rsid w:val="001A0964"/>
    <w:rsid w:val="001A0FEE"/>
    <w:rsid w:val="001A15C7"/>
    <w:rsid w:val="001A17F1"/>
    <w:rsid w:val="001A1CDE"/>
    <w:rsid w:val="001A1D68"/>
    <w:rsid w:val="001A1F14"/>
    <w:rsid w:val="001A230B"/>
    <w:rsid w:val="001A30B7"/>
    <w:rsid w:val="001A3A71"/>
    <w:rsid w:val="001A3C8F"/>
    <w:rsid w:val="001A49A3"/>
    <w:rsid w:val="001A5019"/>
    <w:rsid w:val="001A60CC"/>
    <w:rsid w:val="001A66AF"/>
    <w:rsid w:val="001A6CA3"/>
    <w:rsid w:val="001A6E4D"/>
    <w:rsid w:val="001A6FB8"/>
    <w:rsid w:val="001A7268"/>
    <w:rsid w:val="001A7316"/>
    <w:rsid w:val="001A7D44"/>
    <w:rsid w:val="001A7DEC"/>
    <w:rsid w:val="001B0779"/>
    <w:rsid w:val="001B0870"/>
    <w:rsid w:val="001B1453"/>
    <w:rsid w:val="001B1DBA"/>
    <w:rsid w:val="001B21CD"/>
    <w:rsid w:val="001B2316"/>
    <w:rsid w:val="001B23EB"/>
    <w:rsid w:val="001B2AD5"/>
    <w:rsid w:val="001B3174"/>
    <w:rsid w:val="001B3214"/>
    <w:rsid w:val="001B37C4"/>
    <w:rsid w:val="001B434A"/>
    <w:rsid w:val="001B4DD2"/>
    <w:rsid w:val="001B4F9D"/>
    <w:rsid w:val="001B4FE3"/>
    <w:rsid w:val="001B5BAF"/>
    <w:rsid w:val="001B5CD8"/>
    <w:rsid w:val="001B642A"/>
    <w:rsid w:val="001B6C0A"/>
    <w:rsid w:val="001B6D8B"/>
    <w:rsid w:val="001B6E9F"/>
    <w:rsid w:val="001B70D7"/>
    <w:rsid w:val="001B74B3"/>
    <w:rsid w:val="001B787C"/>
    <w:rsid w:val="001C00E7"/>
    <w:rsid w:val="001C0353"/>
    <w:rsid w:val="001C0EEA"/>
    <w:rsid w:val="001C1260"/>
    <w:rsid w:val="001C12AF"/>
    <w:rsid w:val="001C1BB6"/>
    <w:rsid w:val="001C1D9F"/>
    <w:rsid w:val="001C23E6"/>
    <w:rsid w:val="001C2456"/>
    <w:rsid w:val="001C2D28"/>
    <w:rsid w:val="001C2EAD"/>
    <w:rsid w:val="001C3316"/>
    <w:rsid w:val="001C33E9"/>
    <w:rsid w:val="001C41D7"/>
    <w:rsid w:val="001C4D54"/>
    <w:rsid w:val="001C5451"/>
    <w:rsid w:val="001C5979"/>
    <w:rsid w:val="001C5D01"/>
    <w:rsid w:val="001C6E6D"/>
    <w:rsid w:val="001C704A"/>
    <w:rsid w:val="001C7A2F"/>
    <w:rsid w:val="001D0311"/>
    <w:rsid w:val="001D03DA"/>
    <w:rsid w:val="001D1E6D"/>
    <w:rsid w:val="001D1F8D"/>
    <w:rsid w:val="001D22E0"/>
    <w:rsid w:val="001D2510"/>
    <w:rsid w:val="001D2B21"/>
    <w:rsid w:val="001D2FFA"/>
    <w:rsid w:val="001D353C"/>
    <w:rsid w:val="001D3A8A"/>
    <w:rsid w:val="001D45FB"/>
    <w:rsid w:val="001D4D49"/>
    <w:rsid w:val="001D5088"/>
    <w:rsid w:val="001D5491"/>
    <w:rsid w:val="001D620B"/>
    <w:rsid w:val="001D62AD"/>
    <w:rsid w:val="001D676D"/>
    <w:rsid w:val="001D6F2C"/>
    <w:rsid w:val="001D71FA"/>
    <w:rsid w:val="001D768E"/>
    <w:rsid w:val="001D7751"/>
    <w:rsid w:val="001D7B9C"/>
    <w:rsid w:val="001D7E5D"/>
    <w:rsid w:val="001E0020"/>
    <w:rsid w:val="001E0169"/>
    <w:rsid w:val="001E03DB"/>
    <w:rsid w:val="001E0613"/>
    <w:rsid w:val="001E0822"/>
    <w:rsid w:val="001E0A16"/>
    <w:rsid w:val="001E0D9E"/>
    <w:rsid w:val="001E0F99"/>
    <w:rsid w:val="001E1A72"/>
    <w:rsid w:val="001E1B9E"/>
    <w:rsid w:val="001E2397"/>
    <w:rsid w:val="001E39E0"/>
    <w:rsid w:val="001E3DB1"/>
    <w:rsid w:val="001E3F46"/>
    <w:rsid w:val="001E4828"/>
    <w:rsid w:val="001E492C"/>
    <w:rsid w:val="001E4951"/>
    <w:rsid w:val="001E4F69"/>
    <w:rsid w:val="001E50A1"/>
    <w:rsid w:val="001E56E9"/>
    <w:rsid w:val="001E631A"/>
    <w:rsid w:val="001E6C3C"/>
    <w:rsid w:val="001E6EF9"/>
    <w:rsid w:val="001E71BE"/>
    <w:rsid w:val="001E7CCD"/>
    <w:rsid w:val="001F0888"/>
    <w:rsid w:val="001F0A28"/>
    <w:rsid w:val="001F0ECA"/>
    <w:rsid w:val="001F11A5"/>
    <w:rsid w:val="001F1FFB"/>
    <w:rsid w:val="001F22C1"/>
    <w:rsid w:val="001F263F"/>
    <w:rsid w:val="001F2E45"/>
    <w:rsid w:val="001F3094"/>
    <w:rsid w:val="001F3285"/>
    <w:rsid w:val="001F3370"/>
    <w:rsid w:val="001F3476"/>
    <w:rsid w:val="001F35A7"/>
    <w:rsid w:val="001F3809"/>
    <w:rsid w:val="001F387E"/>
    <w:rsid w:val="001F447B"/>
    <w:rsid w:val="001F44EF"/>
    <w:rsid w:val="001F495D"/>
    <w:rsid w:val="001F4F19"/>
    <w:rsid w:val="001F6A6A"/>
    <w:rsid w:val="001F6C94"/>
    <w:rsid w:val="001F70B5"/>
    <w:rsid w:val="001F73B1"/>
    <w:rsid w:val="001F73E5"/>
    <w:rsid w:val="001F7F6E"/>
    <w:rsid w:val="0020096B"/>
    <w:rsid w:val="00200AFC"/>
    <w:rsid w:val="00201275"/>
    <w:rsid w:val="00201398"/>
    <w:rsid w:val="00201774"/>
    <w:rsid w:val="0020224B"/>
    <w:rsid w:val="00202908"/>
    <w:rsid w:val="00202909"/>
    <w:rsid w:val="00202CB6"/>
    <w:rsid w:val="002034F8"/>
    <w:rsid w:val="0020350E"/>
    <w:rsid w:val="00203E2B"/>
    <w:rsid w:val="00203F7A"/>
    <w:rsid w:val="002041BD"/>
    <w:rsid w:val="002042E3"/>
    <w:rsid w:val="00204619"/>
    <w:rsid w:val="00204C6B"/>
    <w:rsid w:val="00205387"/>
    <w:rsid w:val="0020586D"/>
    <w:rsid w:val="00207019"/>
    <w:rsid w:val="002071F1"/>
    <w:rsid w:val="00207A45"/>
    <w:rsid w:val="00207B4B"/>
    <w:rsid w:val="00210093"/>
    <w:rsid w:val="0021010F"/>
    <w:rsid w:val="0021116A"/>
    <w:rsid w:val="0021154A"/>
    <w:rsid w:val="00211FC0"/>
    <w:rsid w:val="00213522"/>
    <w:rsid w:val="00213FA8"/>
    <w:rsid w:val="002148CD"/>
    <w:rsid w:val="002153B3"/>
    <w:rsid w:val="00215AA4"/>
    <w:rsid w:val="0021628B"/>
    <w:rsid w:val="002173DE"/>
    <w:rsid w:val="0021761C"/>
    <w:rsid w:val="0021774B"/>
    <w:rsid w:val="002205D4"/>
    <w:rsid w:val="00220E29"/>
    <w:rsid w:val="0022107F"/>
    <w:rsid w:val="00221697"/>
    <w:rsid w:val="002216FD"/>
    <w:rsid w:val="00221812"/>
    <w:rsid w:val="00221ED7"/>
    <w:rsid w:val="00222BA0"/>
    <w:rsid w:val="00222ED3"/>
    <w:rsid w:val="002231E5"/>
    <w:rsid w:val="002234BF"/>
    <w:rsid w:val="002234C0"/>
    <w:rsid w:val="00223A6D"/>
    <w:rsid w:val="002243DE"/>
    <w:rsid w:val="00224666"/>
    <w:rsid w:val="00224A36"/>
    <w:rsid w:val="00224DAE"/>
    <w:rsid w:val="00224DFE"/>
    <w:rsid w:val="0022706A"/>
    <w:rsid w:val="002272A9"/>
    <w:rsid w:val="002302AD"/>
    <w:rsid w:val="002304D4"/>
    <w:rsid w:val="002305E0"/>
    <w:rsid w:val="00230AEC"/>
    <w:rsid w:val="00230FDD"/>
    <w:rsid w:val="002310EC"/>
    <w:rsid w:val="0023151C"/>
    <w:rsid w:val="0023172B"/>
    <w:rsid w:val="002337C5"/>
    <w:rsid w:val="002337EC"/>
    <w:rsid w:val="00233DE4"/>
    <w:rsid w:val="002362BA"/>
    <w:rsid w:val="00236509"/>
    <w:rsid w:val="00236946"/>
    <w:rsid w:val="002369E8"/>
    <w:rsid w:val="00236EE9"/>
    <w:rsid w:val="00237397"/>
    <w:rsid w:val="00237475"/>
    <w:rsid w:val="002374B4"/>
    <w:rsid w:val="0023772A"/>
    <w:rsid w:val="002401AE"/>
    <w:rsid w:val="00240F19"/>
    <w:rsid w:val="002417A6"/>
    <w:rsid w:val="00242580"/>
    <w:rsid w:val="00243A92"/>
    <w:rsid w:val="00243FDF"/>
    <w:rsid w:val="0024448C"/>
    <w:rsid w:val="00244511"/>
    <w:rsid w:val="00244EC7"/>
    <w:rsid w:val="0024601D"/>
    <w:rsid w:val="00246DC7"/>
    <w:rsid w:val="00250153"/>
    <w:rsid w:val="00250269"/>
    <w:rsid w:val="00250C3D"/>
    <w:rsid w:val="00250D08"/>
    <w:rsid w:val="002516C2"/>
    <w:rsid w:val="002523BA"/>
    <w:rsid w:val="00252FD4"/>
    <w:rsid w:val="0025334F"/>
    <w:rsid w:val="002537A1"/>
    <w:rsid w:val="00255550"/>
    <w:rsid w:val="002559E8"/>
    <w:rsid w:val="00255A52"/>
    <w:rsid w:val="00255F1B"/>
    <w:rsid w:val="00256CD4"/>
    <w:rsid w:val="00257410"/>
    <w:rsid w:val="00257610"/>
    <w:rsid w:val="00257721"/>
    <w:rsid w:val="00257B2C"/>
    <w:rsid w:val="00257DE0"/>
    <w:rsid w:val="00257F82"/>
    <w:rsid w:val="00260799"/>
    <w:rsid w:val="00260BD4"/>
    <w:rsid w:val="00260E6A"/>
    <w:rsid w:val="00261423"/>
    <w:rsid w:val="002615C0"/>
    <w:rsid w:val="002618C7"/>
    <w:rsid w:val="00261EFA"/>
    <w:rsid w:val="00262112"/>
    <w:rsid w:val="00262782"/>
    <w:rsid w:val="00262C00"/>
    <w:rsid w:val="0026352D"/>
    <w:rsid w:val="00263B21"/>
    <w:rsid w:val="00264864"/>
    <w:rsid w:val="00264895"/>
    <w:rsid w:val="0026541D"/>
    <w:rsid w:val="0026580D"/>
    <w:rsid w:val="002665BF"/>
    <w:rsid w:val="00266629"/>
    <w:rsid w:val="00266A17"/>
    <w:rsid w:val="002672BF"/>
    <w:rsid w:val="00270C6C"/>
    <w:rsid w:val="002710C2"/>
    <w:rsid w:val="002714EB"/>
    <w:rsid w:val="0027171B"/>
    <w:rsid w:val="00271A13"/>
    <w:rsid w:val="00271E27"/>
    <w:rsid w:val="0027274C"/>
    <w:rsid w:val="002728E2"/>
    <w:rsid w:val="00273150"/>
    <w:rsid w:val="0027377D"/>
    <w:rsid w:val="00273D67"/>
    <w:rsid w:val="0027419C"/>
    <w:rsid w:val="002741B6"/>
    <w:rsid w:val="0027456D"/>
    <w:rsid w:val="00274822"/>
    <w:rsid w:val="002749CA"/>
    <w:rsid w:val="00274F20"/>
    <w:rsid w:val="002751C7"/>
    <w:rsid w:val="002756B7"/>
    <w:rsid w:val="002757C7"/>
    <w:rsid w:val="002759D6"/>
    <w:rsid w:val="00275B60"/>
    <w:rsid w:val="0027619E"/>
    <w:rsid w:val="00276B1A"/>
    <w:rsid w:val="00276CF4"/>
    <w:rsid w:val="00276D25"/>
    <w:rsid w:val="0027711F"/>
    <w:rsid w:val="00277619"/>
    <w:rsid w:val="002777AE"/>
    <w:rsid w:val="00280AA0"/>
    <w:rsid w:val="0028151B"/>
    <w:rsid w:val="002820DD"/>
    <w:rsid w:val="00282A28"/>
    <w:rsid w:val="002832A3"/>
    <w:rsid w:val="00283D09"/>
    <w:rsid w:val="002854BD"/>
    <w:rsid w:val="0028554E"/>
    <w:rsid w:val="00285E0A"/>
    <w:rsid w:val="00285FC8"/>
    <w:rsid w:val="0028649A"/>
    <w:rsid w:val="002866FD"/>
    <w:rsid w:val="00287112"/>
    <w:rsid w:val="00287371"/>
    <w:rsid w:val="00287588"/>
    <w:rsid w:val="002875AE"/>
    <w:rsid w:val="002901A8"/>
    <w:rsid w:val="0029169F"/>
    <w:rsid w:val="00291DF0"/>
    <w:rsid w:val="00291EF9"/>
    <w:rsid w:val="00291FCE"/>
    <w:rsid w:val="00292164"/>
    <w:rsid w:val="00292724"/>
    <w:rsid w:val="00292CC2"/>
    <w:rsid w:val="00293C9A"/>
    <w:rsid w:val="002940C1"/>
    <w:rsid w:val="00295470"/>
    <w:rsid w:val="00295947"/>
    <w:rsid w:val="00295B8A"/>
    <w:rsid w:val="002963E7"/>
    <w:rsid w:val="00296680"/>
    <w:rsid w:val="002967F6"/>
    <w:rsid w:val="00296DBE"/>
    <w:rsid w:val="002A0109"/>
    <w:rsid w:val="002A050B"/>
    <w:rsid w:val="002A162B"/>
    <w:rsid w:val="002A1B2E"/>
    <w:rsid w:val="002A1B91"/>
    <w:rsid w:val="002A1D36"/>
    <w:rsid w:val="002A2CBD"/>
    <w:rsid w:val="002A3058"/>
    <w:rsid w:val="002A31F6"/>
    <w:rsid w:val="002A388C"/>
    <w:rsid w:val="002A392C"/>
    <w:rsid w:val="002A3F34"/>
    <w:rsid w:val="002A4139"/>
    <w:rsid w:val="002A44EE"/>
    <w:rsid w:val="002A47A7"/>
    <w:rsid w:val="002A4945"/>
    <w:rsid w:val="002A5762"/>
    <w:rsid w:val="002A64EB"/>
    <w:rsid w:val="002B01DA"/>
    <w:rsid w:val="002B05ED"/>
    <w:rsid w:val="002B15EE"/>
    <w:rsid w:val="002B1B9E"/>
    <w:rsid w:val="002B1EEA"/>
    <w:rsid w:val="002B2720"/>
    <w:rsid w:val="002B2F09"/>
    <w:rsid w:val="002B3E13"/>
    <w:rsid w:val="002B3E3A"/>
    <w:rsid w:val="002B3FB4"/>
    <w:rsid w:val="002B482F"/>
    <w:rsid w:val="002B4A58"/>
    <w:rsid w:val="002B4E60"/>
    <w:rsid w:val="002B5C47"/>
    <w:rsid w:val="002B5F26"/>
    <w:rsid w:val="002B64FD"/>
    <w:rsid w:val="002B667D"/>
    <w:rsid w:val="002B6C96"/>
    <w:rsid w:val="002B7327"/>
    <w:rsid w:val="002B7701"/>
    <w:rsid w:val="002B7A0F"/>
    <w:rsid w:val="002C066C"/>
    <w:rsid w:val="002C0926"/>
    <w:rsid w:val="002C0B1A"/>
    <w:rsid w:val="002C0EAC"/>
    <w:rsid w:val="002C1097"/>
    <w:rsid w:val="002C16FC"/>
    <w:rsid w:val="002C173A"/>
    <w:rsid w:val="002C2D0A"/>
    <w:rsid w:val="002C2DC9"/>
    <w:rsid w:val="002C2E4B"/>
    <w:rsid w:val="002C4E37"/>
    <w:rsid w:val="002C4E56"/>
    <w:rsid w:val="002C4F78"/>
    <w:rsid w:val="002C5165"/>
    <w:rsid w:val="002C53E3"/>
    <w:rsid w:val="002C5C87"/>
    <w:rsid w:val="002C6016"/>
    <w:rsid w:val="002C6B6E"/>
    <w:rsid w:val="002C6B9F"/>
    <w:rsid w:val="002D0A29"/>
    <w:rsid w:val="002D0DCC"/>
    <w:rsid w:val="002D23C6"/>
    <w:rsid w:val="002D343B"/>
    <w:rsid w:val="002D3A7A"/>
    <w:rsid w:val="002D40A9"/>
    <w:rsid w:val="002D4803"/>
    <w:rsid w:val="002D56F0"/>
    <w:rsid w:val="002D5BD7"/>
    <w:rsid w:val="002D662B"/>
    <w:rsid w:val="002D6BF7"/>
    <w:rsid w:val="002D7387"/>
    <w:rsid w:val="002D7C4E"/>
    <w:rsid w:val="002D7CA6"/>
    <w:rsid w:val="002E02A9"/>
    <w:rsid w:val="002E0D13"/>
    <w:rsid w:val="002E1672"/>
    <w:rsid w:val="002E1CD8"/>
    <w:rsid w:val="002E2182"/>
    <w:rsid w:val="002E2CDC"/>
    <w:rsid w:val="002E44DC"/>
    <w:rsid w:val="002E4A0E"/>
    <w:rsid w:val="002E4DBB"/>
    <w:rsid w:val="002E5271"/>
    <w:rsid w:val="002E532C"/>
    <w:rsid w:val="002E5A56"/>
    <w:rsid w:val="002E5D24"/>
    <w:rsid w:val="002E5E90"/>
    <w:rsid w:val="002E6586"/>
    <w:rsid w:val="002E66A8"/>
    <w:rsid w:val="002E6741"/>
    <w:rsid w:val="002E6902"/>
    <w:rsid w:val="002E6BDB"/>
    <w:rsid w:val="002E6D4A"/>
    <w:rsid w:val="002E6DD9"/>
    <w:rsid w:val="002E6E6D"/>
    <w:rsid w:val="002E70CD"/>
    <w:rsid w:val="002E745B"/>
    <w:rsid w:val="002E78E6"/>
    <w:rsid w:val="002E7917"/>
    <w:rsid w:val="002E7F6E"/>
    <w:rsid w:val="002F0CCA"/>
    <w:rsid w:val="002F19E3"/>
    <w:rsid w:val="002F1EA5"/>
    <w:rsid w:val="002F2B83"/>
    <w:rsid w:val="002F2FCD"/>
    <w:rsid w:val="002F2FDD"/>
    <w:rsid w:val="002F3EE9"/>
    <w:rsid w:val="002F44A7"/>
    <w:rsid w:val="002F46DC"/>
    <w:rsid w:val="002F4E10"/>
    <w:rsid w:val="002F5215"/>
    <w:rsid w:val="002F54F0"/>
    <w:rsid w:val="002F60CF"/>
    <w:rsid w:val="002F6C4A"/>
    <w:rsid w:val="002F776D"/>
    <w:rsid w:val="003001B8"/>
    <w:rsid w:val="00301230"/>
    <w:rsid w:val="00301618"/>
    <w:rsid w:val="00301624"/>
    <w:rsid w:val="003028C9"/>
    <w:rsid w:val="00302FAB"/>
    <w:rsid w:val="0030325D"/>
    <w:rsid w:val="00304AA3"/>
    <w:rsid w:val="00304AF6"/>
    <w:rsid w:val="003050AB"/>
    <w:rsid w:val="00305827"/>
    <w:rsid w:val="003062AE"/>
    <w:rsid w:val="003100B6"/>
    <w:rsid w:val="003100C5"/>
    <w:rsid w:val="0031048D"/>
    <w:rsid w:val="00310A64"/>
    <w:rsid w:val="00310B1D"/>
    <w:rsid w:val="00311358"/>
    <w:rsid w:val="003115C1"/>
    <w:rsid w:val="00311C01"/>
    <w:rsid w:val="00311DEA"/>
    <w:rsid w:val="0031237F"/>
    <w:rsid w:val="00312755"/>
    <w:rsid w:val="00313033"/>
    <w:rsid w:val="00313EF7"/>
    <w:rsid w:val="00314368"/>
    <w:rsid w:val="003144F0"/>
    <w:rsid w:val="003145B0"/>
    <w:rsid w:val="00314DC6"/>
    <w:rsid w:val="00315470"/>
    <w:rsid w:val="00315C90"/>
    <w:rsid w:val="00315D79"/>
    <w:rsid w:val="003170C9"/>
    <w:rsid w:val="00317181"/>
    <w:rsid w:val="003177D5"/>
    <w:rsid w:val="00317FBD"/>
    <w:rsid w:val="00320ABA"/>
    <w:rsid w:val="00320D1E"/>
    <w:rsid w:val="00321278"/>
    <w:rsid w:val="00321315"/>
    <w:rsid w:val="00321630"/>
    <w:rsid w:val="003233FD"/>
    <w:rsid w:val="003238F7"/>
    <w:rsid w:val="003243ED"/>
    <w:rsid w:val="00324D5C"/>
    <w:rsid w:val="003255A5"/>
    <w:rsid w:val="00325E54"/>
    <w:rsid w:val="003261B0"/>
    <w:rsid w:val="00327913"/>
    <w:rsid w:val="00327DB1"/>
    <w:rsid w:val="003314E1"/>
    <w:rsid w:val="00331787"/>
    <w:rsid w:val="003318D0"/>
    <w:rsid w:val="00331B67"/>
    <w:rsid w:val="00332442"/>
    <w:rsid w:val="00332DF3"/>
    <w:rsid w:val="00333E06"/>
    <w:rsid w:val="003357F1"/>
    <w:rsid w:val="00335F44"/>
    <w:rsid w:val="00337481"/>
    <w:rsid w:val="00337AC4"/>
    <w:rsid w:val="00340ACF"/>
    <w:rsid w:val="00341DF2"/>
    <w:rsid w:val="00342D3D"/>
    <w:rsid w:val="003434FB"/>
    <w:rsid w:val="00343A50"/>
    <w:rsid w:val="003442E4"/>
    <w:rsid w:val="00344F2A"/>
    <w:rsid w:val="003455C5"/>
    <w:rsid w:val="003459C7"/>
    <w:rsid w:val="00345BD9"/>
    <w:rsid w:val="003463E2"/>
    <w:rsid w:val="00346EF8"/>
    <w:rsid w:val="003500AC"/>
    <w:rsid w:val="00350211"/>
    <w:rsid w:val="00350305"/>
    <w:rsid w:val="00350843"/>
    <w:rsid w:val="00350DA3"/>
    <w:rsid w:val="00351600"/>
    <w:rsid w:val="00352707"/>
    <w:rsid w:val="00352A91"/>
    <w:rsid w:val="00353385"/>
    <w:rsid w:val="00353733"/>
    <w:rsid w:val="003538AB"/>
    <w:rsid w:val="00353B56"/>
    <w:rsid w:val="00354D30"/>
    <w:rsid w:val="00355FA0"/>
    <w:rsid w:val="003568B0"/>
    <w:rsid w:val="00356967"/>
    <w:rsid w:val="00357650"/>
    <w:rsid w:val="00360065"/>
    <w:rsid w:val="00360140"/>
    <w:rsid w:val="00360364"/>
    <w:rsid w:val="00360D56"/>
    <w:rsid w:val="00360D72"/>
    <w:rsid w:val="00360DC2"/>
    <w:rsid w:val="003617B2"/>
    <w:rsid w:val="00361F75"/>
    <w:rsid w:val="0036264E"/>
    <w:rsid w:val="00362FF7"/>
    <w:rsid w:val="00365273"/>
    <w:rsid w:val="00365585"/>
    <w:rsid w:val="00365710"/>
    <w:rsid w:val="003662CC"/>
    <w:rsid w:val="003664F0"/>
    <w:rsid w:val="00367168"/>
    <w:rsid w:val="00367698"/>
    <w:rsid w:val="0037044A"/>
    <w:rsid w:val="003706C0"/>
    <w:rsid w:val="003708D8"/>
    <w:rsid w:val="00370D44"/>
    <w:rsid w:val="00371D7E"/>
    <w:rsid w:val="00372043"/>
    <w:rsid w:val="00372858"/>
    <w:rsid w:val="0037285D"/>
    <w:rsid w:val="0037292E"/>
    <w:rsid w:val="00372DE5"/>
    <w:rsid w:val="003738F3"/>
    <w:rsid w:val="003740B8"/>
    <w:rsid w:val="003746B2"/>
    <w:rsid w:val="00374838"/>
    <w:rsid w:val="00375265"/>
    <w:rsid w:val="00375456"/>
    <w:rsid w:val="0037600D"/>
    <w:rsid w:val="00376094"/>
    <w:rsid w:val="00376683"/>
    <w:rsid w:val="00376BCD"/>
    <w:rsid w:val="003771C6"/>
    <w:rsid w:val="003772E6"/>
    <w:rsid w:val="00377306"/>
    <w:rsid w:val="003776AD"/>
    <w:rsid w:val="00377C92"/>
    <w:rsid w:val="0038006C"/>
    <w:rsid w:val="00380202"/>
    <w:rsid w:val="0038031D"/>
    <w:rsid w:val="003803FC"/>
    <w:rsid w:val="00380B83"/>
    <w:rsid w:val="00380D49"/>
    <w:rsid w:val="00380E85"/>
    <w:rsid w:val="003817CD"/>
    <w:rsid w:val="00381874"/>
    <w:rsid w:val="00381CE4"/>
    <w:rsid w:val="00382390"/>
    <w:rsid w:val="0038259E"/>
    <w:rsid w:val="00382656"/>
    <w:rsid w:val="00382930"/>
    <w:rsid w:val="00382B18"/>
    <w:rsid w:val="00382F69"/>
    <w:rsid w:val="003835FB"/>
    <w:rsid w:val="00383E0B"/>
    <w:rsid w:val="00383E8E"/>
    <w:rsid w:val="00383ECA"/>
    <w:rsid w:val="0038416F"/>
    <w:rsid w:val="00384434"/>
    <w:rsid w:val="00385237"/>
    <w:rsid w:val="003855C4"/>
    <w:rsid w:val="00385B60"/>
    <w:rsid w:val="00386483"/>
    <w:rsid w:val="00386641"/>
    <w:rsid w:val="0038665F"/>
    <w:rsid w:val="00386A91"/>
    <w:rsid w:val="00387049"/>
    <w:rsid w:val="003873D9"/>
    <w:rsid w:val="00391497"/>
    <w:rsid w:val="00391E97"/>
    <w:rsid w:val="00391EAF"/>
    <w:rsid w:val="0039200E"/>
    <w:rsid w:val="0039266E"/>
    <w:rsid w:val="00392A33"/>
    <w:rsid w:val="00392B8B"/>
    <w:rsid w:val="003930B4"/>
    <w:rsid w:val="00393C0C"/>
    <w:rsid w:val="00393E0E"/>
    <w:rsid w:val="003941FA"/>
    <w:rsid w:val="00394227"/>
    <w:rsid w:val="003942AA"/>
    <w:rsid w:val="00394BC0"/>
    <w:rsid w:val="00395151"/>
    <w:rsid w:val="003957A7"/>
    <w:rsid w:val="00395D37"/>
    <w:rsid w:val="0039650A"/>
    <w:rsid w:val="003965B9"/>
    <w:rsid w:val="003969D0"/>
    <w:rsid w:val="00397BDA"/>
    <w:rsid w:val="00397C21"/>
    <w:rsid w:val="00397C59"/>
    <w:rsid w:val="003A03FB"/>
    <w:rsid w:val="003A04FD"/>
    <w:rsid w:val="003A0A49"/>
    <w:rsid w:val="003A0D54"/>
    <w:rsid w:val="003A11D6"/>
    <w:rsid w:val="003A219A"/>
    <w:rsid w:val="003A23C8"/>
    <w:rsid w:val="003A2BAF"/>
    <w:rsid w:val="003A320E"/>
    <w:rsid w:val="003A36FB"/>
    <w:rsid w:val="003A41FD"/>
    <w:rsid w:val="003A4E9C"/>
    <w:rsid w:val="003A5071"/>
    <w:rsid w:val="003A5472"/>
    <w:rsid w:val="003A5627"/>
    <w:rsid w:val="003A5C8A"/>
    <w:rsid w:val="003A6342"/>
    <w:rsid w:val="003A6651"/>
    <w:rsid w:val="003A6BAD"/>
    <w:rsid w:val="003A6D67"/>
    <w:rsid w:val="003A798C"/>
    <w:rsid w:val="003B0028"/>
    <w:rsid w:val="003B0A1D"/>
    <w:rsid w:val="003B0B2D"/>
    <w:rsid w:val="003B1E79"/>
    <w:rsid w:val="003B3B4D"/>
    <w:rsid w:val="003B4869"/>
    <w:rsid w:val="003B50A1"/>
    <w:rsid w:val="003B517A"/>
    <w:rsid w:val="003B53C6"/>
    <w:rsid w:val="003B5587"/>
    <w:rsid w:val="003B5CB7"/>
    <w:rsid w:val="003B643A"/>
    <w:rsid w:val="003B664A"/>
    <w:rsid w:val="003B669A"/>
    <w:rsid w:val="003B68F8"/>
    <w:rsid w:val="003B698B"/>
    <w:rsid w:val="003B6CA9"/>
    <w:rsid w:val="003B7284"/>
    <w:rsid w:val="003B7C0A"/>
    <w:rsid w:val="003B7C75"/>
    <w:rsid w:val="003B7D97"/>
    <w:rsid w:val="003C03E9"/>
    <w:rsid w:val="003C08D8"/>
    <w:rsid w:val="003C0F20"/>
    <w:rsid w:val="003C2534"/>
    <w:rsid w:val="003C28BE"/>
    <w:rsid w:val="003C2990"/>
    <w:rsid w:val="003C4DC6"/>
    <w:rsid w:val="003C526E"/>
    <w:rsid w:val="003C5DCC"/>
    <w:rsid w:val="003C6280"/>
    <w:rsid w:val="003C76A8"/>
    <w:rsid w:val="003C77F8"/>
    <w:rsid w:val="003C7BFE"/>
    <w:rsid w:val="003C7D30"/>
    <w:rsid w:val="003D02F2"/>
    <w:rsid w:val="003D2995"/>
    <w:rsid w:val="003D3B61"/>
    <w:rsid w:val="003D4208"/>
    <w:rsid w:val="003D46A0"/>
    <w:rsid w:val="003D46AD"/>
    <w:rsid w:val="003D473E"/>
    <w:rsid w:val="003D5550"/>
    <w:rsid w:val="003D5DAA"/>
    <w:rsid w:val="003D61CB"/>
    <w:rsid w:val="003D625E"/>
    <w:rsid w:val="003D67A4"/>
    <w:rsid w:val="003D6CBC"/>
    <w:rsid w:val="003D77CE"/>
    <w:rsid w:val="003D7834"/>
    <w:rsid w:val="003D7FF6"/>
    <w:rsid w:val="003E0438"/>
    <w:rsid w:val="003E09BE"/>
    <w:rsid w:val="003E1B8F"/>
    <w:rsid w:val="003E2442"/>
    <w:rsid w:val="003E3B47"/>
    <w:rsid w:val="003E49BB"/>
    <w:rsid w:val="003E49D6"/>
    <w:rsid w:val="003E4C8E"/>
    <w:rsid w:val="003E5091"/>
    <w:rsid w:val="003E590D"/>
    <w:rsid w:val="003E5AE5"/>
    <w:rsid w:val="003E6428"/>
    <w:rsid w:val="003E65F9"/>
    <w:rsid w:val="003E6EDD"/>
    <w:rsid w:val="003E7042"/>
    <w:rsid w:val="003E72CA"/>
    <w:rsid w:val="003E7526"/>
    <w:rsid w:val="003E75B4"/>
    <w:rsid w:val="003E7EBE"/>
    <w:rsid w:val="003F0B5E"/>
    <w:rsid w:val="003F1587"/>
    <w:rsid w:val="003F1A0A"/>
    <w:rsid w:val="003F1EF9"/>
    <w:rsid w:val="003F2234"/>
    <w:rsid w:val="003F38D6"/>
    <w:rsid w:val="003F3D8A"/>
    <w:rsid w:val="003F40BA"/>
    <w:rsid w:val="003F4135"/>
    <w:rsid w:val="003F4169"/>
    <w:rsid w:val="003F4DDF"/>
    <w:rsid w:val="003F5884"/>
    <w:rsid w:val="003F5B15"/>
    <w:rsid w:val="003F6B6F"/>
    <w:rsid w:val="003F7301"/>
    <w:rsid w:val="003F743C"/>
    <w:rsid w:val="003F7BA6"/>
    <w:rsid w:val="003F7EBD"/>
    <w:rsid w:val="0040064B"/>
    <w:rsid w:val="00400719"/>
    <w:rsid w:val="0040087C"/>
    <w:rsid w:val="00400BA3"/>
    <w:rsid w:val="00401060"/>
    <w:rsid w:val="004011A9"/>
    <w:rsid w:val="0040146D"/>
    <w:rsid w:val="0040159D"/>
    <w:rsid w:val="00402B21"/>
    <w:rsid w:val="00403076"/>
    <w:rsid w:val="004031E5"/>
    <w:rsid w:val="00403891"/>
    <w:rsid w:val="00403F59"/>
    <w:rsid w:val="004045C6"/>
    <w:rsid w:val="0040514C"/>
    <w:rsid w:val="0040525D"/>
    <w:rsid w:val="004058B3"/>
    <w:rsid w:val="00406773"/>
    <w:rsid w:val="00406B33"/>
    <w:rsid w:val="00410CCA"/>
    <w:rsid w:val="0041186B"/>
    <w:rsid w:val="00411CC2"/>
    <w:rsid w:val="00411E3D"/>
    <w:rsid w:val="00412543"/>
    <w:rsid w:val="00412D38"/>
    <w:rsid w:val="0041307B"/>
    <w:rsid w:val="00413116"/>
    <w:rsid w:val="00413311"/>
    <w:rsid w:val="00413A86"/>
    <w:rsid w:val="004146D8"/>
    <w:rsid w:val="00414BA5"/>
    <w:rsid w:val="00414C9A"/>
    <w:rsid w:val="00414D7A"/>
    <w:rsid w:val="0041506C"/>
    <w:rsid w:val="00415D5E"/>
    <w:rsid w:val="00416187"/>
    <w:rsid w:val="0041642D"/>
    <w:rsid w:val="00416C99"/>
    <w:rsid w:val="0041792C"/>
    <w:rsid w:val="004200E3"/>
    <w:rsid w:val="00420BB7"/>
    <w:rsid w:val="00421640"/>
    <w:rsid w:val="00421769"/>
    <w:rsid w:val="00421D0E"/>
    <w:rsid w:val="00421F00"/>
    <w:rsid w:val="00423146"/>
    <w:rsid w:val="0042355D"/>
    <w:rsid w:val="00423AC8"/>
    <w:rsid w:val="00424617"/>
    <w:rsid w:val="00424867"/>
    <w:rsid w:val="0042492B"/>
    <w:rsid w:val="00424EC1"/>
    <w:rsid w:val="0042555D"/>
    <w:rsid w:val="00425807"/>
    <w:rsid w:val="00425BAE"/>
    <w:rsid w:val="00426139"/>
    <w:rsid w:val="004266AA"/>
    <w:rsid w:val="00426CF0"/>
    <w:rsid w:val="00427141"/>
    <w:rsid w:val="004275FE"/>
    <w:rsid w:val="004301B3"/>
    <w:rsid w:val="004304CD"/>
    <w:rsid w:val="00431720"/>
    <w:rsid w:val="00431AFA"/>
    <w:rsid w:val="00431B27"/>
    <w:rsid w:val="004323FA"/>
    <w:rsid w:val="00432D30"/>
    <w:rsid w:val="0043310A"/>
    <w:rsid w:val="00433B60"/>
    <w:rsid w:val="004341BC"/>
    <w:rsid w:val="00434CD1"/>
    <w:rsid w:val="00434DA1"/>
    <w:rsid w:val="00434DB1"/>
    <w:rsid w:val="004351CB"/>
    <w:rsid w:val="004351F1"/>
    <w:rsid w:val="00435CCC"/>
    <w:rsid w:val="004368A1"/>
    <w:rsid w:val="004368CB"/>
    <w:rsid w:val="00437E73"/>
    <w:rsid w:val="0044069E"/>
    <w:rsid w:val="00441023"/>
    <w:rsid w:val="0044115C"/>
    <w:rsid w:val="004416DB"/>
    <w:rsid w:val="00441740"/>
    <w:rsid w:val="00441D57"/>
    <w:rsid w:val="00442134"/>
    <w:rsid w:val="004423FA"/>
    <w:rsid w:val="004425BF"/>
    <w:rsid w:val="004431EA"/>
    <w:rsid w:val="00443412"/>
    <w:rsid w:val="00443666"/>
    <w:rsid w:val="0044377D"/>
    <w:rsid w:val="00443799"/>
    <w:rsid w:val="0044383A"/>
    <w:rsid w:val="00443C81"/>
    <w:rsid w:val="004443F4"/>
    <w:rsid w:val="00444C22"/>
    <w:rsid w:val="00444EE1"/>
    <w:rsid w:val="00446042"/>
    <w:rsid w:val="004461B6"/>
    <w:rsid w:val="00447267"/>
    <w:rsid w:val="00447E59"/>
    <w:rsid w:val="00447EA2"/>
    <w:rsid w:val="0045156D"/>
    <w:rsid w:val="00451764"/>
    <w:rsid w:val="004527DA"/>
    <w:rsid w:val="0045321B"/>
    <w:rsid w:val="004533CA"/>
    <w:rsid w:val="00453908"/>
    <w:rsid w:val="00453F72"/>
    <w:rsid w:val="0045427F"/>
    <w:rsid w:val="0045526D"/>
    <w:rsid w:val="00455720"/>
    <w:rsid w:val="0045591A"/>
    <w:rsid w:val="00455A3A"/>
    <w:rsid w:val="00455DD1"/>
    <w:rsid w:val="00456305"/>
    <w:rsid w:val="00456664"/>
    <w:rsid w:val="00456A17"/>
    <w:rsid w:val="00456D4B"/>
    <w:rsid w:val="0045798C"/>
    <w:rsid w:val="00460644"/>
    <w:rsid w:val="00460C3D"/>
    <w:rsid w:val="00460D08"/>
    <w:rsid w:val="00461652"/>
    <w:rsid w:val="004617F4"/>
    <w:rsid w:val="0046329F"/>
    <w:rsid w:val="00463D9D"/>
    <w:rsid w:val="004640DA"/>
    <w:rsid w:val="004648EB"/>
    <w:rsid w:val="00464AFE"/>
    <w:rsid w:val="00465233"/>
    <w:rsid w:val="0046565F"/>
    <w:rsid w:val="00465ACC"/>
    <w:rsid w:val="00465F1D"/>
    <w:rsid w:val="0046610D"/>
    <w:rsid w:val="0046638D"/>
    <w:rsid w:val="00466DB6"/>
    <w:rsid w:val="00466F78"/>
    <w:rsid w:val="00467587"/>
    <w:rsid w:val="004704CF"/>
    <w:rsid w:val="00472432"/>
    <w:rsid w:val="004724EF"/>
    <w:rsid w:val="00472734"/>
    <w:rsid w:val="004729E6"/>
    <w:rsid w:val="00473BA5"/>
    <w:rsid w:val="004751C7"/>
    <w:rsid w:val="00475782"/>
    <w:rsid w:val="00475CB3"/>
    <w:rsid w:val="00475DBB"/>
    <w:rsid w:val="00475E0B"/>
    <w:rsid w:val="00475F91"/>
    <w:rsid w:val="00476F59"/>
    <w:rsid w:val="004774DF"/>
    <w:rsid w:val="00477674"/>
    <w:rsid w:val="0047774B"/>
    <w:rsid w:val="0047793A"/>
    <w:rsid w:val="00480168"/>
    <w:rsid w:val="0048042E"/>
    <w:rsid w:val="004805B9"/>
    <w:rsid w:val="00481739"/>
    <w:rsid w:val="004820BA"/>
    <w:rsid w:val="0048300A"/>
    <w:rsid w:val="00483713"/>
    <w:rsid w:val="004839A0"/>
    <w:rsid w:val="00485A8D"/>
    <w:rsid w:val="00485AA8"/>
    <w:rsid w:val="00485BBF"/>
    <w:rsid w:val="004867BA"/>
    <w:rsid w:val="00486DE4"/>
    <w:rsid w:val="00487357"/>
    <w:rsid w:val="00491346"/>
    <w:rsid w:val="004916C8"/>
    <w:rsid w:val="00491CD3"/>
    <w:rsid w:val="00491D18"/>
    <w:rsid w:val="0049260A"/>
    <w:rsid w:val="004926EB"/>
    <w:rsid w:val="00492812"/>
    <w:rsid w:val="00492A8F"/>
    <w:rsid w:val="00492D62"/>
    <w:rsid w:val="00493736"/>
    <w:rsid w:val="00493C24"/>
    <w:rsid w:val="004954A1"/>
    <w:rsid w:val="00495700"/>
    <w:rsid w:val="00495B12"/>
    <w:rsid w:val="00495E41"/>
    <w:rsid w:val="00496415"/>
    <w:rsid w:val="00497172"/>
    <w:rsid w:val="004A0596"/>
    <w:rsid w:val="004A0AB9"/>
    <w:rsid w:val="004A1421"/>
    <w:rsid w:val="004A2532"/>
    <w:rsid w:val="004A3886"/>
    <w:rsid w:val="004A4760"/>
    <w:rsid w:val="004A5FCC"/>
    <w:rsid w:val="004A6256"/>
    <w:rsid w:val="004A6317"/>
    <w:rsid w:val="004A67D7"/>
    <w:rsid w:val="004A6825"/>
    <w:rsid w:val="004A6ECF"/>
    <w:rsid w:val="004B0443"/>
    <w:rsid w:val="004B07C8"/>
    <w:rsid w:val="004B10BA"/>
    <w:rsid w:val="004B1128"/>
    <w:rsid w:val="004B122B"/>
    <w:rsid w:val="004B12A7"/>
    <w:rsid w:val="004B199E"/>
    <w:rsid w:val="004B1CFF"/>
    <w:rsid w:val="004B20DA"/>
    <w:rsid w:val="004B278E"/>
    <w:rsid w:val="004B342C"/>
    <w:rsid w:val="004B3D7C"/>
    <w:rsid w:val="004B469C"/>
    <w:rsid w:val="004B4700"/>
    <w:rsid w:val="004B4C90"/>
    <w:rsid w:val="004B4CB7"/>
    <w:rsid w:val="004B4FAE"/>
    <w:rsid w:val="004B55F5"/>
    <w:rsid w:val="004B600C"/>
    <w:rsid w:val="004B62DA"/>
    <w:rsid w:val="004B64A3"/>
    <w:rsid w:val="004B70B4"/>
    <w:rsid w:val="004B7348"/>
    <w:rsid w:val="004B752A"/>
    <w:rsid w:val="004B78CC"/>
    <w:rsid w:val="004B7AF6"/>
    <w:rsid w:val="004C060A"/>
    <w:rsid w:val="004C06A8"/>
    <w:rsid w:val="004C0AAC"/>
    <w:rsid w:val="004C0E9A"/>
    <w:rsid w:val="004C129C"/>
    <w:rsid w:val="004C2623"/>
    <w:rsid w:val="004C26EF"/>
    <w:rsid w:val="004C272B"/>
    <w:rsid w:val="004C322A"/>
    <w:rsid w:val="004C36A4"/>
    <w:rsid w:val="004C4058"/>
    <w:rsid w:val="004C44DC"/>
    <w:rsid w:val="004C46A7"/>
    <w:rsid w:val="004C53D1"/>
    <w:rsid w:val="004C5BF7"/>
    <w:rsid w:val="004C64B7"/>
    <w:rsid w:val="004C6612"/>
    <w:rsid w:val="004C7628"/>
    <w:rsid w:val="004D0532"/>
    <w:rsid w:val="004D1570"/>
    <w:rsid w:val="004D1BA0"/>
    <w:rsid w:val="004D1FFE"/>
    <w:rsid w:val="004D20A3"/>
    <w:rsid w:val="004D2A6E"/>
    <w:rsid w:val="004D2B54"/>
    <w:rsid w:val="004D2C90"/>
    <w:rsid w:val="004D32DD"/>
    <w:rsid w:val="004D389E"/>
    <w:rsid w:val="004D3D93"/>
    <w:rsid w:val="004D4608"/>
    <w:rsid w:val="004D52B1"/>
    <w:rsid w:val="004D53A0"/>
    <w:rsid w:val="004D5788"/>
    <w:rsid w:val="004D6F83"/>
    <w:rsid w:val="004D7121"/>
    <w:rsid w:val="004E00F3"/>
    <w:rsid w:val="004E038A"/>
    <w:rsid w:val="004E0714"/>
    <w:rsid w:val="004E0899"/>
    <w:rsid w:val="004E0BD3"/>
    <w:rsid w:val="004E0CCE"/>
    <w:rsid w:val="004E0F48"/>
    <w:rsid w:val="004E1126"/>
    <w:rsid w:val="004E122E"/>
    <w:rsid w:val="004E1672"/>
    <w:rsid w:val="004E16BC"/>
    <w:rsid w:val="004E1B4D"/>
    <w:rsid w:val="004E259D"/>
    <w:rsid w:val="004E29C2"/>
    <w:rsid w:val="004E33FB"/>
    <w:rsid w:val="004E38E5"/>
    <w:rsid w:val="004E3E22"/>
    <w:rsid w:val="004E4306"/>
    <w:rsid w:val="004E5F56"/>
    <w:rsid w:val="004E63AB"/>
    <w:rsid w:val="004E69AE"/>
    <w:rsid w:val="004E6A59"/>
    <w:rsid w:val="004E6ABD"/>
    <w:rsid w:val="004E7107"/>
    <w:rsid w:val="004E769B"/>
    <w:rsid w:val="004E7DE4"/>
    <w:rsid w:val="004E7E6C"/>
    <w:rsid w:val="004F06EC"/>
    <w:rsid w:val="004F0BB9"/>
    <w:rsid w:val="004F0F1B"/>
    <w:rsid w:val="004F146C"/>
    <w:rsid w:val="004F2455"/>
    <w:rsid w:val="004F2E42"/>
    <w:rsid w:val="004F3747"/>
    <w:rsid w:val="004F3D48"/>
    <w:rsid w:val="004F3ED0"/>
    <w:rsid w:val="004F4363"/>
    <w:rsid w:val="004F5633"/>
    <w:rsid w:val="004F5BFB"/>
    <w:rsid w:val="004F6608"/>
    <w:rsid w:val="004F6A21"/>
    <w:rsid w:val="004F6D81"/>
    <w:rsid w:val="004F6ECB"/>
    <w:rsid w:val="004F734D"/>
    <w:rsid w:val="004F7689"/>
    <w:rsid w:val="004F7976"/>
    <w:rsid w:val="0050011E"/>
    <w:rsid w:val="00500246"/>
    <w:rsid w:val="00501090"/>
    <w:rsid w:val="00501B1D"/>
    <w:rsid w:val="00501C01"/>
    <w:rsid w:val="00502D3B"/>
    <w:rsid w:val="00503323"/>
    <w:rsid w:val="0050345D"/>
    <w:rsid w:val="0050354E"/>
    <w:rsid w:val="005040B2"/>
    <w:rsid w:val="0050456F"/>
    <w:rsid w:val="00504E4C"/>
    <w:rsid w:val="00505B0F"/>
    <w:rsid w:val="00506123"/>
    <w:rsid w:val="00506294"/>
    <w:rsid w:val="0050688B"/>
    <w:rsid w:val="00506934"/>
    <w:rsid w:val="00506B38"/>
    <w:rsid w:val="00506DFB"/>
    <w:rsid w:val="00506E1A"/>
    <w:rsid w:val="00506E65"/>
    <w:rsid w:val="0050749D"/>
    <w:rsid w:val="00507CB6"/>
    <w:rsid w:val="00507D50"/>
    <w:rsid w:val="005106E1"/>
    <w:rsid w:val="00511113"/>
    <w:rsid w:val="00511CE4"/>
    <w:rsid w:val="0051240B"/>
    <w:rsid w:val="00512893"/>
    <w:rsid w:val="00513547"/>
    <w:rsid w:val="00513F07"/>
    <w:rsid w:val="0051465E"/>
    <w:rsid w:val="00515E8C"/>
    <w:rsid w:val="00516038"/>
    <w:rsid w:val="00516195"/>
    <w:rsid w:val="00516221"/>
    <w:rsid w:val="00516709"/>
    <w:rsid w:val="00516C3A"/>
    <w:rsid w:val="00517116"/>
    <w:rsid w:val="005174A7"/>
    <w:rsid w:val="0051796F"/>
    <w:rsid w:val="00517EB2"/>
    <w:rsid w:val="00517ED3"/>
    <w:rsid w:val="005201D4"/>
    <w:rsid w:val="0052051A"/>
    <w:rsid w:val="005206D8"/>
    <w:rsid w:val="00520AF4"/>
    <w:rsid w:val="00520C03"/>
    <w:rsid w:val="00520EAE"/>
    <w:rsid w:val="00521296"/>
    <w:rsid w:val="0052155C"/>
    <w:rsid w:val="00521B0C"/>
    <w:rsid w:val="00521DA0"/>
    <w:rsid w:val="00522CC0"/>
    <w:rsid w:val="0052320D"/>
    <w:rsid w:val="005238FD"/>
    <w:rsid w:val="00523B01"/>
    <w:rsid w:val="005244C1"/>
    <w:rsid w:val="005248BE"/>
    <w:rsid w:val="0052499F"/>
    <w:rsid w:val="00524ABD"/>
    <w:rsid w:val="00524D3C"/>
    <w:rsid w:val="00524FBC"/>
    <w:rsid w:val="005253C4"/>
    <w:rsid w:val="00525A45"/>
    <w:rsid w:val="00525D3F"/>
    <w:rsid w:val="005260EE"/>
    <w:rsid w:val="005266F1"/>
    <w:rsid w:val="00527D5F"/>
    <w:rsid w:val="00530310"/>
    <w:rsid w:val="00530479"/>
    <w:rsid w:val="00530A68"/>
    <w:rsid w:val="00532016"/>
    <w:rsid w:val="005321F1"/>
    <w:rsid w:val="00532697"/>
    <w:rsid w:val="00532D27"/>
    <w:rsid w:val="00533654"/>
    <w:rsid w:val="005338E4"/>
    <w:rsid w:val="0053409F"/>
    <w:rsid w:val="00534914"/>
    <w:rsid w:val="00534C7A"/>
    <w:rsid w:val="00534FB8"/>
    <w:rsid w:val="0053720C"/>
    <w:rsid w:val="0053738D"/>
    <w:rsid w:val="005379BE"/>
    <w:rsid w:val="00537AEF"/>
    <w:rsid w:val="00537CA8"/>
    <w:rsid w:val="0054064A"/>
    <w:rsid w:val="005407DB"/>
    <w:rsid w:val="00540896"/>
    <w:rsid w:val="00540AFB"/>
    <w:rsid w:val="00540BF1"/>
    <w:rsid w:val="00540D7A"/>
    <w:rsid w:val="00541B1D"/>
    <w:rsid w:val="00542013"/>
    <w:rsid w:val="00542985"/>
    <w:rsid w:val="00542C7D"/>
    <w:rsid w:val="005430BE"/>
    <w:rsid w:val="00543339"/>
    <w:rsid w:val="005433FF"/>
    <w:rsid w:val="005437E1"/>
    <w:rsid w:val="00543F9E"/>
    <w:rsid w:val="00544115"/>
    <w:rsid w:val="0054438A"/>
    <w:rsid w:val="005445F7"/>
    <w:rsid w:val="005468BF"/>
    <w:rsid w:val="00546994"/>
    <w:rsid w:val="00547673"/>
    <w:rsid w:val="00547D79"/>
    <w:rsid w:val="00550596"/>
    <w:rsid w:val="00550DEF"/>
    <w:rsid w:val="00552B52"/>
    <w:rsid w:val="00552D1F"/>
    <w:rsid w:val="00554A82"/>
    <w:rsid w:val="00554C41"/>
    <w:rsid w:val="00554C94"/>
    <w:rsid w:val="00554DA4"/>
    <w:rsid w:val="005556AC"/>
    <w:rsid w:val="00556824"/>
    <w:rsid w:val="00556C29"/>
    <w:rsid w:val="0055727C"/>
    <w:rsid w:val="0055798A"/>
    <w:rsid w:val="00557F48"/>
    <w:rsid w:val="00560D99"/>
    <w:rsid w:val="00561317"/>
    <w:rsid w:val="005614D1"/>
    <w:rsid w:val="00561688"/>
    <w:rsid w:val="00561CBA"/>
    <w:rsid w:val="00561CC2"/>
    <w:rsid w:val="0056288C"/>
    <w:rsid w:val="00562B8E"/>
    <w:rsid w:val="00562FDE"/>
    <w:rsid w:val="0056312B"/>
    <w:rsid w:val="00563A5E"/>
    <w:rsid w:val="00563B2C"/>
    <w:rsid w:val="00564057"/>
    <w:rsid w:val="0056424A"/>
    <w:rsid w:val="0056554B"/>
    <w:rsid w:val="00565E23"/>
    <w:rsid w:val="00566FC2"/>
    <w:rsid w:val="00567808"/>
    <w:rsid w:val="0057032F"/>
    <w:rsid w:val="005704EE"/>
    <w:rsid w:val="005707AA"/>
    <w:rsid w:val="00570B6F"/>
    <w:rsid w:val="00570E2A"/>
    <w:rsid w:val="00571B13"/>
    <w:rsid w:val="00572985"/>
    <w:rsid w:val="00572A25"/>
    <w:rsid w:val="0057396E"/>
    <w:rsid w:val="005749A4"/>
    <w:rsid w:val="005750D2"/>
    <w:rsid w:val="00575908"/>
    <w:rsid w:val="005764FF"/>
    <w:rsid w:val="00576629"/>
    <w:rsid w:val="00576968"/>
    <w:rsid w:val="00577C40"/>
    <w:rsid w:val="00580B5C"/>
    <w:rsid w:val="0058106D"/>
    <w:rsid w:val="005810E3"/>
    <w:rsid w:val="0058140C"/>
    <w:rsid w:val="0058186F"/>
    <w:rsid w:val="00581F88"/>
    <w:rsid w:val="005827DD"/>
    <w:rsid w:val="00583115"/>
    <w:rsid w:val="0058337F"/>
    <w:rsid w:val="005836D6"/>
    <w:rsid w:val="005837BD"/>
    <w:rsid w:val="00583886"/>
    <w:rsid w:val="0058472B"/>
    <w:rsid w:val="0058476C"/>
    <w:rsid w:val="00585036"/>
    <w:rsid w:val="005853BB"/>
    <w:rsid w:val="00585D68"/>
    <w:rsid w:val="005860F5"/>
    <w:rsid w:val="00586483"/>
    <w:rsid w:val="00586E2B"/>
    <w:rsid w:val="005876C1"/>
    <w:rsid w:val="00590EC9"/>
    <w:rsid w:val="00590F26"/>
    <w:rsid w:val="005919C2"/>
    <w:rsid w:val="00591EC7"/>
    <w:rsid w:val="005929CB"/>
    <w:rsid w:val="0059379E"/>
    <w:rsid w:val="00593C7D"/>
    <w:rsid w:val="00594245"/>
    <w:rsid w:val="00594C39"/>
    <w:rsid w:val="005950E7"/>
    <w:rsid w:val="00595291"/>
    <w:rsid w:val="0059564E"/>
    <w:rsid w:val="0059598C"/>
    <w:rsid w:val="00596404"/>
    <w:rsid w:val="00596E8E"/>
    <w:rsid w:val="00596EE9"/>
    <w:rsid w:val="005971D7"/>
    <w:rsid w:val="00597C8E"/>
    <w:rsid w:val="005A08A3"/>
    <w:rsid w:val="005A0B58"/>
    <w:rsid w:val="005A0CF6"/>
    <w:rsid w:val="005A12B1"/>
    <w:rsid w:val="005A20DE"/>
    <w:rsid w:val="005A23DB"/>
    <w:rsid w:val="005A262A"/>
    <w:rsid w:val="005A29EF"/>
    <w:rsid w:val="005A2AA7"/>
    <w:rsid w:val="005A2EAD"/>
    <w:rsid w:val="005A419C"/>
    <w:rsid w:val="005A4933"/>
    <w:rsid w:val="005A49D9"/>
    <w:rsid w:val="005A4A99"/>
    <w:rsid w:val="005A4B62"/>
    <w:rsid w:val="005A5B18"/>
    <w:rsid w:val="005A5FEF"/>
    <w:rsid w:val="005A6C48"/>
    <w:rsid w:val="005A7447"/>
    <w:rsid w:val="005A75B6"/>
    <w:rsid w:val="005A7CC1"/>
    <w:rsid w:val="005A7FC4"/>
    <w:rsid w:val="005B069C"/>
    <w:rsid w:val="005B0722"/>
    <w:rsid w:val="005B1256"/>
    <w:rsid w:val="005B14E9"/>
    <w:rsid w:val="005B29FA"/>
    <w:rsid w:val="005B2E3C"/>
    <w:rsid w:val="005B2FB6"/>
    <w:rsid w:val="005B3144"/>
    <w:rsid w:val="005B3D65"/>
    <w:rsid w:val="005B3E7D"/>
    <w:rsid w:val="005B41D1"/>
    <w:rsid w:val="005B4782"/>
    <w:rsid w:val="005B5546"/>
    <w:rsid w:val="005B5585"/>
    <w:rsid w:val="005B5945"/>
    <w:rsid w:val="005B61AE"/>
    <w:rsid w:val="005B6488"/>
    <w:rsid w:val="005B68B5"/>
    <w:rsid w:val="005B6918"/>
    <w:rsid w:val="005B7053"/>
    <w:rsid w:val="005B75F7"/>
    <w:rsid w:val="005C049E"/>
    <w:rsid w:val="005C1168"/>
    <w:rsid w:val="005C1C38"/>
    <w:rsid w:val="005C2B61"/>
    <w:rsid w:val="005C3C17"/>
    <w:rsid w:val="005C42CE"/>
    <w:rsid w:val="005C4DB1"/>
    <w:rsid w:val="005C4F8B"/>
    <w:rsid w:val="005C522A"/>
    <w:rsid w:val="005C54D8"/>
    <w:rsid w:val="005C569A"/>
    <w:rsid w:val="005C5F7A"/>
    <w:rsid w:val="005C5FFA"/>
    <w:rsid w:val="005C63ED"/>
    <w:rsid w:val="005C6664"/>
    <w:rsid w:val="005C6D53"/>
    <w:rsid w:val="005C7290"/>
    <w:rsid w:val="005C796F"/>
    <w:rsid w:val="005D2959"/>
    <w:rsid w:val="005D2F25"/>
    <w:rsid w:val="005D3A81"/>
    <w:rsid w:val="005D3F66"/>
    <w:rsid w:val="005D45C9"/>
    <w:rsid w:val="005D4611"/>
    <w:rsid w:val="005D4D80"/>
    <w:rsid w:val="005D5C8A"/>
    <w:rsid w:val="005D5F61"/>
    <w:rsid w:val="005D6105"/>
    <w:rsid w:val="005D610E"/>
    <w:rsid w:val="005D6124"/>
    <w:rsid w:val="005D6397"/>
    <w:rsid w:val="005D6AC3"/>
    <w:rsid w:val="005D6AE2"/>
    <w:rsid w:val="005D6C9F"/>
    <w:rsid w:val="005D73E5"/>
    <w:rsid w:val="005D74A2"/>
    <w:rsid w:val="005D7919"/>
    <w:rsid w:val="005E06AD"/>
    <w:rsid w:val="005E0E08"/>
    <w:rsid w:val="005E1DA3"/>
    <w:rsid w:val="005E1ECE"/>
    <w:rsid w:val="005E1FB5"/>
    <w:rsid w:val="005E21BC"/>
    <w:rsid w:val="005E2598"/>
    <w:rsid w:val="005E2F72"/>
    <w:rsid w:val="005E2FE3"/>
    <w:rsid w:val="005E30E1"/>
    <w:rsid w:val="005E34F1"/>
    <w:rsid w:val="005E375B"/>
    <w:rsid w:val="005E4487"/>
    <w:rsid w:val="005E5065"/>
    <w:rsid w:val="005E67EF"/>
    <w:rsid w:val="005E6BAE"/>
    <w:rsid w:val="005E6C66"/>
    <w:rsid w:val="005E6E90"/>
    <w:rsid w:val="005E75AA"/>
    <w:rsid w:val="005E7A3B"/>
    <w:rsid w:val="005E7A8B"/>
    <w:rsid w:val="005E7C3D"/>
    <w:rsid w:val="005F00BD"/>
    <w:rsid w:val="005F1AF2"/>
    <w:rsid w:val="005F2201"/>
    <w:rsid w:val="005F22F4"/>
    <w:rsid w:val="005F2597"/>
    <w:rsid w:val="005F264D"/>
    <w:rsid w:val="005F267F"/>
    <w:rsid w:val="005F2DC9"/>
    <w:rsid w:val="005F30CA"/>
    <w:rsid w:val="005F3324"/>
    <w:rsid w:val="005F365D"/>
    <w:rsid w:val="005F39D4"/>
    <w:rsid w:val="005F4167"/>
    <w:rsid w:val="005F459A"/>
    <w:rsid w:val="005F4B2C"/>
    <w:rsid w:val="005F5CF4"/>
    <w:rsid w:val="005F61F1"/>
    <w:rsid w:val="005F6D4B"/>
    <w:rsid w:val="005F6F37"/>
    <w:rsid w:val="005F7095"/>
    <w:rsid w:val="005F7C27"/>
    <w:rsid w:val="0060034E"/>
    <w:rsid w:val="0060039A"/>
    <w:rsid w:val="006003E3"/>
    <w:rsid w:val="00600E47"/>
    <w:rsid w:val="0060138B"/>
    <w:rsid w:val="00601BB5"/>
    <w:rsid w:val="0060297A"/>
    <w:rsid w:val="00602C14"/>
    <w:rsid w:val="00602D83"/>
    <w:rsid w:val="0060356C"/>
    <w:rsid w:val="00603758"/>
    <w:rsid w:val="00604686"/>
    <w:rsid w:val="0060497D"/>
    <w:rsid w:val="0060509C"/>
    <w:rsid w:val="00605211"/>
    <w:rsid w:val="006056AB"/>
    <w:rsid w:val="00605738"/>
    <w:rsid w:val="006058F2"/>
    <w:rsid w:val="00606516"/>
    <w:rsid w:val="006073E1"/>
    <w:rsid w:val="00607A86"/>
    <w:rsid w:val="006100DA"/>
    <w:rsid w:val="006102B9"/>
    <w:rsid w:val="006107F2"/>
    <w:rsid w:val="00610982"/>
    <w:rsid w:val="00610E68"/>
    <w:rsid w:val="00611516"/>
    <w:rsid w:val="006126B7"/>
    <w:rsid w:val="00612C82"/>
    <w:rsid w:val="0061368A"/>
    <w:rsid w:val="00613738"/>
    <w:rsid w:val="00613FFE"/>
    <w:rsid w:val="00614435"/>
    <w:rsid w:val="006149B7"/>
    <w:rsid w:val="00614D23"/>
    <w:rsid w:val="006155FD"/>
    <w:rsid w:val="0061592C"/>
    <w:rsid w:val="006162FD"/>
    <w:rsid w:val="006165B7"/>
    <w:rsid w:val="00617557"/>
    <w:rsid w:val="00617570"/>
    <w:rsid w:val="00617ACA"/>
    <w:rsid w:val="00617B89"/>
    <w:rsid w:val="00621654"/>
    <w:rsid w:val="00621CE9"/>
    <w:rsid w:val="006221A1"/>
    <w:rsid w:val="00623797"/>
    <w:rsid w:val="00623B8A"/>
    <w:rsid w:val="00624A98"/>
    <w:rsid w:val="00625F7A"/>
    <w:rsid w:val="006265E3"/>
    <w:rsid w:val="006267F2"/>
    <w:rsid w:val="0062773A"/>
    <w:rsid w:val="00627C3D"/>
    <w:rsid w:val="0063108C"/>
    <w:rsid w:val="0063124E"/>
    <w:rsid w:val="0063146A"/>
    <w:rsid w:val="006318FC"/>
    <w:rsid w:val="00633565"/>
    <w:rsid w:val="0063412F"/>
    <w:rsid w:val="0063447E"/>
    <w:rsid w:val="00635020"/>
    <w:rsid w:val="006353F9"/>
    <w:rsid w:val="00635AD7"/>
    <w:rsid w:val="0064057C"/>
    <w:rsid w:val="00640588"/>
    <w:rsid w:val="0064061F"/>
    <w:rsid w:val="00640768"/>
    <w:rsid w:val="00640820"/>
    <w:rsid w:val="00640CD8"/>
    <w:rsid w:val="006412CB"/>
    <w:rsid w:val="006414DA"/>
    <w:rsid w:val="0064163C"/>
    <w:rsid w:val="00641973"/>
    <w:rsid w:val="00641FD4"/>
    <w:rsid w:val="006421D4"/>
    <w:rsid w:val="006421FB"/>
    <w:rsid w:val="006424A9"/>
    <w:rsid w:val="00642DE5"/>
    <w:rsid w:val="00642E0D"/>
    <w:rsid w:val="00642FB4"/>
    <w:rsid w:val="0064320D"/>
    <w:rsid w:val="00643C33"/>
    <w:rsid w:val="00643C80"/>
    <w:rsid w:val="00643E9F"/>
    <w:rsid w:val="00644390"/>
    <w:rsid w:val="006448A8"/>
    <w:rsid w:val="006468B3"/>
    <w:rsid w:val="006472A8"/>
    <w:rsid w:val="0064757E"/>
    <w:rsid w:val="006475FF"/>
    <w:rsid w:val="00650AD1"/>
    <w:rsid w:val="0065115F"/>
    <w:rsid w:val="0065149F"/>
    <w:rsid w:val="00651957"/>
    <w:rsid w:val="00651984"/>
    <w:rsid w:val="0065246F"/>
    <w:rsid w:val="0065263C"/>
    <w:rsid w:val="006534C7"/>
    <w:rsid w:val="00653D09"/>
    <w:rsid w:val="00654303"/>
    <w:rsid w:val="00654DFA"/>
    <w:rsid w:val="0065560D"/>
    <w:rsid w:val="00655A6E"/>
    <w:rsid w:val="006562B6"/>
    <w:rsid w:val="006569EE"/>
    <w:rsid w:val="00656C3B"/>
    <w:rsid w:val="00656DA4"/>
    <w:rsid w:val="00657445"/>
    <w:rsid w:val="006574AB"/>
    <w:rsid w:val="00657B6D"/>
    <w:rsid w:val="00660D6B"/>
    <w:rsid w:val="006612D7"/>
    <w:rsid w:val="00661443"/>
    <w:rsid w:val="006617C4"/>
    <w:rsid w:val="006623C6"/>
    <w:rsid w:val="00662BAB"/>
    <w:rsid w:val="00662C5C"/>
    <w:rsid w:val="00662E62"/>
    <w:rsid w:val="00662F34"/>
    <w:rsid w:val="00663271"/>
    <w:rsid w:val="00663C15"/>
    <w:rsid w:val="0066468E"/>
    <w:rsid w:val="006646F4"/>
    <w:rsid w:val="0066471A"/>
    <w:rsid w:val="00665782"/>
    <w:rsid w:val="006661FE"/>
    <w:rsid w:val="0066746D"/>
    <w:rsid w:val="006679AE"/>
    <w:rsid w:val="00670C61"/>
    <w:rsid w:val="006717F1"/>
    <w:rsid w:val="0067184B"/>
    <w:rsid w:val="00671DE1"/>
    <w:rsid w:val="00671F8E"/>
    <w:rsid w:val="00672109"/>
    <w:rsid w:val="0067245D"/>
    <w:rsid w:val="00673701"/>
    <w:rsid w:val="00673857"/>
    <w:rsid w:val="00673BB0"/>
    <w:rsid w:val="00674342"/>
    <w:rsid w:val="0067439D"/>
    <w:rsid w:val="006744FB"/>
    <w:rsid w:val="0067495F"/>
    <w:rsid w:val="006757F9"/>
    <w:rsid w:val="00676094"/>
    <w:rsid w:val="0067620F"/>
    <w:rsid w:val="00676D2A"/>
    <w:rsid w:val="00680593"/>
    <w:rsid w:val="00680605"/>
    <w:rsid w:val="0068095C"/>
    <w:rsid w:val="00680C23"/>
    <w:rsid w:val="00680F81"/>
    <w:rsid w:val="00681DED"/>
    <w:rsid w:val="006820D7"/>
    <w:rsid w:val="00682C0B"/>
    <w:rsid w:val="00682E8A"/>
    <w:rsid w:val="00682FD2"/>
    <w:rsid w:val="006840B5"/>
    <w:rsid w:val="0068415E"/>
    <w:rsid w:val="00684A25"/>
    <w:rsid w:val="00684C30"/>
    <w:rsid w:val="00684E9E"/>
    <w:rsid w:val="0068523E"/>
    <w:rsid w:val="0068545B"/>
    <w:rsid w:val="00685581"/>
    <w:rsid w:val="006864E0"/>
    <w:rsid w:val="006875DA"/>
    <w:rsid w:val="0068787E"/>
    <w:rsid w:val="006901C2"/>
    <w:rsid w:val="00690403"/>
    <w:rsid w:val="0069042E"/>
    <w:rsid w:val="006905B2"/>
    <w:rsid w:val="00690C38"/>
    <w:rsid w:val="006924C1"/>
    <w:rsid w:val="00692731"/>
    <w:rsid w:val="0069284A"/>
    <w:rsid w:val="00692879"/>
    <w:rsid w:val="006931D4"/>
    <w:rsid w:val="006934C0"/>
    <w:rsid w:val="0069350B"/>
    <w:rsid w:val="00693CD8"/>
    <w:rsid w:val="0069400A"/>
    <w:rsid w:val="00695460"/>
    <w:rsid w:val="0069578B"/>
    <w:rsid w:val="006959D2"/>
    <w:rsid w:val="00695DD2"/>
    <w:rsid w:val="00695DF2"/>
    <w:rsid w:val="00695F2D"/>
    <w:rsid w:val="006961FE"/>
    <w:rsid w:val="00696ACC"/>
    <w:rsid w:val="006975BE"/>
    <w:rsid w:val="0069760B"/>
    <w:rsid w:val="006A0737"/>
    <w:rsid w:val="006A0F60"/>
    <w:rsid w:val="006A139E"/>
    <w:rsid w:val="006A144C"/>
    <w:rsid w:val="006A250F"/>
    <w:rsid w:val="006A2AF4"/>
    <w:rsid w:val="006A3262"/>
    <w:rsid w:val="006A3402"/>
    <w:rsid w:val="006A3C4A"/>
    <w:rsid w:val="006A47FB"/>
    <w:rsid w:val="006A4D8F"/>
    <w:rsid w:val="006A54A0"/>
    <w:rsid w:val="006A5C69"/>
    <w:rsid w:val="006A6103"/>
    <w:rsid w:val="006A6154"/>
    <w:rsid w:val="006A6587"/>
    <w:rsid w:val="006A6BC5"/>
    <w:rsid w:val="006A73BE"/>
    <w:rsid w:val="006A76DD"/>
    <w:rsid w:val="006B120F"/>
    <w:rsid w:val="006B19A6"/>
    <w:rsid w:val="006B1E71"/>
    <w:rsid w:val="006B30C5"/>
    <w:rsid w:val="006B33CE"/>
    <w:rsid w:val="006B3625"/>
    <w:rsid w:val="006B379A"/>
    <w:rsid w:val="006B4003"/>
    <w:rsid w:val="006B554E"/>
    <w:rsid w:val="006B5622"/>
    <w:rsid w:val="006B5F9B"/>
    <w:rsid w:val="006B614C"/>
    <w:rsid w:val="006B6D85"/>
    <w:rsid w:val="006B7266"/>
    <w:rsid w:val="006B72A6"/>
    <w:rsid w:val="006B7FFE"/>
    <w:rsid w:val="006C0EB6"/>
    <w:rsid w:val="006C1D5A"/>
    <w:rsid w:val="006C27E6"/>
    <w:rsid w:val="006C2AE3"/>
    <w:rsid w:val="006C303A"/>
    <w:rsid w:val="006C30B2"/>
    <w:rsid w:val="006C30F7"/>
    <w:rsid w:val="006C388B"/>
    <w:rsid w:val="006C39FD"/>
    <w:rsid w:val="006C3FC1"/>
    <w:rsid w:val="006C40EA"/>
    <w:rsid w:val="006C41B8"/>
    <w:rsid w:val="006C447D"/>
    <w:rsid w:val="006C49FC"/>
    <w:rsid w:val="006C5A67"/>
    <w:rsid w:val="006C5A82"/>
    <w:rsid w:val="006C6135"/>
    <w:rsid w:val="006C6159"/>
    <w:rsid w:val="006C7F8D"/>
    <w:rsid w:val="006D1029"/>
    <w:rsid w:val="006D136C"/>
    <w:rsid w:val="006D364D"/>
    <w:rsid w:val="006D3D49"/>
    <w:rsid w:val="006D4A39"/>
    <w:rsid w:val="006D526E"/>
    <w:rsid w:val="006D5797"/>
    <w:rsid w:val="006D5C71"/>
    <w:rsid w:val="006D5DF4"/>
    <w:rsid w:val="006D638F"/>
    <w:rsid w:val="006D71B1"/>
    <w:rsid w:val="006D7375"/>
    <w:rsid w:val="006D773C"/>
    <w:rsid w:val="006E0815"/>
    <w:rsid w:val="006E085C"/>
    <w:rsid w:val="006E08EF"/>
    <w:rsid w:val="006E0E06"/>
    <w:rsid w:val="006E27A2"/>
    <w:rsid w:val="006E29C9"/>
    <w:rsid w:val="006E2C7C"/>
    <w:rsid w:val="006E35A2"/>
    <w:rsid w:val="006E3DA9"/>
    <w:rsid w:val="006E47BC"/>
    <w:rsid w:val="006E4DDF"/>
    <w:rsid w:val="006E4F5F"/>
    <w:rsid w:val="006E5049"/>
    <w:rsid w:val="006E5CF0"/>
    <w:rsid w:val="006E62E3"/>
    <w:rsid w:val="006E6B89"/>
    <w:rsid w:val="006E6FD9"/>
    <w:rsid w:val="006E709D"/>
    <w:rsid w:val="006E7902"/>
    <w:rsid w:val="006E7C8F"/>
    <w:rsid w:val="006F0C29"/>
    <w:rsid w:val="006F17E9"/>
    <w:rsid w:val="006F1859"/>
    <w:rsid w:val="006F2BB6"/>
    <w:rsid w:val="006F39CF"/>
    <w:rsid w:val="006F4B06"/>
    <w:rsid w:val="006F52CE"/>
    <w:rsid w:val="006F5399"/>
    <w:rsid w:val="006F5502"/>
    <w:rsid w:val="006F5556"/>
    <w:rsid w:val="006F7049"/>
    <w:rsid w:val="00700430"/>
    <w:rsid w:val="0070110E"/>
    <w:rsid w:val="00701170"/>
    <w:rsid w:val="007012C9"/>
    <w:rsid w:val="007030B6"/>
    <w:rsid w:val="00703166"/>
    <w:rsid w:val="00704347"/>
    <w:rsid w:val="007058CF"/>
    <w:rsid w:val="0070601B"/>
    <w:rsid w:val="00706AEE"/>
    <w:rsid w:val="00706C09"/>
    <w:rsid w:val="007078BD"/>
    <w:rsid w:val="0071026C"/>
    <w:rsid w:val="00710865"/>
    <w:rsid w:val="0071087F"/>
    <w:rsid w:val="007114E4"/>
    <w:rsid w:val="00711549"/>
    <w:rsid w:val="00712C39"/>
    <w:rsid w:val="00713144"/>
    <w:rsid w:val="0071354B"/>
    <w:rsid w:val="00714BDA"/>
    <w:rsid w:val="007156DD"/>
    <w:rsid w:val="007158B9"/>
    <w:rsid w:val="00715C37"/>
    <w:rsid w:val="00716065"/>
    <w:rsid w:val="00716589"/>
    <w:rsid w:val="00716EFD"/>
    <w:rsid w:val="00717558"/>
    <w:rsid w:val="00717F0C"/>
    <w:rsid w:val="0072035C"/>
    <w:rsid w:val="007204AB"/>
    <w:rsid w:val="00721178"/>
    <w:rsid w:val="00721259"/>
    <w:rsid w:val="0072257F"/>
    <w:rsid w:val="0072341E"/>
    <w:rsid w:val="00723A0D"/>
    <w:rsid w:val="007242AE"/>
    <w:rsid w:val="00724A6A"/>
    <w:rsid w:val="00724B8F"/>
    <w:rsid w:val="007250E0"/>
    <w:rsid w:val="00725278"/>
    <w:rsid w:val="00725984"/>
    <w:rsid w:val="00725CD7"/>
    <w:rsid w:val="0072680B"/>
    <w:rsid w:val="007277ED"/>
    <w:rsid w:val="0072785D"/>
    <w:rsid w:val="007278E4"/>
    <w:rsid w:val="00727DA6"/>
    <w:rsid w:val="007304C3"/>
    <w:rsid w:val="00730BC8"/>
    <w:rsid w:val="007311C8"/>
    <w:rsid w:val="0073166A"/>
    <w:rsid w:val="00731C35"/>
    <w:rsid w:val="00731FC5"/>
    <w:rsid w:val="007325CC"/>
    <w:rsid w:val="00732AB8"/>
    <w:rsid w:val="0073356A"/>
    <w:rsid w:val="00733655"/>
    <w:rsid w:val="0073447A"/>
    <w:rsid w:val="0073525F"/>
    <w:rsid w:val="00735AA3"/>
    <w:rsid w:val="007360D7"/>
    <w:rsid w:val="007366A2"/>
    <w:rsid w:val="00736792"/>
    <w:rsid w:val="00736B91"/>
    <w:rsid w:val="00736E15"/>
    <w:rsid w:val="007375DF"/>
    <w:rsid w:val="00737771"/>
    <w:rsid w:val="00740094"/>
    <w:rsid w:val="00740D9E"/>
    <w:rsid w:val="00740E34"/>
    <w:rsid w:val="007411DA"/>
    <w:rsid w:val="00742B86"/>
    <w:rsid w:val="00742B8C"/>
    <w:rsid w:val="00744322"/>
    <w:rsid w:val="00744C15"/>
    <w:rsid w:val="0074564E"/>
    <w:rsid w:val="007465C9"/>
    <w:rsid w:val="00746FAB"/>
    <w:rsid w:val="007472B2"/>
    <w:rsid w:val="00747CAF"/>
    <w:rsid w:val="00747EC8"/>
    <w:rsid w:val="00750237"/>
    <w:rsid w:val="00750C66"/>
    <w:rsid w:val="00750F40"/>
    <w:rsid w:val="0075125D"/>
    <w:rsid w:val="00752490"/>
    <w:rsid w:val="007529D8"/>
    <w:rsid w:val="007529DC"/>
    <w:rsid w:val="00752B02"/>
    <w:rsid w:val="00753169"/>
    <w:rsid w:val="007539A7"/>
    <w:rsid w:val="00753C6F"/>
    <w:rsid w:val="00753DA6"/>
    <w:rsid w:val="00754258"/>
    <w:rsid w:val="00754576"/>
    <w:rsid w:val="00754E51"/>
    <w:rsid w:val="007551CB"/>
    <w:rsid w:val="007555A2"/>
    <w:rsid w:val="00756124"/>
    <w:rsid w:val="00757123"/>
    <w:rsid w:val="007575A8"/>
    <w:rsid w:val="00757FA9"/>
    <w:rsid w:val="00760ACD"/>
    <w:rsid w:val="00760AE6"/>
    <w:rsid w:val="00760D5D"/>
    <w:rsid w:val="00761143"/>
    <w:rsid w:val="00762158"/>
    <w:rsid w:val="00762559"/>
    <w:rsid w:val="00763152"/>
    <w:rsid w:val="007634F0"/>
    <w:rsid w:val="0076371C"/>
    <w:rsid w:val="00763A63"/>
    <w:rsid w:val="00764745"/>
    <w:rsid w:val="0076625E"/>
    <w:rsid w:val="007667B9"/>
    <w:rsid w:val="00766812"/>
    <w:rsid w:val="0076736B"/>
    <w:rsid w:val="007679E5"/>
    <w:rsid w:val="00767DA6"/>
    <w:rsid w:val="007706E3"/>
    <w:rsid w:val="00770D2C"/>
    <w:rsid w:val="00771B7C"/>
    <w:rsid w:val="00772943"/>
    <w:rsid w:val="007729B0"/>
    <w:rsid w:val="00772ED3"/>
    <w:rsid w:val="0077366C"/>
    <w:rsid w:val="00773D6A"/>
    <w:rsid w:val="007745A6"/>
    <w:rsid w:val="00774731"/>
    <w:rsid w:val="00774F4A"/>
    <w:rsid w:val="00775036"/>
    <w:rsid w:val="00777D8C"/>
    <w:rsid w:val="00780254"/>
    <w:rsid w:val="00780A30"/>
    <w:rsid w:val="00780D95"/>
    <w:rsid w:val="00781774"/>
    <w:rsid w:val="00781C0D"/>
    <w:rsid w:val="00781DA7"/>
    <w:rsid w:val="00782A12"/>
    <w:rsid w:val="00784D42"/>
    <w:rsid w:val="00784FE6"/>
    <w:rsid w:val="0078543C"/>
    <w:rsid w:val="007858DA"/>
    <w:rsid w:val="0078618C"/>
    <w:rsid w:val="0078682F"/>
    <w:rsid w:val="00786986"/>
    <w:rsid w:val="00790436"/>
    <w:rsid w:val="007906BF"/>
    <w:rsid w:val="00791335"/>
    <w:rsid w:val="007924C0"/>
    <w:rsid w:val="00792B2C"/>
    <w:rsid w:val="00793146"/>
    <w:rsid w:val="0079324F"/>
    <w:rsid w:val="00794741"/>
    <w:rsid w:val="007949C6"/>
    <w:rsid w:val="00794AEB"/>
    <w:rsid w:val="00794D74"/>
    <w:rsid w:val="00795664"/>
    <w:rsid w:val="00795E01"/>
    <w:rsid w:val="00796081"/>
    <w:rsid w:val="00796191"/>
    <w:rsid w:val="0079670E"/>
    <w:rsid w:val="00797986"/>
    <w:rsid w:val="007A1D40"/>
    <w:rsid w:val="007A20D5"/>
    <w:rsid w:val="007A22C8"/>
    <w:rsid w:val="007A2813"/>
    <w:rsid w:val="007A355A"/>
    <w:rsid w:val="007A39BD"/>
    <w:rsid w:val="007A424A"/>
    <w:rsid w:val="007A43EB"/>
    <w:rsid w:val="007A4577"/>
    <w:rsid w:val="007A472A"/>
    <w:rsid w:val="007A4EE2"/>
    <w:rsid w:val="007A51BA"/>
    <w:rsid w:val="007A5473"/>
    <w:rsid w:val="007A603A"/>
    <w:rsid w:val="007A6269"/>
    <w:rsid w:val="007A6338"/>
    <w:rsid w:val="007A6736"/>
    <w:rsid w:val="007A6888"/>
    <w:rsid w:val="007A6BD9"/>
    <w:rsid w:val="007A6E4C"/>
    <w:rsid w:val="007A7015"/>
    <w:rsid w:val="007A70C5"/>
    <w:rsid w:val="007B0494"/>
    <w:rsid w:val="007B06B8"/>
    <w:rsid w:val="007B09EE"/>
    <w:rsid w:val="007B0F34"/>
    <w:rsid w:val="007B144B"/>
    <w:rsid w:val="007B1954"/>
    <w:rsid w:val="007B1C3A"/>
    <w:rsid w:val="007B1D45"/>
    <w:rsid w:val="007B251F"/>
    <w:rsid w:val="007B2850"/>
    <w:rsid w:val="007B2EFA"/>
    <w:rsid w:val="007B2FEE"/>
    <w:rsid w:val="007B353D"/>
    <w:rsid w:val="007B411B"/>
    <w:rsid w:val="007B4CA6"/>
    <w:rsid w:val="007B5731"/>
    <w:rsid w:val="007B582E"/>
    <w:rsid w:val="007B5931"/>
    <w:rsid w:val="007B628E"/>
    <w:rsid w:val="007B62A0"/>
    <w:rsid w:val="007B69ED"/>
    <w:rsid w:val="007B6C8D"/>
    <w:rsid w:val="007B741A"/>
    <w:rsid w:val="007C0349"/>
    <w:rsid w:val="007C0666"/>
    <w:rsid w:val="007C1349"/>
    <w:rsid w:val="007C1582"/>
    <w:rsid w:val="007C1C78"/>
    <w:rsid w:val="007C1C96"/>
    <w:rsid w:val="007C2686"/>
    <w:rsid w:val="007C27C2"/>
    <w:rsid w:val="007C29DC"/>
    <w:rsid w:val="007C3F91"/>
    <w:rsid w:val="007C44E6"/>
    <w:rsid w:val="007C471C"/>
    <w:rsid w:val="007C534C"/>
    <w:rsid w:val="007C54F0"/>
    <w:rsid w:val="007C55BF"/>
    <w:rsid w:val="007C56F5"/>
    <w:rsid w:val="007C6175"/>
    <w:rsid w:val="007C6533"/>
    <w:rsid w:val="007C683C"/>
    <w:rsid w:val="007C6A98"/>
    <w:rsid w:val="007C6EB9"/>
    <w:rsid w:val="007C70A1"/>
    <w:rsid w:val="007C743D"/>
    <w:rsid w:val="007C7469"/>
    <w:rsid w:val="007C74ED"/>
    <w:rsid w:val="007D1791"/>
    <w:rsid w:val="007D214F"/>
    <w:rsid w:val="007D2904"/>
    <w:rsid w:val="007D3023"/>
    <w:rsid w:val="007D3ABB"/>
    <w:rsid w:val="007D3ADA"/>
    <w:rsid w:val="007D3D25"/>
    <w:rsid w:val="007D3E98"/>
    <w:rsid w:val="007D4679"/>
    <w:rsid w:val="007D49B0"/>
    <w:rsid w:val="007D4D43"/>
    <w:rsid w:val="007D515D"/>
    <w:rsid w:val="007D63E2"/>
    <w:rsid w:val="007D645A"/>
    <w:rsid w:val="007D7D54"/>
    <w:rsid w:val="007E0904"/>
    <w:rsid w:val="007E146C"/>
    <w:rsid w:val="007E1487"/>
    <w:rsid w:val="007E246B"/>
    <w:rsid w:val="007E30BE"/>
    <w:rsid w:val="007E42B9"/>
    <w:rsid w:val="007E454F"/>
    <w:rsid w:val="007E4F8F"/>
    <w:rsid w:val="007E52B4"/>
    <w:rsid w:val="007E5422"/>
    <w:rsid w:val="007E5898"/>
    <w:rsid w:val="007E5D48"/>
    <w:rsid w:val="007E5F75"/>
    <w:rsid w:val="007E6561"/>
    <w:rsid w:val="007E6931"/>
    <w:rsid w:val="007E745C"/>
    <w:rsid w:val="007E74AE"/>
    <w:rsid w:val="007E775C"/>
    <w:rsid w:val="007E791D"/>
    <w:rsid w:val="007F01C3"/>
    <w:rsid w:val="007F0582"/>
    <w:rsid w:val="007F08E4"/>
    <w:rsid w:val="007F0A19"/>
    <w:rsid w:val="007F0AEA"/>
    <w:rsid w:val="007F0DA7"/>
    <w:rsid w:val="007F190F"/>
    <w:rsid w:val="007F26E3"/>
    <w:rsid w:val="007F2B5B"/>
    <w:rsid w:val="007F2BD7"/>
    <w:rsid w:val="007F2C13"/>
    <w:rsid w:val="007F2C8A"/>
    <w:rsid w:val="007F3AD4"/>
    <w:rsid w:val="007F403A"/>
    <w:rsid w:val="007F5AB2"/>
    <w:rsid w:val="007F618E"/>
    <w:rsid w:val="007F645C"/>
    <w:rsid w:val="007F6B89"/>
    <w:rsid w:val="007F6C05"/>
    <w:rsid w:val="007F6E1C"/>
    <w:rsid w:val="007F7188"/>
    <w:rsid w:val="007F72FD"/>
    <w:rsid w:val="00800016"/>
    <w:rsid w:val="00800374"/>
    <w:rsid w:val="00800A88"/>
    <w:rsid w:val="00800BF0"/>
    <w:rsid w:val="00801261"/>
    <w:rsid w:val="00801861"/>
    <w:rsid w:val="00801885"/>
    <w:rsid w:val="008018A2"/>
    <w:rsid w:val="00802C52"/>
    <w:rsid w:val="00802E0B"/>
    <w:rsid w:val="00802FD5"/>
    <w:rsid w:val="008032F5"/>
    <w:rsid w:val="00803AB1"/>
    <w:rsid w:val="00803C92"/>
    <w:rsid w:val="00803E33"/>
    <w:rsid w:val="00806307"/>
    <w:rsid w:val="00806B1C"/>
    <w:rsid w:val="00807017"/>
    <w:rsid w:val="00807363"/>
    <w:rsid w:val="008109E9"/>
    <w:rsid w:val="00810A50"/>
    <w:rsid w:val="008110E8"/>
    <w:rsid w:val="00811FD1"/>
    <w:rsid w:val="00812193"/>
    <w:rsid w:val="008124E0"/>
    <w:rsid w:val="00812BB7"/>
    <w:rsid w:val="00812C2B"/>
    <w:rsid w:val="008130B4"/>
    <w:rsid w:val="008141EE"/>
    <w:rsid w:val="008157AE"/>
    <w:rsid w:val="008158F9"/>
    <w:rsid w:val="00815BFE"/>
    <w:rsid w:val="0081669D"/>
    <w:rsid w:val="00816830"/>
    <w:rsid w:val="00817131"/>
    <w:rsid w:val="008207CB"/>
    <w:rsid w:val="00821077"/>
    <w:rsid w:val="00821C16"/>
    <w:rsid w:val="00821DA6"/>
    <w:rsid w:val="00821EDD"/>
    <w:rsid w:val="00821F34"/>
    <w:rsid w:val="00821FE5"/>
    <w:rsid w:val="00822ACC"/>
    <w:rsid w:val="00822CA6"/>
    <w:rsid w:val="0082465A"/>
    <w:rsid w:val="00824AF7"/>
    <w:rsid w:val="00825184"/>
    <w:rsid w:val="008252F8"/>
    <w:rsid w:val="008254B4"/>
    <w:rsid w:val="008256C4"/>
    <w:rsid w:val="008258C0"/>
    <w:rsid w:val="00826F3F"/>
    <w:rsid w:val="00827546"/>
    <w:rsid w:val="00827680"/>
    <w:rsid w:val="00827E54"/>
    <w:rsid w:val="00827ECB"/>
    <w:rsid w:val="0083000B"/>
    <w:rsid w:val="008300F9"/>
    <w:rsid w:val="00830CFB"/>
    <w:rsid w:val="00830E6E"/>
    <w:rsid w:val="0083165D"/>
    <w:rsid w:val="00831D82"/>
    <w:rsid w:val="008320FE"/>
    <w:rsid w:val="008328C1"/>
    <w:rsid w:val="00832B8B"/>
    <w:rsid w:val="00834168"/>
    <w:rsid w:val="0083452C"/>
    <w:rsid w:val="00834A96"/>
    <w:rsid w:val="00834F33"/>
    <w:rsid w:val="0083503E"/>
    <w:rsid w:val="0083556B"/>
    <w:rsid w:val="00835741"/>
    <w:rsid w:val="00835DBD"/>
    <w:rsid w:val="00835F98"/>
    <w:rsid w:val="008367F9"/>
    <w:rsid w:val="008369F1"/>
    <w:rsid w:val="0083714E"/>
    <w:rsid w:val="00837497"/>
    <w:rsid w:val="00837531"/>
    <w:rsid w:val="0083793C"/>
    <w:rsid w:val="00840A64"/>
    <w:rsid w:val="00840E0D"/>
    <w:rsid w:val="00841E70"/>
    <w:rsid w:val="0084285B"/>
    <w:rsid w:val="00842961"/>
    <w:rsid w:val="008431CD"/>
    <w:rsid w:val="00843694"/>
    <w:rsid w:val="00843717"/>
    <w:rsid w:val="00844124"/>
    <w:rsid w:val="0084449A"/>
    <w:rsid w:val="00844920"/>
    <w:rsid w:val="00844EE9"/>
    <w:rsid w:val="00845405"/>
    <w:rsid w:val="008458C1"/>
    <w:rsid w:val="00845EE9"/>
    <w:rsid w:val="0084627B"/>
    <w:rsid w:val="00846517"/>
    <w:rsid w:val="00846A8C"/>
    <w:rsid w:val="00846C3B"/>
    <w:rsid w:val="00847163"/>
    <w:rsid w:val="00847230"/>
    <w:rsid w:val="008472FE"/>
    <w:rsid w:val="008476F4"/>
    <w:rsid w:val="00847865"/>
    <w:rsid w:val="00847B43"/>
    <w:rsid w:val="008500A0"/>
    <w:rsid w:val="0085022D"/>
    <w:rsid w:val="008508B3"/>
    <w:rsid w:val="00850CF4"/>
    <w:rsid w:val="0085155D"/>
    <w:rsid w:val="0085182B"/>
    <w:rsid w:val="00851BAB"/>
    <w:rsid w:val="00851BF0"/>
    <w:rsid w:val="00851DD3"/>
    <w:rsid w:val="00851E0F"/>
    <w:rsid w:val="0085235F"/>
    <w:rsid w:val="00852B8A"/>
    <w:rsid w:val="00853C40"/>
    <w:rsid w:val="0085426F"/>
    <w:rsid w:val="0085472E"/>
    <w:rsid w:val="00854769"/>
    <w:rsid w:val="00854849"/>
    <w:rsid w:val="008548ED"/>
    <w:rsid w:val="00855021"/>
    <w:rsid w:val="0085509E"/>
    <w:rsid w:val="008551D8"/>
    <w:rsid w:val="00855423"/>
    <w:rsid w:val="00855C3D"/>
    <w:rsid w:val="008561D9"/>
    <w:rsid w:val="00856329"/>
    <w:rsid w:val="00856879"/>
    <w:rsid w:val="00857948"/>
    <w:rsid w:val="00857A9F"/>
    <w:rsid w:val="00857ECB"/>
    <w:rsid w:val="00860412"/>
    <w:rsid w:val="008608F3"/>
    <w:rsid w:val="00860A28"/>
    <w:rsid w:val="008612D0"/>
    <w:rsid w:val="00861852"/>
    <w:rsid w:val="00861ADE"/>
    <w:rsid w:val="00861B8B"/>
    <w:rsid w:val="00861DA9"/>
    <w:rsid w:val="008627E7"/>
    <w:rsid w:val="00862AAC"/>
    <w:rsid w:val="00862C37"/>
    <w:rsid w:val="00863EDB"/>
    <w:rsid w:val="00864069"/>
    <w:rsid w:val="0086418D"/>
    <w:rsid w:val="00864A1E"/>
    <w:rsid w:val="00864B84"/>
    <w:rsid w:val="00864DAE"/>
    <w:rsid w:val="0086625D"/>
    <w:rsid w:val="00866784"/>
    <w:rsid w:val="008676B6"/>
    <w:rsid w:val="008707E3"/>
    <w:rsid w:val="008709AA"/>
    <w:rsid w:val="00870A5D"/>
    <w:rsid w:val="00870B80"/>
    <w:rsid w:val="0087157F"/>
    <w:rsid w:val="00871B00"/>
    <w:rsid w:val="00871BC3"/>
    <w:rsid w:val="00871D05"/>
    <w:rsid w:val="00872500"/>
    <w:rsid w:val="00872F2D"/>
    <w:rsid w:val="00872F72"/>
    <w:rsid w:val="008732DF"/>
    <w:rsid w:val="0087358E"/>
    <w:rsid w:val="00873AD9"/>
    <w:rsid w:val="00873C7F"/>
    <w:rsid w:val="00874FF0"/>
    <w:rsid w:val="00876CB8"/>
    <w:rsid w:val="00876EC8"/>
    <w:rsid w:val="008772C8"/>
    <w:rsid w:val="00877F54"/>
    <w:rsid w:val="008800D0"/>
    <w:rsid w:val="008808B0"/>
    <w:rsid w:val="00880E7F"/>
    <w:rsid w:val="00881806"/>
    <w:rsid w:val="00881C23"/>
    <w:rsid w:val="008822C2"/>
    <w:rsid w:val="0088261F"/>
    <w:rsid w:val="00882E71"/>
    <w:rsid w:val="0088311B"/>
    <w:rsid w:val="008831CB"/>
    <w:rsid w:val="00883D3D"/>
    <w:rsid w:val="00883E17"/>
    <w:rsid w:val="0088532B"/>
    <w:rsid w:val="008872AA"/>
    <w:rsid w:val="00887392"/>
    <w:rsid w:val="00887642"/>
    <w:rsid w:val="00887774"/>
    <w:rsid w:val="008901F5"/>
    <w:rsid w:val="00890588"/>
    <w:rsid w:val="00890932"/>
    <w:rsid w:val="00890AAD"/>
    <w:rsid w:val="00890BEA"/>
    <w:rsid w:val="00890F29"/>
    <w:rsid w:val="00891A05"/>
    <w:rsid w:val="0089203B"/>
    <w:rsid w:val="008921CA"/>
    <w:rsid w:val="008922FA"/>
    <w:rsid w:val="00892607"/>
    <w:rsid w:val="00892642"/>
    <w:rsid w:val="00892D75"/>
    <w:rsid w:val="00893810"/>
    <w:rsid w:val="00894108"/>
    <w:rsid w:val="00895A2C"/>
    <w:rsid w:val="00895B99"/>
    <w:rsid w:val="00895D47"/>
    <w:rsid w:val="00895DA3"/>
    <w:rsid w:val="00896085"/>
    <w:rsid w:val="0089651E"/>
    <w:rsid w:val="008970F4"/>
    <w:rsid w:val="0089750E"/>
    <w:rsid w:val="0089755D"/>
    <w:rsid w:val="008A0214"/>
    <w:rsid w:val="008A0752"/>
    <w:rsid w:val="008A0A71"/>
    <w:rsid w:val="008A148D"/>
    <w:rsid w:val="008A160B"/>
    <w:rsid w:val="008A2BE4"/>
    <w:rsid w:val="008A3094"/>
    <w:rsid w:val="008A3258"/>
    <w:rsid w:val="008A36F9"/>
    <w:rsid w:val="008A3BC9"/>
    <w:rsid w:val="008A4DA7"/>
    <w:rsid w:val="008A5FF8"/>
    <w:rsid w:val="008A61A7"/>
    <w:rsid w:val="008A6558"/>
    <w:rsid w:val="008A72AF"/>
    <w:rsid w:val="008A7336"/>
    <w:rsid w:val="008A7ABB"/>
    <w:rsid w:val="008A7E73"/>
    <w:rsid w:val="008B01EA"/>
    <w:rsid w:val="008B0330"/>
    <w:rsid w:val="008B0ABF"/>
    <w:rsid w:val="008B0B30"/>
    <w:rsid w:val="008B0B6A"/>
    <w:rsid w:val="008B0E82"/>
    <w:rsid w:val="008B170D"/>
    <w:rsid w:val="008B1FCD"/>
    <w:rsid w:val="008B2969"/>
    <w:rsid w:val="008B2D9C"/>
    <w:rsid w:val="008B37E3"/>
    <w:rsid w:val="008B3B85"/>
    <w:rsid w:val="008B3EAD"/>
    <w:rsid w:val="008B431B"/>
    <w:rsid w:val="008B468E"/>
    <w:rsid w:val="008B597E"/>
    <w:rsid w:val="008B7220"/>
    <w:rsid w:val="008B7926"/>
    <w:rsid w:val="008B7C2C"/>
    <w:rsid w:val="008C0402"/>
    <w:rsid w:val="008C0731"/>
    <w:rsid w:val="008C08B7"/>
    <w:rsid w:val="008C0BFE"/>
    <w:rsid w:val="008C1337"/>
    <w:rsid w:val="008C1814"/>
    <w:rsid w:val="008C1CA1"/>
    <w:rsid w:val="008C220C"/>
    <w:rsid w:val="008C2B09"/>
    <w:rsid w:val="008C3756"/>
    <w:rsid w:val="008C3B90"/>
    <w:rsid w:val="008C3C83"/>
    <w:rsid w:val="008C3EE3"/>
    <w:rsid w:val="008C4313"/>
    <w:rsid w:val="008C49B0"/>
    <w:rsid w:val="008C51F1"/>
    <w:rsid w:val="008C57A3"/>
    <w:rsid w:val="008C6026"/>
    <w:rsid w:val="008C645B"/>
    <w:rsid w:val="008C6C2A"/>
    <w:rsid w:val="008C7841"/>
    <w:rsid w:val="008C7BBD"/>
    <w:rsid w:val="008D006F"/>
    <w:rsid w:val="008D02DB"/>
    <w:rsid w:val="008D0306"/>
    <w:rsid w:val="008D10D5"/>
    <w:rsid w:val="008D15F5"/>
    <w:rsid w:val="008D176D"/>
    <w:rsid w:val="008D203D"/>
    <w:rsid w:val="008D2886"/>
    <w:rsid w:val="008D2ECB"/>
    <w:rsid w:val="008D3085"/>
    <w:rsid w:val="008D3663"/>
    <w:rsid w:val="008D3A64"/>
    <w:rsid w:val="008D4415"/>
    <w:rsid w:val="008D444F"/>
    <w:rsid w:val="008D5004"/>
    <w:rsid w:val="008D5803"/>
    <w:rsid w:val="008D58DE"/>
    <w:rsid w:val="008D5DD2"/>
    <w:rsid w:val="008E041D"/>
    <w:rsid w:val="008E0B95"/>
    <w:rsid w:val="008E0C50"/>
    <w:rsid w:val="008E1F4B"/>
    <w:rsid w:val="008E2204"/>
    <w:rsid w:val="008E2B53"/>
    <w:rsid w:val="008E300E"/>
    <w:rsid w:val="008E30EE"/>
    <w:rsid w:val="008E3174"/>
    <w:rsid w:val="008E4056"/>
    <w:rsid w:val="008E4E42"/>
    <w:rsid w:val="008E53A3"/>
    <w:rsid w:val="008E6EFD"/>
    <w:rsid w:val="008E6FD9"/>
    <w:rsid w:val="008E70E7"/>
    <w:rsid w:val="008E7317"/>
    <w:rsid w:val="008E7396"/>
    <w:rsid w:val="008E7FA4"/>
    <w:rsid w:val="008F006A"/>
    <w:rsid w:val="008F077D"/>
    <w:rsid w:val="008F0E37"/>
    <w:rsid w:val="008F1055"/>
    <w:rsid w:val="008F1713"/>
    <w:rsid w:val="008F1BE4"/>
    <w:rsid w:val="008F1CF0"/>
    <w:rsid w:val="008F2270"/>
    <w:rsid w:val="008F26BD"/>
    <w:rsid w:val="008F27E1"/>
    <w:rsid w:val="008F28F6"/>
    <w:rsid w:val="008F2F23"/>
    <w:rsid w:val="008F3577"/>
    <w:rsid w:val="008F3D23"/>
    <w:rsid w:val="008F3F9F"/>
    <w:rsid w:val="008F4651"/>
    <w:rsid w:val="008F4CEC"/>
    <w:rsid w:val="008F51BD"/>
    <w:rsid w:val="008F551C"/>
    <w:rsid w:val="008F592E"/>
    <w:rsid w:val="008F6B4E"/>
    <w:rsid w:val="008F7819"/>
    <w:rsid w:val="008F7E7D"/>
    <w:rsid w:val="00900EC3"/>
    <w:rsid w:val="009013DC"/>
    <w:rsid w:val="00901718"/>
    <w:rsid w:val="00901DF2"/>
    <w:rsid w:val="009029C2"/>
    <w:rsid w:val="00902A4D"/>
    <w:rsid w:val="00902A89"/>
    <w:rsid w:val="00902D07"/>
    <w:rsid w:val="0090373E"/>
    <w:rsid w:val="00903BF9"/>
    <w:rsid w:val="0090410C"/>
    <w:rsid w:val="009043D9"/>
    <w:rsid w:val="00904AC1"/>
    <w:rsid w:val="00904D8B"/>
    <w:rsid w:val="0090584A"/>
    <w:rsid w:val="009058AE"/>
    <w:rsid w:val="009059C7"/>
    <w:rsid w:val="009065AC"/>
    <w:rsid w:val="009105B9"/>
    <w:rsid w:val="009105EA"/>
    <w:rsid w:val="00910695"/>
    <w:rsid w:val="00910714"/>
    <w:rsid w:val="009108A3"/>
    <w:rsid w:val="00910BFB"/>
    <w:rsid w:val="009113B2"/>
    <w:rsid w:val="0091159D"/>
    <w:rsid w:val="0091193A"/>
    <w:rsid w:val="00912172"/>
    <w:rsid w:val="00912AF3"/>
    <w:rsid w:val="00912D62"/>
    <w:rsid w:val="00913299"/>
    <w:rsid w:val="0091378A"/>
    <w:rsid w:val="00913A6E"/>
    <w:rsid w:val="00913F0A"/>
    <w:rsid w:val="00915525"/>
    <w:rsid w:val="0091604F"/>
    <w:rsid w:val="00916D4B"/>
    <w:rsid w:val="00917617"/>
    <w:rsid w:val="0091782E"/>
    <w:rsid w:val="00920E08"/>
    <w:rsid w:val="00921D77"/>
    <w:rsid w:val="00922120"/>
    <w:rsid w:val="00922CCD"/>
    <w:rsid w:val="00923B27"/>
    <w:rsid w:val="00923CD2"/>
    <w:rsid w:val="00924307"/>
    <w:rsid w:val="009257C0"/>
    <w:rsid w:val="00925B25"/>
    <w:rsid w:val="0092610A"/>
    <w:rsid w:val="0092612D"/>
    <w:rsid w:val="00927289"/>
    <w:rsid w:val="009306D7"/>
    <w:rsid w:val="00930987"/>
    <w:rsid w:val="009318C9"/>
    <w:rsid w:val="00931AE9"/>
    <w:rsid w:val="00931C63"/>
    <w:rsid w:val="009326A1"/>
    <w:rsid w:val="00932D6C"/>
    <w:rsid w:val="009333F4"/>
    <w:rsid w:val="009335BA"/>
    <w:rsid w:val="00934234"/>
    <w:rsid w:val="00934C39"/>
    <w:rsid w:val="00934E29"/>
    <w:rsid w:val="00935485"/>
    <w:rsid w:val="009356FE"/>
    <w:rsid w:val="00936520"/>
    <w:rsid w:val="00936AB1"/>
    <w:rsid w:val="00937817"/>
    <w:rsid w:val="00937829"/>
    <w:rsid w:val="00937B3E"/>
    <w:rsid w:val="00937C5D"/>
    <w:rsid w:val="00940995"/>
    <w:rsid w:val="00940A43"/>
    <w:rsid w:val="00940D87"/>
    <w:rsid w:val="009414F3"/>
    <w:rsid w:val="0094180A"/>
    <w:rsid w:val="0094235D"/>
    <w:rsid w:val="009427E0"/>
    <w:rsid w:val="00942806"/>
    <w:rsid w:val="00944B88"/>
    <w:rsid w:val="00944E50"/>
    <w:rsid w:val="009452D0"/>
    <w:rsid w:val="00945A76"/>
    <w:rsid w:val="00945C27"/>
    <w:rsid w:val="00946347"/>
    <w:rsid w:val="00946360"/>
    <w:rsid w:val="00946808"/>
    <w:rsid w:val="0094732B"/>
    <w:rsid w:val="0094745A"/>
    <w:rsid w:val="0094755F"/>
    <w:rsid w:val="00947614"/>
    <w:rsid w:val="00947B7F"/>
    <w:rsid w:val="00951264"/>
    <w:rsid w:val="00951F6B"/>
    <w:rsid w:val="00952889"/>
    <w:rsid w:val="00952D8E"/>
    <w:rsid w:val="009539B3"/>
    <w:rsid w:val="0095410C"/>
    <w:rsid w:val="0095447E"/>
    <w:rsid w:val="00954C55"/>
    <w:rsid w:val="00954E59"/>
    <w:rsid w:val="00955D8E"/>
    <w:rsid w:val="00955FDC"/>
    <w:rsid w:val="009564C3"/>
    <w:rsid w:val="00956C9C"/>
    <w:rsid w:val="00957010"/>
    <w:rsid w:val="00957DDE"/>
    <w:rsid w:val="00957E4F"/>
    <w:rsid w:val="0096039E"/>
    <w:rsid w:val="00961A54"/>
    <w:rsid w:val="00961B7D"/>
    <w:rsid w:val="00961BB5"/>
    <w:rsid w:val="00962A3B"/>
    <w:rsid w:val="00962D62"/>
    <w:rsid w:val="00962F67"/>
    <w:rsid w:val="00963114"/>
    <w:rsid w:val="00963C58"/>
    <w:rsid w:val="00964C97"/>
    <w:rsid w:val="009651BF"/>
    <w:rsid w:val="00965CDB"/>
    <w:rsid w:val="009661E7"/>
    <w:rsid w:val="00966353"/>
    <w:rsid w:val="0096647E"/>
    <w:rsid w:val="0096698D"/>
    <w:rsid w:val="00967F20"/>
    <w:rsid w:val="009701CC"/>
    <w:rsid w:val="00970919"/>
    <w:rsid w:val="009709AF"/>
    <w:rsid w:val="00970A09"/>
    <w:rsid w:val="00970B3C"/>
    <w:rsid w:val="0097197A"/>
    <w:rsid w:val="00972699"/>
    <w:rsid w:val="00973ADB"/>
    <w:rsid w:val="00973B10"/>
    <w:rsid w:val="00973B52"/>
    <w:rsid w:val="00973B59"/>
    <w:rsid w:val="00974764"/>
    <w:rsid w:val="00974854"/>
    <w:rsid w:val="009751F8"/>
    <w:rsid w:val="0097559B"/>
    <w:rsid w:val="00975745"/>
    <w:rsid w:val="009758C3"/>
    <w:rsid w:val="00975B38"/>
    <w:rsid w:val="00975D42"/>
    <w:rsid w:val="00976305"/>
    <w:rsid w:val="00976823"/>
    <w:rsid w:val="0097736B"/>
    <w:rsid w:val="00977B0F"/>
    <w:rsid w:val="00977EEE"/>
    <w:rsid w:val="009802D9"/>
    <w:rsid w:val="00980453"/>
    <w:rsid w:val="00980D82"/>
    <w:rsid w:val="00980FCD"/>
    <w:rsid w:val="0098196A"/>
    <w:rsid w:val="00981D09"/>
    <w:rsid w:val="00982F67"/>
    <w:rsid w:val="00983573"/>
    <w:rsid w:val="00983E62"/>
    <w:rsid w:val="00985408"/>
    <w:rsid w:val="00985DFD"/>
    <w:rsid w:val="00986107"/>
    <w:rsid w:val="00986FCB"/>
    <w:rsid w:val="009874E7"/>
    <w:rsid w:val="00990365"/>
    <w:rsid w:val="00990E47"/>
    <w:rsid w:val="00992346"/>
    <w:rsid w:val="00992D5B"/>
    <w:rsid w:val="00993A9A"/>
    <w:rsid w:val="009945A8"/>
    <w:rsid w:val="00995715"/>
    <w:rsid w:val="00995721"/>
    <w:rsid w:val="009957E2"/>
    <w:rsid w:val="009958AE"/>
    <w:rsid w:val="00995EED"/>
    <w:rsid w:val="00996BB3"/>
    <w:rsid w:val="009A0198"/>
    <w:rsid w:val="009A0521"/>
    <w:rsid w:val="009A0CB2"/>
    <w:rsid w:val="009A0F0B"/>
    <w:rsid w:val="009A1241"/>
    <w:rsid w:val="009A13A9"/>
    <w:rsid w:val="009A168E"/>
    <w:rsid w:val="009A1A2B"/>
    <w:rsid w:val="009A1F65"/>
    <w:rsid w:val="009A2479"/>
    <w:rsid w:val="009A2B38"/>
    <w:rsid w:val="009A3A9A"/>
    <w:rsid w:val="009A4030"/>
    <w:rsid w:val="009A4301"/>
    <w:rsid w:val="009A49EC"/>
    <w:rsid w:val="009A4CA8"/>
    <w:rsid w:val="009A4F3F"/>
    <w:rsid w:val="009A570C"/>
    <w:rsid w:val="009A625B"/>
    <w:rsid w:val="009A63BA"/>
    <w:rsid w:val="009B0780"/>
    <w:rsid w:val="009B0BFE"/>
    <w:rsid w:val="009B11D7"/>
    <w:rsid w:val="009B1B57"/>
    <w:rsid w:val="009B2A88"/>
    <w:rsid w:val="009B2E69"/>
    <w:rsid w:val="009B3049"/>
    <w:rsid w:val="009B319B"/>
    <w:rsid w:val="009B355D"/>
    <w:rsid w:val="009B3A09"/>
    <w:rsid w:val="009B5664"/>
    <w:rsid w:val="009B59B4"/>
    <w:rsid w:val="009B5C30"/>
    <w:rsid w:val="009B70D9"/>
    <w:rsid w:val="009B73A9"/>
    <w:rsid w:val="009B74D4"/>
    <w:rsid w:val="009C0B72"/>
    <w:rsid w:val="009C0C3B"/>
    <w:rsid w:val="009C0D82"/>
    <w:rsid w:val="009C1532"/>
    <w:rsid w:val="009C1B2C"/>
    <w:rsid w:val="009C2327"/>
    <w:rsid w:val="009C274E"/>
    <w:rsid w:val="009C2C19"/>
    <w:rsid w:val="009C2D89"/>
    <w:rsid w:val="009C328D"/>
    <w:rsid w:val="009C48F6"/>
    <w:rsid w:val="009C4BC4"/>
    <w:rsid w:val="009C53E4"/>
    <w:rsid w:val="009C5567"/>
    <w:rsid w:val="009C5EBD"/>
    <w:rsid w:val="009C7415"/>
    <w:rsid w:val="009D0218"/>
    <w:rsid w:val="009D030E"/>
    <w:rsid w:val="009D1214"/>
    <w:rsid w:val="009D1308"/>
    <w:rsid w:val="009D161D"/>
    <w:rsid w:val="009D171C"/>
    <w:rsid w:val="009D1831"/>
    <w:rsid w:val="009D4662"/>
    <w:rsid w:val="009D4AC0"/>
    <w:rsid w:val="009D5142"/>
    <w:rsid w:val="009D5518"/>
    <w:rsid w:val="009D5995"/>
    <w:rsid w:val="009D6401"/>
    <w:rsid w:val="009D6429"/>
    <w:rsid w:val="009D686B"/>
    <w:rsid w:val="009D68BC"/>
    <w:rsid w:val="009D6AAD"/>
    <w:rsid w:val="009D6FDC"/>
    <w:rsid w:val="009D7C8A"/>
    <w:rsid w:val="009E0748"/>
    <w:rsid w:val="009E1A53"/>
    <w:rsid w:val="009E24FA"/>
    <w:rsid w:val="009E28A7"/>
    <w:rsid w:val="009E2D98"/>
    <w:rsid w:val="009E357A"/>
    <w:rsid w:val="009E365B"/>
    <w:rsid w:val="009E3A0F"/>
    <w:rsid w:val="009E447F"/>
    <w:rsid w:val="009E4539"/>
    <w:rsid w:val="009E5A04"/>
    <w:rsid w:val="009E5C83"/>
    <w:rsid w:val="009E638F"/>
    <w:rsid w:val="009E69AE"/>
    <w:rsid w:val="009E70A0"/>
    <w:rsid w:val="009E77EA"/>
    <w:rsid w:val="009E7EF4"/>
    <w:rsid w:val="009F09E6"/>
    <w:rsid w:val="009F0B6E"/>
    <w:rsid w:val="009F12CF"/>
    <w:rsid w:val="009F1965"/>
    <w:rsid w:val="009F2550"/>
    <w:rsid w:val="009F2ED6"/>
    <w:rsid w:val="009F2F13"/>
    <w:rsid w:val="009F3487"/>
    <w:rsid w:val="009F35E7"/>
    <w:rsid w:val="009F5370"/>
    <w:rsid w:val="009F59DB"/>
    <w:rsid w:val="009F7D5E"/>
    <w:rsid w:val="00A0012A"/>
    <w:rsid w:val="00A00204"/>
    <w:rsid w:val="00A0022D"/>
    <w:rsid w:val="00A00257"/>
    <w:rsid w:val="00A0052F"/>
    <w:rsid w:val="00A006D3"/>
    <w:rsid w:val="00A01745"/>
    <w:rsid w:val="00A01756"/>
    <w:rsid w:val="00A01A99"/>
    <w:rsid w:val="00A01B37"/>
    <w:rsid w:val="00A01E41"/>
    <w:rsid w:val="00A0209E"/>
    <w:rsid w:val="00A026A7"/>
    <w:rsid w:val="00A028E8"/>
    <w:rsid w:val="00A029D7"/>
    <w:rsid w:val="00A02C04"/>
    <w:rsid w:val="00A03173"/>
    <w:rsid w:val="00A034B9"/>
    <w:rsid w:val="00A037CF"/>
    <w:rsid w:val="00A03A97"/>
    <w:rsid w:val="00A0452A"/>
    <w:rsid w:val="00A04FF7"/>
    <w:rsid w:val="00A0539A"/>
    <w:rsid w:val="00A055A6"/>
    <w:rsid w:val="00A05A97"/>
    <w:rsid w:val="00A06A3B"/>
    <w:rsid w:val="00A06CAF"/>
    <w:rsid w:val="00A06DCF"/>
    <w:rsid w:val="00A07269"/>
    <w:rsid w:val="00A07E35"/>
    <w:rsid w:val="00A1070A"/>
    <w:rsid w:val="00A10838"/>
    <w:rsid w:val="00A115C6"/>
    <w:rsid w:val="00A123C7"/>
    <w:rsid w:val="00A12418"/>
    <w:rsid w:val="00A12427"/>
    <w:rsid w:val="00A12595"/>
    <w:rsid w:val="00A12914"/>
    <w:rsid w:val="00A12A89"/>
    <w:rsid w:val="00A12D04"/>
    <w:rsid w:val="00A13751"/>
    <w:rsid w:val="00A13AB5"/>
    <w:rsid w:val="00A14036"/>
    <w:rsid w:val="00A140AC"/>
    <w:rsid w:val="00A147BB"/>
    <w:rsid w:val="00A14B52"/>
    <w:rsid w:val="00A151E8"/>
    <w:rsid w:val="00A154A9"/>
    <w:rsid w:val="00A166AB"/>
    <w:rsid w:val="00A16BB8"/>
    <w:rsid w:val="00A16C4B"/>
    <w:rsid w:val="00A16F0C"/>
    <w:rsid w:val="00A17BAA"/>
    <w:rsid w:val="00A20DB9"/>
    <w:rsid w:val="00A21283"/>
    <w:rsid w:val="00A215EE"/>
    <w:rsid w:val="00A21986"/>
    <w:rsid w:val="00A21AA7"/>
    <w:rsid w:val="00A2245D"/>
    <w:rsid w:val="00A2262D"/>
    <w:rsid w:val="00A2295B"/>
    <w:rsid w:val="00A22EA5"/>
    <w:rsid w:val="00A22F8E"/>
    <w:rsid w:val="00A23EAE"/>
    <w:rsid w:val="00A243E7"/>
    <w:rsid w:val="00A24BF9"/>
    <w:rsid w:val="00A24DC0"/>
    <w:rsid w:val="00A25630"/>
    <w:rsid w:val="00A2612B"/>
    <w:rsid w:val="00A269EA"/>
    <w:rsid w:val="00A26C73"/>
    <w:rsid w:val="00A27099"/>
    <w:rsid w:val="00A30A2E"/>
    <w:rsid w:val="00A3166A"/>
    <w:rsid w:val="00A31BB8"/>
    <w:rsid w:val="00A31DC6"/>
    <w:rsid w:val="00A32E61"/>
    <w:rsid w:val="00A33048"/>
    <w:rsid w:val="00A33394"/>
    <w:rsid w:val="00A343FB"/>
    <w:rsid w:val="00A344BE"/>
    <w:rsid w:val="00A347D6"/>
    <w:rsid w:val="00A35AAF"/>
    <w:rsid w:val="00A35D73"/>
    <w:rsid w:val="00A36140"/>
    <w:rsid w:val="00A3680F"/>
    <w:rsid w:val="00A372A6"/>
    <w:rsid w:val="00A37D31"/>
    <w:rsid w:val="00A4055B"/>
    <w:rsid w:val="00A40579"/>
    <w:rsid w:val="00A409CE"/>
    <w:rsid w:val="00A411D1"/>
    <w:rsid w:val="00A414D4"/>
    <w:rsid w:val="00A4178E"/>
    <w:rsid w:val="00A418FB"/>
    <w:rsid w:val="00A423C1"/>
    <w:rsid w:val="00A42947"/>
    <w:rsid w:val="00A44156"/>
    <w:rsid w:val="00A44673"/>
    <w:rsid w:val="00A447FB"/>
    <w:rsid w:val="00A460AF"/>
    <w:rsid w:val="00A46A95"/>
    <w:rsid w:val="00A46EBF"/>
    <w:rsid w:val="00A474F9"/>
    <w:rsid w:val="00A47919"/>
    <w:rsid w:val="00A50AA1"/>
    <w:rsid w:val="00A50B5A"/>
    <w:rsid w:val="00A52199"/>
    <w:rsid w:val="00A522E4"/>
    <w:rsid w:val="00A525FD"/>
    <w:rsid w:val="00A528C7"/>
    <w:rsid w:val="00A5292E"/>
    <w:rsid w:val="00A5299D"/>
    <w:rsid w:val="00A53081"/>
    <w:rsid w:val="00A53757"/>
    <w:rsid w:val="00A53997"/>
    <w:rsid w:val="00A53A08"/>
    <w:rsid w:val="00A54500"/>
    <w:rsid w:val="00A5482E"/>
    <w:rsid w:val="00A55541"/>
    <w:rsid w:val="00A555A8"/>
    <w:rsid w:val="00A556FC"/>
    <w:rsid w:val="00A55AFC"/>
    <w:rsid w:val="00A56117"/>
    <w:rsid w:val="00A5668C"/>
    <w:rsid w:val="00A56F30"/>
    <w:rsid w:val="00A60EDD"/>
    <w:rsid w:val="00A6112A"/>
    <w:rsid w:val="00A61B1F"/>
    <w:rsid w:val="00A61C88"/>
    <w:rsid w:val="00A61CAF"/>
    <w:rsid w:val="00A62ACA"/>
    <w:rsid w:val="00A62FA6"/>
    <w:rsid w:val="00A630BD"/>
    <w:rsid w:val="00A636F7"/>
    <w:rsid w:val="00A639D8"/>
    <w:rsid w:val="00A64713"/>
    <w:rsid w:val="00A64B88"/>
    <w:rsid w:val="00A6502F"/>
    <w:rsid w:val="00A65A3A"/>
    <w:rsid w:val="00A66448"/>
    <w:rsid w:val="00A67450"/>
    <w:rsid w:val="00A67DA8"/>
    <w:rsid w:val="00A67FC5"/>
    <w:rsid w:val="00A70509"/>
    <w:rsid w:val="00A7092C"/>
    <w:rsid w:val="00A70F77"/>
    <w:rsid w:val="00A71732"/>
    <w:rsid w:val="00A71F0C"/>
    <w:rsid w:val="00A71F18"/>
    <w:rsid w:val="00A71FF1"/>
    <w:rsid w:val="00A728CF"/>
    <w:rsid w:val="00A74662"/>
    <w:rsid w:val="00A746F2"/>
    <w:rsid w:val="00A748F0"/>
    <w:rsid w:val="00A749CB"/>
    <w:rsid w:val="00A74A6F"/>
    <w:rsid w:val="00A74E55"/>
    <w:rsid w:val="00A752F4"/>
    <w:rsid w:val="00A76138"/>
    <w:rsid w:val="00A767CB"/>
    <w:rsid w:val="00A773BF"/>
    <w:rsid w:val="00A80ACC"/>
    <w:rsid w:val="00A80C6F"/>
    <w:rsid w:val="00A80C9F"/>
    <w:rsid w:val="00A80D8C"/>
    <w:rsid w:val="00A80EC4"/>
    <w:rsid w:val="00A810F1"/>
    <w:rsid w:val="00A812CE"/>
    <w:rsid w:val="00A813B9"/>
    <w:rsid w:val="00A815D6"/>
    <w:rsid w:val="00A81B32"/>
    <w:rsid w:val="00A81EBA"/>
    <w:rsid w:val="00A827BA"/>
    <w:rsid w:val="00A82FF3"/>
    <w:rsid w:val="00A83945"/>
    <w:rsid w:val="00A83CC2"/>
    <w:rsid w:val="00A8424D"/>
    <w:rsid w:val="00A84261"/>
    <w:rsid w:val="00A84352"/>
    <w:rsid w:val="00A847A7"/>
    <w:rsid w:val="00A849B7"/>
    <w:rsid w:val="00A85073"/>
    <w:rsid w:val="00A8517B"/>
    <w:rsid w:val="00A85247"/>
    <w:rsid w:val="00A85B99"/>
    <w:rsid w:val="00A86549"/>
    <w:rsid w:val="00A86892"/>
    <w:rsid w:val="00A86EA8"/>
    <w:rsid w:val="00A87413"/>
    <w:rsid w:val="00A874D8"/>
    <w:rsid w:val="00A87568"/>
    <w:rsid w:val="00A87E6B"/>
    <w:rsid w:val="00A9035C"/>
    <w:rsid w:val="00A908E7"/>
    <w:rsid w:val="00A90DB5"/>
    <w:rsid w:val="00A912F6"/>
    <w:rsid w:val="00A91B6B"/>
    <w:rsid w:val="00A91BE8"/>
    <w:rsid w:val="00A925E0"/>
    <w:rsid w:val="00A931F3"/>
    <w:rsid w:val="00A93903"/>
    <w:rsid w:val="00A93E61"/>
    <w:rsid w:val="00A9438B"/>
    <w:rsid w:val="00A9482E"/>
    <w:rsid w:val="00A94E1C"/>
    <w:rsid w:val="00A953FE"/>
    <w:rsid w:val="00A958CF"/>
    <w:rsid w:val="00A9628B"/>
    <w:rsid w:val="00A96A7D"/>
    <w:rsid w:val="00A96CD1"/>
    <w:rsid w:val="00A96D20"/>
    <w:rsid w:val="00A96DB0"/>
    <w:rsid w:val="00AA06EA"/>
    <w:rsid w:val="00AA078A"/>
    <w:rsid w:val="00AA0F99"/>
    <w:rsid w:val="00AA1034"/>
    <w:rsid w:val="00AA13BF"/>
    <w:rsid w:val="00AA1D08"/>
    <w:rsid w:val="00AA1ED4"/>
    <w:rsid w:val="00AA2FEC"/>
    <w:rsid w:val="00AA3345"/>
    <w:rsid w:val="00AA4454"/>
    <w:rsid w:val="00AA4582"/>
    <w:rsid w:val="00AA488E"/>
    <w:rsid w:val="00AA4BD1"/>
    <w:rsid w:val="00AA514B"/>
    <w:rsid w:val="00AA5575"/>
    <w:rsid w:val="00AA570C"/>
    <w:rsid w:val="00AA6000"/>
    <w:rsid w:val="00AA6820"/>
    <w:rsid w:val="00AA6A0F"/>
    <w:rsid w:val="00AA6B9E"/>
    <w:rsid w:val="00AA7059"/>
    <w:rsid w:val="00AA762D"/>
    <w:rsid w:val="00AB05E6"/>
    <w:rsid w:val="00AB0A87"/>
    <w:rsid w:val="00AB0CC8"/>
    <w:rsid w:val="00AB1657"/>
    <w:rsid w:val="00AB16B3"/>
    <w:rsid w:val="00AB22EE"/>
    <w:rsid w:val="00AB318F"/>
    <w:rsid w:val="00AB354C"/>
    <w:rsid w:val="00AB3A9E"/>
    <w:rsid w:val="00AB43E0"/>
    <w:rsid w:val="00AB49E7"/>
    <w:rsid w:val="00AB53F6"/>
    <w:rsid w:val="00AB54A9"/>
    <w:rsid w:val="00AB5B6C"/>
    <w:rsid w:val="00AB6234"/>
    <w:rsid w:val="00AB65DE"/>
    <w:rsid w:val="00AB6641"/>
    <w:rsid w:val="00AB6813"/>
    <w:rsid w:val="00AB6FCF"/>
    <w:rsid w:val="00AB7009"/>
    <w:rsid w:val="00AB7705"/>
    <w:rsid w:val="00AC0499"/>
    <w:rsid w:val="00AC0A36"/>
    <w:rsid w:val="00AC109D"/>
    <w:rsid w:val="00AC1354"/>
    <w:rsid w:val="00AC1F4A"/>
    <w:rsid w:val="00AC222E"/>
    <w:rsid w:val="00AC2881"/>
    <w:rsid w:val="00AC334C"/>
    <w:rsid w:val="00AC3585"/>
    <w:rsid w:val="00AC36C8"/>
    <w:rsid w:val="00AC39B3"/>
    <w:rsid w:val="00AC422B"/>
    <w:rsid w:val="00AC535A"/>
    <w:rsid w:val="00AC55C2"/>
    <w:rsid w:val="00AC5A2A"/>
    <w:rsid w:val="00AC5B87"/>
    <w:rsid w:val="00AC5FAC"/>
    <w:rsid w:val="00AC6137"/>
    <w:rsid w:val="00AC66AB"/>
    <w:rsid w:val="00AC7423"/>
    <w:rsid w:val="00AC782C"/>
    <w:rsid w:val="00AC786C"/>
    <w:rsid w:val="00AD0374"/>
    <w:rsid w:val="00AD03A8"/>
    <w:rsid w:val="00AD041C"/>
    <w:rsid w:val="00AD0EA5"/>
    <w:rsid w:val="00AD1838"/>
    <w:rsid w:val="00AD2ACF"/>
    <w:rsid w:val="00AD32E4"/>
    <w:rsid w:val="00AD3574"/>
    <w:rsid w:val="00AD386E"/>
    <w:rsid w:val="00AD3B3E"/>
    <w:rsid w:val="00AD3D84"/>
    <w:rsid w:val="00AD4573"/>
    <w:rsid w:val="00AD4778"/>
    <w:rsid w:val="00AD478F"/>
    <w:rsid w:val="00AD578A"/>
    <w:rsid w:val="00AD58A8"/>
    <w:rsid w:val="00AD5993"/>
    <w:rsid w:val="00AD5B05"/>
    <w:rsid w:val="00AD5E9F"/>
    <w:rsid w:val="00AD6A6B"/>
    <w:rsid w:val="00AD742F"/>
    <w:rsid w:val="00AD783D"/>
    <w:rsid w:val="00AD78A1"/>
    <w:rsid w:val="00AD7CDC"/>
    <w:rsid w:val="00AD7EAA"/>
    <w:rsid w:val="00AE1484"/>
    <w:rsid w:val="00AE165B"/>
    <w:rsid w:val="00AE1750"/>
    <w:rsid w:val="00AE1C9E"/>
    <w:rsid w:val="00AE1DD8"/>
    <w:rsid w:val="00AE29AB"/>
    <w:rsid w:val="00AE2F14"/>
    <w:rsid w:val="00AE3866"/>
    <w:rsid w:val="00AE40AD"/>
    <w:rsid w:val="00AE6032"/>
    <w:rsid w:val="00AE64BE"/>
    <w:rsid w:val="00AE661D"/>
    <w:rsid w:val="00AE7365"/>
    <w:rsid w:val="00AE744F"/>
    <w:rsid w:val="00AE7CE7"/>
    <w:rsid w:val="00AF054B"/>
    <w:rsid w:val="00AF0BC1"/>
    <w:rsid w:val="00AF106C"/>
    <w:rsid w:val="00AF1A0B"/>
    <w:rsid w:val="00AF220D"/>
    <w:rsid w:val="00AF2286"/>
    <w:rsid w:val="00AF2AFF"/>
    <w:rsid w:val="00AF3C05"/>
    <w:rsid w:val="00AF3DD0"/>
    <w:rsid w:val="00AF3E36"/>
    <w:rsid w:val="00AF4327"/>
    <w:rsid w:val="00AF4775"/>
    <w:rsid w:val="00AF49FB"/>
    <w:rsid w:val="00AF51D4"/>
    <w:rsid w:val="00AF5328"/>
    <w:rsid w:val="00AF54D3"/>
    <w:rsid w:val="00AF54D4"/>
    <w:rsid w:val="00AF5C11"/>
    <w:rsid w:val="00AF622B"/>
    <w:rsid w:val="00AF7A9B"/>
    <w:rsid w:val="00AF7F67"/>
    <w:rsid w:val="00B005BE"/>
    <w:rsid w:val="00B00965"/>
    <w:rsid w:val="00B011B9"/>
    <w:rsid w:val="00B0126D"/>
    <w:rsid w:val="00B013FC"/>
    <w:rsid w:val="00B018F2"/>
    <w:rsid w:val="00B020FD"/>
    <w:rsid w:val="00B02391"/>
    <w:rsid w:val="00B0390F"/>
    <w:rsid w:val="00B041A6"/>
    <w:rsid w:val="00B0424E"/>
    <w:rsid w:val="00B043EB"/>
    <w:rsid w:val="00B044F4"/>
    <w:rsid w:val="00B05714"/>
    <w:rsid w:val="00B05D70"/>
    <w:rsid w:val="00B07B9A"/>
    <w:rsid w:val="00B10973"/>
    <w:rsid w:val="00B10A3A"/>
    <w:rsid w:val="00B115ED"/>
    <w:rsid w:val="00B11C3A"/>
    <w:rsid w:val="00B11C52"/>
    <w:rsid w:val="00B11C9E"/>
    <w:rsid w:val="00B12420"/>
    <w:rsid w:val="00B12ABD"/>
    <w:rsid w:val="00B13E14"/>
    <w:rsid w:val="00B14961"/>
    <w:rsid w:val="00B15929"/>
    <w:rsid w:val="00B15D35"/>
    <w:rsid w:val="00B1631B"/>
    <w:rsid w:val="00B1633D"/>
    <w:rsid w:val="00B2027A"/>
    <w:rsid w:val="00B20CD8"/>
    <w:rsid w:val="00B20E6A"/>
    <w:rsid w:val="00B210A3"/>
    <w:rsid w:val="00B21B75"/>
    <w:rsid w:val="00B21ECA"/>
    <w:rsid w:val="00B22515"/>
    <w:rsid w:val="00B23BF6"/>
    <w:rsid w:val="00B25091"/>
    <w:rsid w:val="00B255CE"/>
    <w:rsid w:val="00B25B26"/>
    <w:rsid w:val="00B26014"/>
    <w:rsid w:val="00B26D46"/>
    <w:rsid w:val="00B26EA4"/>
    <w:rsid w:val="00B26F95"/>
    <w:rsid w:val="00B2715E"/>
    <w:rsid w:val="00B27275"/>
    <w:rsid w:val="00B275B7"/>
    <w:rsid w:val="00B3002F"/>
    <w:rsid w:val="00B30053"/>
    <w:rsid w:val="00B30294"/>
    <w:rsid w:val="00B30D22"/>
    <w:rsid w:val="00B31330"/>
    <w:rsid w:val="00B31B47"/>
    <w:rsid w:val="00B31B6E"/>
    <w:rsid w:val="00B3216A"/>
    <w:rsid w:val="00B3248E"/>
    <w:rsid w:val="00B32E5E"/>
    <w:rsid w:val="00B3309B"/>
    <w:rsid w:val="00B333C6"/>
    <w:rsid w:val="00B33D9D"/>
    <w:rsid w:val="00B34176"/>
    <w:rsid w:val="00B349D7"/>
    <w:rsid w:val="00B35D70"/>
    <w:rsid w:val="00B35F54"/>
    <w:rsid w:val="00B36CB1"/>
    <w:rsid w:val="00B36F15"/>
    <w:rsid w:val="00B36F5E"/>
    <w:rsid w:val="00B37208"/>
    <w:rsid w:val="00B414B4"/>
    <w:rsid w:val="00B41DEB"/>
    <w:rsid w:val="00B42205"/>
    <w:rsid w:val="00B42640"/>
    <w:rsid w:val="00B42870"/>
    <w:rsid w:val="00B42F8F"/>
    <w:rsid w:val="00B4374A"/>
    <w:rsid w:val="00B44143"/>
    <w:rsid w:val="00B44951"/>
    <w:rsid w:val="00B4505B"/>
    <w:rsid w:val="00B45808"/>
    <w:rsid w:val="00B45FC0"/>
    <w:rsid w:val="00B462D6"/>
    <w:rsid w:val="00B4641E"/>
    <w:rsid w:val="00B466BD"/>
    <w:rsid w:val="00B468ED"/>
    <w:rsid w:val="00B46AD4"/>
    <w:rsid w:val="00B46F14"/>
    <w:rsid w:val="00B47310"/>
    <w:rsid w:val="00B4779B"/>
    <w:rsid w:val="00B47B57"/>
    <w:rsid w:val="00B47EBC"/>
    <w:rsid w:val="00B50016"/>
    <w:rsid w:val="00B50088"/>
    <w:rsid w:val="00B5061C"/>
    <w:rsid w:val="00B50A6B"/>
    <w:rsid w:val="00B511E8"/>
    <w:rsid w:val="00B51BD4"/>
    <w:rsid w:val="00B5284D"/>
    <w:rsid w:val="00B52DC0"/>
    <w:rsid w:val="00B52EE6"/>
    <w:rsid w:val="00B5334A"/>
    <w:rsid w:val="00B535CC"/>
    <w:rsid w:val="00B544ED"/>
    <w:rsid w:val="00B54B1B"/>
    <w:rsid w:val="00B55448"/>
    <w:rsid w:val="00B55642"/>
    <w:rsid w:val="00B56BE7"/>
    <w:rsid w:val="00B6013D"/>
    <w:rsid w:val="00B603C8"/>
    <w:rsid w:val="00B60A94"/>
    <w:rsid w:val="00B60B9B"/>
    <w:rsid w:val="00B60BB5"/>
    <w:rsid w:val="00B60E96"/>
    <w:rsid w:val="00B615DA"/>
    <w:rsid w:val="00B61609"/>
    <w:rsid w:val="00B624A8"/>
    <w:rsid w:val="00B62727"/>
    <w:rsid w:val="00B63F2D"/>
    <w:rsid w:val="00B6451E"/>
    <w:rsid w:val="00B645DF"/>
    <w:rsid w:val="00B649EC"/>
    <w:rsid w:val="00B65485"/>
    <w:rsid w:val="00B6550C"/>
    <w:rsid w:val="00B659D3"/>
    <w:rsid w:val="00B6695E"/>
    <w:rsid w:val="00B6759B"/>
    <w:rsid w:val="00B67674"/>
    <w:rsid w:val="00B676A1"/>
    <w:rsid w:val="00B67AC0"/>
    <w:rsid w:val="00B67F0F"/>
    <w:rsid w:val="00B7049D"/>
    <w:rsid w:val="00B7051A"/>
    <w:rsid w:val="00B70B3C"/>
    <w:rsid w:val="00B70CC2"/>
    <w:rsid w:val="00B71315"/>
    <w:rsid w:val="00B71B89"/>
    <w:rsid w:val="00B7225A"/>
    <w:rsid w:val="00B7251C"/>
    <w:rsid w:val="00B727C1"/>
    <w:rsid w:val="00B737FD"/>
    <w:rsid w:val="00B74156"/>
    <w:rsid w:val="00B741F6"/>
    <w:rsid w:val="00B74573"/>
    <w:rsid w:val="00B748F8"/>
    <w:rsid w:val="00B75183"/>
    <w:rsid w:val="00B755C7"/>
    <w:rsid w:val="00B75997"/>
    <w:rsid w:val="00B75BFB"/>
    <w:rsid w:val="00B75F25"/>
    <w:rsid w:val="00B76355"/>
    <w:rsid w:val="00B768E5"/>
    <w:rsid w:val="00B76F2F"/>
    <w:rsid w:val="00B771CB"/>
    <w:rsid w:val="00B77286"/>
    <w:rsid w:val="00B77300"/>
    <w:rsid w:val="00B77D46"/>
    <w:rsid w:val="00B808B2"/>
    <w:rsid w:val="00B80AA7"/>
    <w:rsid w:val="00B81266"/>
    <w:rsid w:val="00B812C1"/>
    <w:rsid w:val="00B81800"/>
    <w:rsid w:val="00B82589"/>
    <w:rsid w:val="00B83123"/>
    <w:rsid w:val="00B83928"/>
    <w:rsid w:val="00B839CD"/>
    <w:rsid w:val="00B83B69"/>
    <w:rsid w:val="00B83BD1"/>
    <w:rsid w:val="00B83C28"/>
    <w:rsid w:val="00B84560"/>
    <w:rsid w:val="00B84675"/>
    <w:rsid w:val="00B85797"/>
    <w:rsid w:val="00B858C3"/>
    <w:rsid w:val="00B85E87"/>
    <w:rsid w:val="00B86C82"/>
    <w:rsid w:val="00B8728F"/>
    <w:rsid w:val="00B87630"/>
    <w:rsid w:val="00B9099D"/>
    <w:rsid w:val="00B90AE8"/>
    <w:rsid w:val="00B90EA3"/>
    <w:rsid w:val="00B91596"/>
    <w:rsid w:val="00B915DB"/>
    <w:rsid w:val="00B9171D"/>
    <w:rsid w:val="00B93113"/>
    <w:rsid w:val="00B93B01"/>
    <w:rsid w:val="00B941B4"/>
    <w:rsid w:val="00B943C6"/>
    <w:rsid w:val="00B945D4"/>
    <w:rsid w:val="00B9507B"/>
    <w:rsid w:val="00B95683"/>
    <w:rsid w:val="00B95CEE"/>
    <w:rsid w:val="00B95DC0"/>
    <w:rsid w:val="00B96D2F"/>
    <w:rsid w:val="00B979AE"/>
    <w:rsid w:val="00BA128C"/>
    <w:rsid w:val="00BA17A2"/>
    <w:rsid w:val="00BA1C03"/>
    <w:rsid w:val="00BA1EB2"/>
    <w:rsid w:val="00BA2186"/>
    <w:rsid w:val="00BA245C"/>
    <w:rsid w:val="00BA293D"/>
    <w:rsid w:val="00BA2B24"/>
    <w:rsid w:val="00BA2C2E"/>
    <w:rsid w:val="00BA2E09"/>
    <w:rsid w:val="00BA2EE1"/>
    <w:rsid w:val="00BA2FB7"/>
    <w:rsid w:val="00BA306A"/>
    <w:rsid w:val="00BA3171"/>
    <w:rsid w:val="00BA3AC3"/>
    <w:rsid w:val="00BA45D6"/>
    <w:rsid w:val="00BA46DA"/>
    <w:rsid w:val="00BA482C"/>
    <w:rsid w:val="00BA4E53"/>
    <w:rsid w:val="00BA4E7E"/>
    <w:rsid w:val="00BA4E89"/>
    <w:rsid w:val="00BA4FD4"/>
    <w:rsid w:val="00BA50BB"/>
    <w:rsid w:val="00BA5603"/>
    <w:rsid w:val="00BA5E4D"/>
    <w:rsid w:val="00BA6DC0"/>
    <w:rsid w:val="00BA6F04"/>
    <w:rsid w:val="00BA700C"/>
    <w:rsid w:val="00BA704C"/>
    <w:rsid w:val="00BA736D"/>
    <w:rsid w:val="00BA7567"/>
    <w:rsid w:val="00BB0D0E"/>
    <w:rsid w:val="00BB0E1E"/>
    <w:rsid w:val="00BB135B"/>
    <w:rsid w:val="00BB1738"/>
    <w:rsid w:val="00BB1B94"/>
    <w:rsid w:val="00BB1DCA"/>
    <w:rsid w:val="00BB23C1"/>
    <w:rsid w:val="00BB28AC"/>
    <w:rsid w:val="00BB3173"/>
    <w:rsid w:val="00BB3D05"/>
    <w:rsid w:val="00BB4579"/>
    <w:rsid w:val="00BB499A"/>
    <w:rsid w:val="00BB4E33"/>
    <w:rsid w:val="00BB59C8"/>
    <w:rsid w:val="00BB5FB5"/>
    <w:rsid w:val="00BB6333"/>
    <w:rsid w:val="00BB6721"/>
    <w:rsid w:val="00BB68A5"/>
    <w:rsid w:val="00BB6905"/>
    <w:rsid w:val="00BB693C"/>
    <w:rsid w:val="00BB707B"/>
    <w:rsid w:val="00BB709A"/>
    <w:rsid w:val="00BB716B"/>
    <w:rsid w:val="00BB733C"/>
    <w:rsid w:val="00BB774A"/>
    <w:rsid w:val="00BB7A6C"/>
    <w:rsid w:val="00BB7FC7"/>
    <w:rsid w:val="00BC022F"/>
    <w:rsid w:val="00BC0B1B"/>
    <w:rsid w:val="00BC0FE6"/>
    <w:rsid w:val="00BC1775"/>
    <w:rsid w:val="00BC1CFD"/>
    <w:rsid w:val="00BC21A5"/>
    <w:rsid w:val="00BC220F"/>
    <w:rsid w:val="00BC241A"/>
    <w:rsid w:val="00BC2577"/>
    <w:rsid w:val="00BC2C91"/>
    <w:rsid w:val="00BC3A1A"/>
    <w:rsid w:val="00BC41ED"/>
    <w:rsid w:val="00BC4400"/>
    <w:rsid w:val="00BC484C"/>
    <w:rsid w:val="00BC4CAA"/>
    <w:rsid w:val="00BC4CDB"/>
    <w:rsid w:val="00BC505D"/>
    <w:rsid w:val="00BC5D0B"/>
    <w:rsid w:val="00BC637A"/>
    <w:rsid w:val="00BC6397"/>
    <w:rsid w:val="00BC7C07"/>
    <w:rsid w:val="00BC7F52"/>
    <w:rsid w:val="00BD0DE0"/>
    <w:rsid w:val="00BD0E2C"/>
    <w:rsid w:val="00BD13AD"/>
    <w:rsid w:val="00BD15CE"/>
    <w:rsid w:val="00BD165C"/>
    <w:rsid w:val="00BD1955"/>
    <w:rsid w:val="00BD2C40"/>
    <w:rsid w:val="00BD3254"/>
    <w:rsid w:val="00BD342A"/>
    <w:rsid w:val="00BD3640"/>
    <w:rsid w:val="00BD38A8"/>
    <w:rsid w:val="00BD43F1"/>
    <w:rsid w:val="00BD5082"/>
    <w:rsid w:val="00BD5741"/>
    <w:rsid w:val="00BD60C5"/>
    <w:rsid w:val="00BD7F5A"/>
    <w:rsid w:val="00BE04DC"/>
    <w:rsid w:val="00BE1744"/>
    <w:rsid w:val="00BE2AD9"/>
    <w:rsid w:val="00BE2F60"/>
    <w:rsid w:val="00BE3331"/>
    <w:rsid w:val="00BE403A"/>
    <w:rsid w:val="00BE4F94"/>
    <w:rsid w:val="00BE6823"/>
    <w:rsid w:val="00BE6DA3"/>
    <w:rsid w:val="00BE7F41"/>
    <w:rsid w:val="00BF076C"/>
    <w:rsid w:val="00BF130B"/>
    <w:rsid w:val="00BF13F8"/>
    <w:rsid w:val="00BF1883"/>
    <w:rsid w:val="00BF1ECA"/>
    <w:rsid w:val="00BF20BA"/>
    <w:rsid w:val="00BF26B5"/>
    <w:rsid w:val="00BF2E2E"/>
    <w:rsid w:val="00BF32E2"/>
    <w:rsid w:val="00BF32EE"/>
    <w:rsid w:val="00BF3BB4"/>
    <w:rsid w:val="00BF3C83"/>
    <w:rsid w:val="00BF3CED"/>
    <w:rsid w:val="00BF41BE"/>
    <w:rsid w:val="00BF4258"/>
    <w:rsid w:val="00BF547C"/>
    <w:rsid w:val="00BF54B1"/>
    <w:rsid w:val="00BF5611"/>
    <w:rsid w:val="00BF65AB"/>
    <w:rsid w:val="00BF79C5"/>
    <w:rsid w:val="00BF7EC0"/>
    <w:rsid w:val="00BF7F1C"/>
    <w:rsid w:val="00C005E5"/>
    <w:rsid w:val="00C00F6D"/>
    <w:rsid w:val="00C01281"/>
    <w:rsid w:val="00C0173D"/>
    <w:rsid w:val="00C01810"/>
    <w:rsid w:val="00C01A4B"/>
    <w:rsid w:val="00C01CDC"/>
    <w:rsid w:val="00C02250"/>
    <w:rsid w:val="00C02342"/>
    <w:rsid w:val="00C02447"/>
    <w:rsid w:val="00C0297F"/>
    <w:rsid w:val="00C029E7"/>
    <w:rsid w:val="00C03980"/>
    <w:rsid w:val="00C042E1"/>
    <w:rsid w:val="00C04B86"/>
    <w:rsid w:val="00C05055"/>
    <w:rsid w:val="00C0553B"/>
    <w:rsid w:val="00C05652"/>
    <w:rsid w:val="00C05877"/>
    <w:rsid w:val="00C05891"/>
    <w:rsid w:val="00C06215"/>
    <w:rsid w:val="00C06472"/>
    <w:rsid w:val="00C06632"/>
    <w:rsid w:val="00C07B80"/>
    <w:rsid w:val="00C07C64"/>
    <w:rsid w:val="00C103A7"/>
    <w:rsid w:val="00C104B2"/>
    <w:rsid w:val="00C10A8A"/>
    <w:rsid w:val="00C10E69"/>
    <w:rsid w:val="00C11AAD"/>
    <w:rsid w:val="00C1357A"/>
    <w:rsid w:val="00C13D34"/>
    <w:rsid w:val="00C13FBA"/>
    <w:rsid w:val="00C14467"/>
    <w:rsid w:val="00C14728"/>
    <w:rsid w:val="00C149F3"/>
    <w:rsid w:val="00C14C05"/>
    <w:rsid w:val="00C14D52"/>
    <w:rsid w:val="00C15E23"/>
    <w:rsid w:val="00C16992"/>
    <w:rsid w:val="00C17AB5"/>
    <w:rsid w:val="00C209DC"/>
    <w:rsid w:val="00C217F2"/>
    <w:rsid w:val="00C219FB"/>
    <w:rsid w:val="00C23623"/>
    <w:rsid w:val="00C23756"/>
    <w:rsid w:val="00C2417C"/>
    <w:rsid w:val="00C24260"/>
    <w:rsid w:val="00C244C7"/>
    <w:rsid w:val="00C24B16"/>
    <w:rsid w:val="00C25549"/>
    <w:rsid w:val="00C25554"/>
    <w:rsid w:val="00C258CF"/>
    <w:rsid w:val="00C25919"/>
    <w:rsid w:val="00C25C67"/>
    <w:rsid w:val="00C2700E"/>
    <w:rsid w:val="00C2720F"/>
    <w:rsid w:val="00C277F2"/>
    <w:rsid w:val="00C27855"/>
    <w:rsid w:val="00C27923"/>
    <w:rsid w:val="00C27CE9"/>
    <w:rsid w:val="00C30039"/>
    <w:rsid w:val="00C3072D"/>
    <w:rsid w:val="00C3109D"/>
    <w:rsid w:val="00C31606"/>
    <w:rsid w:val="00C31798"/>
    <w:rsid w:val="00C32AAF"/>
    <w:rsid w:val="00C33588"/>
    <w:rsid w:val="00C33661"/>
    <w:rsid w:val="00C33CEB"/>
    <w:rsid w:val="00C33E68"/>
    <w:rsid w:val="00C34D07"/>
    <w:rsid w:val="00C34DCC"/>
    <w:rsid w:val="00C3514B"/>
    <w:rsid w:val="00C35574"/>
    <w:rsid w:val="00C357AF"/>
    <w:rsid w:val="00C3592C"/>
    <w:rsid w:val="00C3666D"/>
    <w:rsid w:val="00C36975"/>
    <w:rsid w:val="00C36D6C"/>
    <w:rsid w:val="00C37046"/>
    <w:rsid w:val="00C373E1"/>
    <w:rsid w:val="00C3750A"/>
    <w:rsid w:val="00C3791F"/>
    <w:rsid w:val="00C40573"/>
    <w:rsid w:val="00C411A1"/>
    <w:rsid w:val="00C415E3"/>
    <w:rsid w:val="00C41A0E"/>
    <w:rsid w:val="00C41B73"/>
    <w:rsid w:val="00C41C1B"/>
    <w:rsid w:val="00C41CEA"/>
    <w:rsid w:val="00C41EF1"/>
    <w:rsid w:val="00C427C6"/>
    <w:rsid w:val="00C42B4F"/>
    <w:rsid w:val="00C43480"/>
    <w:rsid w:val="00C4356C"/>
    <w:rsid w:val="00C440E6"/>
    <w:rsid w:val="00C44606"/>
    <w:rsid w:val="00C44710"/>
    <w:rsid w:val="00C448B2"/>
    <w:rsid w:val="00C45B29"/>
    <w:rsid w:val="00C45BF0"/>
    <w:rsid w:val="00C4631F"/>
    <w:rsid w:val="00C465CC"/>
    <w:rsid w:val="00C4667D"/>
    <w:rsid w:val="00C4679F"/>
    <w:rsid w:val="00C47242"/>
    <w:rsid w:val="00C503D7"/>
    <w:rsid w:val="00C507C0"/>
    <w:rsid w:val="00C50DC4"/>
    <w:rsid w:val="00C51979"/>
    <w:rsid w:val="00C51CB7"/>
    <w:rsid w:val="00C522F4"/>
    <w:rsid w:val="00C535D2"/>
    <w:rsid w:val="00C53846"/>
    <w:rsid w:val="00C5415F"/>
    <w:rsid w:val="00C54E65"/>
    <w:rsid w:val="00C54F80"/>
    <w:rsid w:val="00C55B70"/>
    <w:rsid w:val="00C5615A"/>
    <w:rsid w:val="00C56DE4"/>
    <w:rsid w:val="00C56E95"/>
    <w:rsid w:val="00C5748E"/>
    <w:rsid w:val="00C611E8"/>
    <w:rsid w:val="00C61D23"/>
    <w:rsid w:val="00C62B67"/>
    <w:rsid w:val="00C62EA6"/>
    <w:rsid w:val="00C637E4"/>
    <w:rsid w:val="00C6394F"/>
    <w:rsid w:val="00C64120"/>
    <w:rsid w:val="00C64677"/>
    <w:rsid w:val="00C6487D"/>
    <w:rsid w:val="00C64C3F"/>
    <w:rsid w:val="00C64D8F"/>
    <w:rsid w:val="00C65A42"/>
    <w:rsid w:val="00C65A61"/>
    <w:rsid w:val="00C660EC"/>
    <w:rsid w:val="00C667FA"/>
    <w:rsid w:val="00C67250"/>
    <w:rsid w:val="00C70A92"/>
    <w:rsid w:val="00C71AFF"/>
    <w:rsid w:val="00C71C25"/>
    <w:rsid w:val="00C722E8"/>
    <w:rsid w:val="00C7235F"/>
    <w:rsid w:val="00C7278F"/>
    <w:rsid w:val="00C7344B"/>
    <w:rsid w:val="00C73DBB"/>
    <w:rsid w:val="00C741B4"/>
    <w:rsid w:val="00C74BED"/>
    <w:rsid w:val="00C752C5"/>
    <w:rsid w:val="00C7567A"/>
    <w:rsid w:val="00C761FB"/>
    <w:rsid w:val="00C764F1"/>
    <w:rsid w:val="00C76676"/>
    <w:rsid w:val="00C76C30"/>
    <w:rsid w:val="00C76EE6"/>
    <w:rsid w:val="00C77A38"/>
    <w:rsid w:val="00C77C1F"/>
    <w:rsid w:val="00C8043B"/>
    <w:rsid w:val="00C80833"/>
    <w:rsid w:val="00C8095E"/>
    <w:rsid w:val="00C8194A"/>
    <w:rsid w:val="00C81AD1"/>
    <w:rsid w:val="00C8231C"/>
    <w:rsid w:val="00C824E6"/>
    <w:rsid w:val="00C827AA"/>
    <w:rsid w:val="00C83057"/>
    <w:rsid w:val="00C8309B"/>
    <w:rsid w:val="00C834CD"/>
    <w:rsid w:val="00C835AD"/>
    <w:rsid w:val="00C83689"/>
    <w:rsid w:val="00C83817"/>
    <w:rsid w:val="00C83B49"/>
    <w:rsid w:val="00C83BA0"/>
    <w:rsid w:val="00C83C3D"/>
    <w:rsid w:val="00C841F2"/>
    <w:rsid w:val="00C849BF"/>
    <w:rsid w:val="00C84D1E"/>
    <w:rsid w:val="00C84E4C"/>
    <w:rsid w:val="00C84E5F"/>
    <w:rsid w:val="00C857A4"/>
    <w:rsid w:val="00C85A17"/>
    <w:rsid w:val="00C863DF"/>
    <w:rsid w:val="00C86B67"/>
    <w:rsid w:val="00C86BDD"/>
    <w:rsid w:val="00C871C8"/>
    <w:rsid w:val="00C8723D"/>
    <w:rsid w:val="00C87673"/>
    <w:rsid w:val="00C903D6"/>
    <w:rsid w:val="00C9041A"/>
    <w:rsid w:val="00C904B0"/>
    <w:rsid w:val="00C90729"/>
    <w:rsid w:val="00C915BA"/>
    <w:rsid w:val="00C915D1"/>
    <w:rsid w:val="00C9226A"/>
    <w:rsid w:val="00C924BD"/>
    <w:rsid w:val="00C925E5"/>
    <w:rsid w:val="00C92F18"/>
    <w:rsid w:val="00C941FE"/>
    <w:rsid w:val="00C942D8"/>
    <w:rsid w:val="00C94DBE"/>
    <w:rsid w:val="00C9560B"/>
    <w:rsid w:val="00C95A24"/>
    <w:rsid w:val="00C95E0D"/>
    <w:rsid w:val="00C96D33"/>
    <w:rsid w:val="00CA14EF"/>
    <w:rsid w:val="00CA20B6"/>
    <w:rsid w:val="00CA292C"/>
    <w:rsid w:val="00CA2B71"/>
    <w:rsid w:val="00CA3340"/>
    <w:rsid w:val="00CA33B7"/>
    <w:rsid w:val="00CA39C8"/>
    <w:rsid w:val="00CA3B43"/>
    <w:rsid w:val="00CA462C"/>
    <w:rsid w:val="00CA48C0"/>
    <w:rsid w:val="00CA4A93"/>
    <w:rsid w:val="00CA5A17"/>
    <w:rsid w:val="00CA64BC"/>
    <w:rsid w:val="00CA682A"/>
    <w:rsid w:val="00CA6C1D"/>
    <w:rsid w:val="00CA70EC"/>
    <w:rsid w:val="00CA711A"/>
    <w:rsid w:val="00CB0F1C"/>
    <w:rsid w:val="00CB0F5E"/>
    <w:rsid w:val="00CB103D"/>
    <w:rsid w:val="00CB1A58"/>
    <w:rsid w:val="00CB1DD5"/>
    <w:rsid w:val="00CB2301"/>
    <w:rsid w:val="00CB2330"/>
    <w:rsid w:val="00CB304C"/>
    <w:rsid w:val="00CB38F2"/>
    <w:rsid w:val="00CB5C61"/>
    <w:rsid w:val="00CB5EDE"/>
    <w:rsid w:val="00CB5F71"/>
    <w:rsid w:val="00CB679A"/>
    <w:rsid w:val="00CB6FE9"/>
    <w:rsid w:val="00CB75D6"/>
    <w:rsid w:val="00CC025A"/>
    <w:rsid w:val="00CC041A"/>
    <w:rsid w:val="00CC0AF1"/>
    <w:rsid w:val="00CC0C2D"/>
    <w:rsid w:val="00CC1D75"/>
    <w:rsid w:val="00CC1E87"/>
    <w:rsid w:val="00CC216B"/>
    <w:rsid w:val="00CC22A0"/>
    <w:rsid w:val="00CC2466"/>
    <w:rsid w:val="00CC25A7"/>
    <w:rsid w:val="00CC291C"/>
    <w:rsid w:val="00CC3475"/>
    <w:rsid w:val="00CC4828"/>
    <w:rsid w:val="00CC5804"/>
    <w:rsid w:val="00CC5CD5"/>
    <w:rsid w:val="00CC6EEB"/>
    <w:rsid w:val="00CC74BB"/>
    <w:rsid w:val="00CC7A5E"/>
    <w:rsid w:val="00CC7B31"/>
    <w:rsid w:val="00CC7C78"/>
    <w:rsid w:val="00CD0E14"/>
    <w:rsid w:val="00CD1097"/>
    <w:rsid w:val="00CD164B"/>
    <w:rsid w:val="00CD2151"/>
    <w:rsid w:val="00CD227B"/>
    <w:rsid w:val="00CD234C"/>
    <w:rsid w:val="00CD2671"/>
    <w:rsid w:val="00CD3AE7"/>
    <w:rsid w:val="00CD3D2C"/>
    <w:rsid w:val="00CD4D0C"/>
    <w:rsid w:val="00CD5111"/>
    <w:rsid w:val="00CD597E"/>
    <w:rsid w:val="00CD5B88"/>
    <w:rsid w:val="00CD6CE4"/>
    <w:rsid w:val="00CD6F10"/>
    <w:rsid w:val="00CD73F1"/>
    <w:rsid w:val="00CE0819"/>
    <w:rsid w:val="00CE2674"/>
    <w:rsid w:val="00CE2891"/>
    <w:rsid w:val="00CE333D"/>
    <w:rsid w:val="00CE39B6"/>
    <w:rsid w:val="00CE3B6B"/>
    <w:rsid w:val="00CE4906"/>
    <w:rsid w:val="00CE4C13"/>
    <w:rsid w:val="00CE51E3"/>
    <w:rsid w:val="00CE64BC"/>
    <w:rsid w:val="00CE6527"/>
    <w:rsid w:val="00CE6842"/>
    <w:rsid w:val="00CE6968"/>
    <w:rsid w:val="00CE6BC7"/>
    <w:rsid w:val="00CE6CB0"/>
    <w:rsid w:val="00CE6F53"/>
    <w:rsid w:val="00CE6F62"/>
    <w:rsid w:val="00CF078E"/>
    <w:rsid w:val="00CF0CEC"/>
    <w:rsid w:val="00CF0D3E"/>
    <w:rsid w:val="00CF1F49"/>
    <w:rsid w:val="00CF2280"/>
    <w:rsid w:val="00CF27FD"/>
    <w:rsid w:val="00CF30A6"/>
    <w:rsid w:val="00CF33CD"/>
    <w:rsid w:val="00CF389F"/>
    <w:rsid w:val="00CF3CCA"/>
    <w:rsid w:val="00CF410D"/>
    <w:rsid w:val="00CF4770"/>
    <w:rsid w:val="00CF4B79"/>
    <w:rsid w:val="00CF5DE5"/>
    <w:rsid w:val="00CF5FC5"/>
    <w:rsid w:val="00CF61BC"/>
    <w:rsid w:val="00CF6999"/>
    <w:rsid w:val="00D001B9"/>
    <w:rsid w:val="00D002F3"/>
    <w:rsid w:val="00D004FE"/>
    <w:rsid w:val="00D00BCE"/>
    <w:rsid w:val="00D00CA2"/>
    <w:rsid w:val="00D01335"/>
    <w:rsid w:val="00D01588"/>
    <w:rsid w:val="00D0206B"/>
    <w:rsid w:val="00D02337"/>
    <w:rsid w:val="00D02AF3"/>
    <w:rsid w:val="00D039B1"/>
    <w:rsid w:val="00D03B2A"/>
    <w:rsid w:val="00D0454C"/>
    <w:rsid w:val="00D04B3F"/>
    <w:rsid w:val="00D04E7B"/>
    <w:rsid w:val="00D0526A"/>
    <w:rsid w:val="00D052CF"/>
    <w:rsid w:val="00D0538C"/>
    <w:rsid w:val="00D05B67"/>
    <w:rsid w:val="00D05BD7"/>
    <w:rsid w:val="00D05E66"/>
    <w:rsid w:val="00D05FD6"/>
    <w:rsid w:val="00D062C3"/>
    <w:rsid w:val="00D067F9"/>
    <w:rsid w:val="00D06A51"/>
    <w:rsid w:val="00D10086"/>
    <w:rsid w:val="00D10A42"/>
    <w:rsid w:val="00D11E2A"/>
    <w:rsid w:val="00D124C2"/>
    <w:rsid w:val="00D126F6"/>
    <w:rsid w:val="00D12AA0"/>
    <w:rsid w:val="00D13167"/>
    <w:rsid w:val="00D13BE4"/>
    <w:rsid w:val="00D13D14"/>
    <w:rsid w:val="00D13F1B"/>
    <w:rsid w:val="00D13F47"/>
    <w:rsid w:val="00D1409D"/>
    <w:rsid w:val="00D158B3"/>
    <w:rsid w:val="00D164FD"/>
    <w:rsid w:val="00D176AB"/>
    <w:rsid w:val="00D2036C"/>
    <w:rsid w:val="00D2042E"/>
    <w:rsid w:val="00D216D8"/>
    <w:rsid w:val="00D216D9"/>
    <w:rsid w:val="00D21874"/>
    <w:rsid w:val="00D22164"/>
    <w:rsid w:val="00D22673"/>
    <w:rsid w:val="00D22E01"/>
    <w:rsid w:val="00D2381E"/>
    <w:rsid w:val="00D23AFE"/>
    <w:rsid w:val="00D23F1D"/>
    <w:rsid w:val="00D241F3"/>
    <w:rsid w:val="00D249DD"/>
    <w:rsid w:val="00D250CB"/>
    <w:rsid w:val="00D254F1"/>
    <w:rsid w:val="00D25F8A"/>
    <w:rsid w:val="00D26465"/>
    <w:rsid w:val="00D26DBB"/>
    <w:rsid w:val="00D279DB"/>
    <w:rsid w:val="00D27C3A"/>
    <w:rsid w:val="00D3023E"/>
    <w:rsid w:val="00D30697"/>
    <w:rsid w:val="00D30AA9"/>
    <w:rsid w:val="00D30AAD"/>
    <w:rsid w:val="00D30DAC"/>
    <w:rsid w:val="00D314EA"/>
    <w:rsid w:val="00D31826"/>
    <w:rsid w:val="00D31C21"/>
    <w:rsid w:val="00D31E78"/>
    <w:rsid w:val="00D3257C"/>
    <w:rsid w:val="00D340EE"/>
    <w:rsid w:val="00D341EF"/>
    <w:rsid w:val="00D34E94"/>
    <w:rsid w:val="00D3583E"/>
    <w:rsid w:val="00D35947"/>
    <w:rsid w:val="00D36278"/>
    <w:rsid w:val="00D36324"/>
    <w:rsid w:val="00D37A94"/>
    <w:rsid w:val="00D40207"/>
    <w:rsid w:val="00D402F7"/>
    <w:rsid w:val="00D4091C"/>
    <w:rsid w:val="00D41626"/>
    <w:rsid w:val="00D41952"/>
    <w:rsid w:val="00D41A4B"/>
    <w:rsid w:val="00D42211"/>
    <w:rsid w:val="00D430A2"/>
    <w:rsid w:val="00D430FB"/>
    <w:rsid w:val="00D43C65"/>
    <w:rsid w:val="00D440E9"/>
    <w:rsid w:val="00D44E24"/>
    <w:rsid w:val="00D457F0"/>
    <w:rsid w:val="00D46855"/>
    <w:rsid w:val="00D469BF"/>
    <w:rsid w:val="00D5044D"/>
    <w:rsid w:val="00D5138D"/>
    <w:rsid w:val="00D51A24"/>
    <w:rsid w:val="00D52195"/>
    <w:rsid w:val="00D5254D"/>
    <w:rsid w:val="00D52A62"/>
    <w:rsid w:val="00D53524"/>
    <w:rsid w:val="00D5426E"/>
    <w:rsid w:val="00D54676"/>
    <w:rsid w:val="00D54BC8"/>
    <w:rsid w:val="00D54F35"/>
    <w:rsid w:val="00D554DF"/>
    <w:rsid w:val="00D55741"/>
    <w:rsid w:val="00D55BAC"/>
    <w:rsid w:val="00D55D87"/>
    <w:rsid w:val="00D56430"/>
    <w:rsid w:val="00D5673A"/>
    <w:rsid w:val="00D56D21"/>
    <w:rsid w:val="00D56FA8"/>
    <w:rsid w:val="00D57326"/>
    <w:rsid w:val="00D57DE2"/>
    <w:rsid w:val="00D60D5D"/>
    <w:rsid w:val="00D60F0A"/>
    <w:rsid w:val="00D60F46"/>
    <w:rsid w:val="00D611CE"/>
    <w:rsid w:val="00D61C64"/>
    <w:rsid w:val="00D61CEC"/>
    <w:rsid w:val="00D6220D"/>
    <w:rsid w:val="00D62457"/>
    <w:rsid w:val="00D6288B"/>
    <w:rsid w:val="00D629FF"/>
    <w:rsid w:val="00D63568"/>
    <w:rsid w:val="00D63778"/>
    <w:rsid w:val="00D63B31"/>
    <w:rsid w:val="00D63EA9"/>
    <w:rsid w:val="00D63FDD"/>
    <w:rsid w:val="00D64263"/>
    <w:rsid w:val="00D64D86"/>
    <w:rsid w:val="00D64F42"/>
    <w:rsid w:val="00D6501E"/>
    <w:rsid w:val="00D65A65"/>
    <w:rsid w:val="00D65BA2"/>
    <w:rsid w:val="00D65ECC"/>
    <w:rsid w:val="00D66235"/>
    <w:rsid w:val="00D6670E"/>
    <w:rsid w:val="00D66805"/>
    <w:rsid w:val="00D668BC"/>
    <w:rsid w:val="00D66AC8"/>
    <w:rsid w:val="00D66C7D"/>
    <w:rsid w:val="00D672A1"/>
    <w:rsid w:val="00D673FD"/>
    <w:rsid w:val="00D6767D"/>
    <w:rsid w:val="00D67EE2"/>
    <w:rsid w:val="00D702D6"/>
    <w:rsid w:val="00D7056E"/>
    <w:rsid w:val="00D70B73"/>
    <w:rsid w:val="00D70C42"/>
    <w:rsid w:val="00D70D23"/>
    <w:rsid w:val="00D7181A"/>
    <w:rsid w:val="00D71917"/>
    <w:rsid w:val="00D7352D"/>
    <w:rsid w:val="00D7377A"/>
    <w:rsid w:val="00D74A32"/>
    <w:rsid w:val="00D752EE"/>
    <w:rsid w:val="00D7544F"/>
    <w:rsid w:val="00D754B1"/>
    <w:rsid w:val="00D755DF"/>
    <w:rsid w:val="00D756C5"/>
    <w:rsid w:val="00D75A09"/>
    <w:rsid w:val="00D76993"/>
    <w:rsid w:val="00D77529"/>
    <w:rsid w:val="00D77D9D"/>
    <w:rsid w:val="00D77E4A"/>
    <w:rsid w:val="00D804DE"/>
    <w:rsid w:val="00D80DBB"/>
    <w:rsid w:val="00D81BC8"/>
    <w:rsid w:val="00D823B5"/>
    <w:rsid w:val="00D83077"/>
    <w:rsid w:val="00D834CE"/>
    <w:rsid w:val="00D84424"/>
    <w:rsid w:val="00D844C2"/>
    <w:rsid w:val="00D84797"/>
    <w:rsid w:val="00D84FAC"/>
    <w:rsid w:val="00D8518C"/>
    <w:rsid w:val="00D857E8"/>
    <w:rsid w:val="00D85F4D"/>
    <w:rsid w:val="00D86548"/>
    <w:rsid w:val="00D869FE"/>
    <w:rsid w:val="00D90612"/>
    <w:rsid w:val="00D90753"/>
    <w:rsid w:val="00D90A57"/>
    <w:rsid w:val="00D90A8B"/>
    <w:rsid w:val="00D90E8C"/>
    <w:rsid w:val="00D90F5E"/>
    <w:rsid w:val="00D91527"/>
    <w:rsid w:val="00D91590"/>
    <w:rsid w:val="00D9262E"/>
    <w:rsid w:val="00D93120"/>
    <w:rsid w:val="00D93212"/>
    <w:rsid w:val="00D93313"/>
    <w:rsid w:val="00D94082"/>
    <w:rsid w:val="00D9410A"/>
    <w:rsid w:val="00D944BD"/>
    <w:rsid w:val="00D945A3"/>
    <w:rsid w:val="00D948CA"/>
    <w:rsid w:val="00D96070"/>
    <w:rsid w:val="00D96BA3"/>
    <w:rsid w:val="00D973D9"/>
    <w:rsid w:val="00DA00D4"/>
    <w:rsid w:val="00DA01B6"/>
    <w:rsid w:val="00DA107D"/>
    <w:rsid w:val="00DA18BA"/>
    <w:rsid w:val="00DA2032"/>
    <w:rsid w:val="00DA2223"/>
    <w:rsid w:val="00DA477F"/>
    <w:rsid w:val="00DA54ED"/>
    <w:rsid w:val="00DA58D1"/>
    <w:rsid w:val="00DA643E"/>
    <w:rsid w:val="00DA70BC"/>
    <w:rsid w:val="00DA7A60"/>
    <w:rsid w:val="00DA7AAD"/>
    <w:rsid w:val="00DA7C45"/>
    <w:rsid w:val="00DB0008"/>
    <w:rsid w:val="00DB0711"/>
    <w:rsid w:val="00DB12EA"/>
    <w:rsid w:val="00DB1744"/>
    <w:rsid w:val="00DB30CA"/>
    <w:rsid w:val="00DB33C3"/>
    <w:rsid w:val="00DB3E95"/>
    <w:rsid w:val="00DB44DD"/>
    <w:rsid w:val="00DB48EC"/>
    <w:rsid w:val="00DB501C"/>
    <w:rsid w:val="00DB5682"/>
    <w:rsid w:val="00DB5CA4"/>
    <w:rsid w:val="00DB5D87"/>
    <w:rsid w:val="00DB6814"/>
    <w:rsid w:val="00DB6BCF"/>
    <w:rsid w:val="00DB74BF"/>
    <w:rsid w:val="00DB7C3C"/>
    <w:rsid w:val="00DB7DC6"/>
    <w:rsid w:val="00DB7EFD"/>
    <w:rsid w:val="00DC0FE2"/>
    <w:rsid w:val="00DC255E"/>
    <w:rsid w:val="00DC2697"/>
    <w:rsid w:val="00DC29AA"/>
    <w:rsid w:val="00DC2EC8"/>
    <w:rsid w:val="00DC34BF"/>
    <w:rsid w:val="00DC40C7"/>
    <w:rsid w:val="00DC415E"/>
    <w:rsid w:val="00DC4B20"/>
    <w:rsid w:val="00DC5731"/>
    <w:rsid w:val="00DC5D7C"/>
    <w:rsid w:val="00DC61AD"/>
    <w:rsid w:val="00DC631F"/>
    <w:rsid w:val="00DC660F"/>
    <w:rsid w:val="00DC7139"/>
    <w:rsid w:val="00DC7A51"/>
    <w:rsid w:val="00DC7B31"/>
    <w:rsid w:val="00DC7E67"/>
    <w:rsid w:val="00DD0223"/>
    <w:rsid w:val="00DD0608"/>
    <w:rsid w:val="00DD22A6"/>
    <w:rsid w:val="00DD25F3"/>
    <w:rsid w:val="00DD2AF5"/>
    <w:rsid w:val="00DD3889"/>
    <w:rsid w:val="00DD3D8F"/>
    <w:rsid w:val="00DD42C9"/>
    <w:rsid w:val="00DD4778"/>
    <w:rsid w:val="00DD494B"/>
    <w:rsid w:val="00DD4E2C"/>
    <w:rsid w:val="00DD4E59"/>
    <w:rsid w:val="00DD51F3"/>
    <w:rsid w:val="00DD567A"/>
    <w:rsid w:val="00DD5711"/>
    <w:rsid w:val="00DD57D9"/>
    <w:rsid w:val="00DD5C62"/>
    <w:rsid w:val="00DD5D0F"/>
    <w:rsid w:val="00DD5D4D"/>
    <w:rsid w:val="00DD64F7"/>
    <w:rsid w:val="00DD6BA5"/>
    <w:rsid w:val="00DD7ADF"/>
    <w:rsid w:val="00DE0518"/>
    <w:rsid w:val="00DE0647"/>
    <w:rsid w:val="00DE136F"/>
    <w:rsid w:val="00DE2493"/>
    <w:rsid w:val="00DE29A7"/>
    <w:rsid w:val="00DE3314"/>
    <w:rsid w:val="00DE347D"/>
    <w:rsid w:val="00DE3716"/>
    <w:rsid w:val="00DE376D"/>
    <w:rsid w:val="00DE38F8"/>
    <w:rsid w:val="00DE41B8"/>
    <w:rsid w:val="00DE4396"/>
    <w:rsid w:val="00DE45F8"/>
    <w:rsid w:val="00DE4E77"/>
    <w:rsid w:val="00DE50A9"/>
    <w:rsid w:val="00DE596D"/>
    <w:rsid w:val="00DE5EE8"/>
    <w:rsid w:val="00DE612B"/>
    <w:rsid w:val="00DE6149"/>
    <w:rsid w:val="00DE6D1F"/>
    <w:rsid w:val="00DE6D76"/>
    <w:rsid w:val="00DE706B"/>
    <w:rsid w:val="00DE7346"/>
    <w:rsid w:val="00DE742E"/>
    <w:rsid w:val="00DE7E44"/>
    <w:rsid w:val="00DF04A3"/>
    <w:rsid w:val="00DF119A"/>
    <w:rsid w:val="00DF149B"/>
    <w:rsid w:val="00DF18BF"/>
    <w:rsid w:val="00DF202D"/>
    <w:rsid w:val="00DF2428"/>
    <w:rsid w:val="00DF4133"/>
    <w:rsid w:val="00DF418E"/>
    <w:rsid w:val="00DF455B"/>
    <w:rsid w:val="00DF4984"/>
    <w:rsid w:val="00DF4A37"/>
    <w:rsid w:val="00DF4B18"/>
    <w:rsid w:val="00DF4BB7"/>
    <w:rsid w:val="00DF4C7C"/>
    <w:rsid w:val="00DF5BF8"/>
    <w:rsid w:val="00DF6405"/>
    <w:rsid w:val="00DF6641"/>
    <w:rsid w:val="00DF6644"/>
    <w:rsid w:val="00DF692D"/>
    <w:rsid w:val="00DF6DFF"/>
    <w:rsid w:val="00DF73FA"/>
    <w:rsid w:val="00DF74B3"/>
    <w:rsid w:val="00DF797E"/>
    <w:rsid w:val="00DF7AF5"/>
    <w:rsid w:val="00DF7EFC"/>
    <w:rsid w:val="00E00E31"/>
    <w:rsid w:val="00E00E41"/>
    <w:rsid w:val="00E0309C"/>
    <w:rsid w:val="00E03AB1"/>
    <w:rsid w:val="00E03B1E"/>
    <w:rsid w:val="00E04013"/>
    <w:rsid w:val="00E041D1"/>
    <w:rsid w:val="00E04E1F"/>
    <w:rsid w:val="00E05909"/>
    <w:rsid w:val="00E05EFB"/>
    <w:rsid w:val="00E06094"/>
    <w:rsid w:val="00E06634"/>
    <w:rsid w:val="00E06839"/>
    <w:rsid w:val="00E0688A"/>
    <w:rsid w:val="00E06D12"/>
    <w:rsid w:val="00E07D2B"/>
    <w:rsid w:val="00E100BE"/>
    <w:rsid w:val="00E1100E"/>
    <w:rsid w:val="00E1129F"/>
    <w:rsid w:val="00E12ABC"/>
    <w:rsid w:val="00E13F94"/>
    <w:rsid w:val="00E15CF5"/>
    <w:rsid w:val="00E16251"/>
    <w:rsid w:val="00E1641C"/>
    <w:rsid w:val="00E16CAB"/>
    <w:rsid w:val="00E16CC7"/>
    <w:rsid w:val="00E1772B"/>
    <w:rsid w:val="00E17D3C"/>
    <w:rsid w:val="00E2115E"/>
    <w:rsid w:val="00E2135F"/>
    <w:rsid w:val="00E217B4"/>
    <w:rsid w:val="00E21A37"/>
    <w:rsid w:val="00E21BFB"/>
    <w:rsid w:val="00E21E12"/>
    <w:rsid w:val="00E222F8"/>
    <w:rsid w:val="00E22AA5"/>
    <w:rsid w:val="00E22F0E"/>
    <w:rsid w:val="00E23537"/>
    <w:rsid w:val="00E23BCB"/>
    <w:rsid w:val="00E2477B"/>
    <w:rsid w:val="00E24D70"/>
    <w:rsid w:val="00E250D3"/>
    <w:rsid w:val="00E255CA"/>
    <w:rsid w:val="00E256FD"/>
    <w:rsid w:val="00E25F91"/>
    <w:rsid w:val="00E2633E"/>
    <w:rsid w:val="00E26A60"/>
    <w:rsid w:val="00E279FF"/>
    <w:rsid w:val="00E27DF5"/>
    <w:rsid w:val="00E307A2"/>
    <w:rsid w:val="00E30CE9"/>
    <w:rsid w:val="00E30FA4"/>
    <w:rsid w:val="00E31047"/>
    <w:rsid w:val="00E3120B"/>
    <w:rsid w:val="00E31C16"/>
    <w:rsid w:val="00E3227C"/>
    <w:rsid w:val="00E32C3B"/>
    <w:rsid w:val="00E341CA"/>
    <w:rsid w:val="00E34BE8"/>
    <w:rsid w:val="00E3641D"/>
    <w:rsid w:val="00E36C74"/>
    <w:rsid w:val="00E36E35"/>
    <w:rsid w:val="00E40FA3"/>
    <w:rsid w:val="00E41D64"/>
    <w:rsid w:val="00E41FAE"/>
    <w:rsid w:val="00E42ACF"/>
    <w:rsid w:val="00E452A6"/>
    <w:rsid w:val="00E45467"/>
    <w:rsid w:val="00E4555A"/>
    <w:rsid w:val="00E45814"/>
    <w:rsid w:val="00E458A9"/>
    <w:rsid w:val="00E45AD8"/>
    <w:rsid w:val="00E45C96"/>
    <w:rsid w:val="00E45E66"/>
    <w:rsid w:val="00E4662B"/>
    <w:rsid w:val="00E466A3"/>
    <w:rsid w:val="00E469D4"/>
    <w:rsid w:val="00E47616"/>
    <w:rsid w:val="00E47897"/>
    <w:rsid w:val="00E4791B"/>
    <w:rsid w:val="00E47A44"/>
    <w:rsid w:val="00E50D12"/>
    <w:rsid w:val="00E51870"/>
    <w:rsid w:val="00E518FD"/>
    <w:rsid w:val="00E51A5E"/>
    <w:rsid w:val="00E51C65"/>
    <w:rsid w:val="00E51D79"/>
    <w:rsid w:val="00E51F51"/>
    <w:rsid w:val="00E51F99"/>
    <w:rsid w:val="00E521F0"/>
    <w:rsid w:val="00E526C1"/>
    <w:rsid w:val="00E527D6"/>
    <w:rsid w:val="00E52A7C"/>
    <w:rsid w:val="00E52C42"/>
    <w:rsid w:val="00E53035"/>
    <w:rsid w:val="00E5313B"/>
    <w:rsid w:val="00E54C2F"/>
    <w:rsid w:val="00E55179"/>
    <w:rsid w:val="00E55447"/>
    <w:rsid w:val="00E556F7"/>
    <w:rsid w:val="00E57C88"/>
    <w:rsid w:val="00E60069"/>
    <w:rsid w:val="00E60543"/>
    <w:rsid w:val="00E61693"/>
    <w:rsid w:val="00E6182C"/>
    <w:rsid w:val="00E618E5"/>
    <w:rsid w:val="00E61C57"/>
    <w:rsid w:val="00E621E7"/>
    <w:rsid w:val="00E623A2"/>
    <w:rsid w:val="00E624A6"/>
    <w:rsid w:val="00E6327E"/>
    <w:rsid w:val="00E64127"/>
    <w:rsid w:val="00E645BC"/>
    <w:rsid w:val="00E64BEC"/>
    <w:rsid w:val="00E65BB4"/>
    <w:rsid w:val="00E66124"/>
    <w:rsid w:val="00E666DC"/>
    <w:rsid w:val="00E66AE2"/>
    <w:rsid w:val="00E66C8A"/>
    <w:rsid w:val="00E6707D"/>
    <w:rsid w:val="00E6781C"/>
    <w:rsid w:val="00E67994"/>
    <w:rsid w:val="00E67C16"/>
    <w:rsid w:val="00E7100F"/>
    <w:rsid w:val="00E71F1D"/>
    <w:rsid w:val="00E74768"/>
    <w:rsid w:val="00E7489D"/>
    <w:rsid w:val="00E75CF5"/>
    <w:rsid w:val="00E75EE6"/>
    <w:rsid w:val="00E76E55"/>
    <w:rsid w:val="00E770DB"/>
    <w:rsid w:val="00E773B2"/>
    <w:rsid w:val="00E778A8"/>
    <w:rsid w:val="00E8007D"/>
    <w:rsid w:val="00E80238"/>
    <w:rsid w:val="00E80D04"/>
    <w:rsid w:val="00E80D15"/>
    <w:rsid w:val="00E81ABC"/>
    <w:rsid w:val="00E81B33"/>
    <w:rsid w:val="00E81B66"/>
    <w:rsid w:val="00E81CE0"/>
    <w:rsid w:val="00E828D4"/>
    <w:rsid w:val="00E82B0B"/>
    <w:rsid w:val="00E83064"/>
    <w:rsid w:val="00E8372D"/>
    <w:rsid w:val="00E83DD7"/>
    <w:rsid w:val="00E840F2"/>
    <w:rsid w:val="00E842BB"/>
    <w:rsid w:val="00E84521"/>
    <w:rsid w:val="00E85F11"/>
    <w:rsid w:val="00E86272"/>
    <w:rsid w:val="00E86DE0"/>
    <w:rsid w:val="00E86FCC"/>
    <w:rsid w:val="00E87793"/>
    <w:rsid w:val="00E87DBA"/>
    <w:rsid w:val="00E9006F"/>
    <w:rsid w:val="00E90091"/>
    <w:rsid w:val="00E90206"/>
    <w:rsid w:val="00E910A3"/>
    <w:rsid w:val="00E9137F"/>
    <w:rsid w:val="00E91914"/>
    <w:rsid w:val="00E91B16"/>
    <w:rsid w:val="00E92303"/>
    <w:rsid w:val="00E92DA9"/>
    <w:rsid w:val="00E93B5D"/>
    <w:rsid w:val="00E93FE3"/>
    <w:rsid w:val="00E9433B"/>
    <w:rsid w:val="00E94493"/>
    <w:rsid w:val="00E94D8E"/>
    <w:rsid w:val="00E95B30"/>
    <w:rsid w:val="00E962FF"/>
    <w:rsid w:val="00E96584"/>
    <w:rsid w:val="00E96785"/>
    <w:rsid w:val="00E9731A"/>
    <w:rsid w:val="00E97903"/>
    <w:rsid w:val="00E97CD7"/>
    <w:rsid w:val="00E97F81"/>
    <w:rsid w:val="00EA135D"/>
    <w:rsid w:val="00EA1D8A"/>
    <w:rsid w:val="00EA2896"/>
    <w:rsid w:val="00EA374F"/>
    <w:rsid w:val="00EA3B64"/>
    <w:rsid w:val="00EA3E3C"/>
    <w:rsid w:val="00EA3FC6"/>
    <w:rsid w:val="00EA59D1"/>
    <w:rsid w:val="00EA6840"/>
    <w:rsid w:val="00EA6CD0"/>
    <w:rsid w:val="00EB0F43"/>
    <w:rsid w:val="00EB1EB5"/>
    <w:rsid w:val="00EB29E9"/>
    <w:rsid w:val="00EB2A13"/>
    <w:rsid w:val="00EB2C34"/>
    <w:rsid w:val="00EB2DD3"/>
    <w:rsid w:val="00EB31E4"/>
    <w:rsid w:val="00EB35A8"/>
    <w:rsid w:val="00EB3BD9"/>
    <w:rsid w:val="00EB5AB6"/>
    <w:rsid w:val="00EB5B66"/>
    <w:rsid w:val="00EB5E94"/>
    <w:rsid w:val="00EB5FC2"/>
    <w:rsid w:val="00EB618E"/>
    <w:rsid w:val="00EB6311"/>
    <w:rsid w:val="00EB6F49"/>
    <w:rsid w:val="00EB7867"/>
    <w:rsid w:val="00EB7870"/>
    <w:rsid w:val="00EB7C83"/>
    <w:rsid w:val="00EC0429"/>
    <w:rsid w:val="00EC0E25"/>
    <w:rsid w:val="00EC174F"/>
    <w:rsid w:val="00EC1830"/>
    <w:rsid w:val="00EC2820"/>
    <w:rsid w:val="00EC2EB7"/>
    <w:rsid w:val="00EC343B"/>
    <w:rsid w:val="00EC42DB"/>
    <w:rsid w:val="00EC4545"/>
    <w:rsid w:val="00EC477D"/>
    <w:rsid w:val="00EC5904"/>
    <w:rsid w:val="00EC59A0"/>
    <w:rsid w:val="00EC5B85"/>
    <w:rsid w:val="00EC5F3E"/>
    <w:rsid w:val="00EC669C"/>
    <w:rsid w:val="00EC70A1"/>
    <w:rsid w:val="00EC724F"/>
    <w:rsid w:val="00EC7389"/>
    <w:rsid w:val="00EC77C9"/>
    <w:rsid w:val="00ED005C"/>
    <w:rsid w:val="00ED0BA0"/>
    <w:rsid w:val="00ED1597"/>
    <w:rsid w:val="00ED17E6"/>
    <w:rsid w:val="00ED1B9C"/>
    <w:rsid w:val="00ED3725"/>
    <w:rsid w:val="00ED3F0F"/>
    <w:rsid w:val="00ED4274"/>
    <w:rsid w:val="00ED4D3E"/>
    <w:rsid w:val="00ED5217"/>
    <w:rsid w:val="00ED575B"/>
    <w:rsid w:val="00ED57BB"/>
    <w:rsid w:val="00ED60B7"/>
    <w:rsid w:val="00ED6E96"/>
    <w:rsid w:val="00ED7AD5"/>
    <w:rsid w:val="00EE00AB"/>
    <w:rsid w:val="00EE0280"/>
    <w:rsid w:val="00EE08D4"/>
    <w:rsid w:val="00EE0F9E"/>
    <w:rsid w:val="00EE0FCC"/>
    <w:rsid w:val="00EE1612"/>
    <w:rsid w:val="00EE2105"/>
    <w:rsid w:val="00EE2A84"/>
    <w:rsid w:val="00EE2DBC"/>
    <w:rsid w:val="00EE3CEE"/>
    <w:rsid w:val="00EE3D8D"/>
    <w:rsid w:val="00EE4C56"/>
    <w:rsid w:val="00EE5059"/>
    <w:rsid w:val="00EE5080"/>
    <w:rsid w:val="00EE52DC"/>
    <w:rsid w:val="00EE5D7D"/>
    <w:rsid w:val="00EE6268"/>
    <w:rsid w:val="00EE6628"/>
    <w:rsid w:val="00EE68D4"/>
    <w:rsid w:val="00EE6A9B"/>
    <w:rsid w:val="00EE6D65"/>
    <w:rsid w:val="00EE6E87"/>
    <w:rsid w:val="00EE7045"/>
    <w:rsid w:val="00EE7401"/>
    <w:rsid w:val="00EE7408"/>
    <w:rsid w:val="00EE783D"/>
    <w:rsid w:val="00EE78AA"/>
    <w:rsid w:val="00EE7A46"/>
    <w:rsid w:val="00EE7D8F"/>
    <w:rsid w:val="00EE7FC9"/>
    <w:rsid w:val="00EF01D9"/>
    <w:rsid w:val="00EF0908"/>
    <w:rsid w:val="00EF0F17"/>
    <w:rsid w:val="00EF1041"/>
    <w:rsid w:val="00EF1310"/>
    <w:rsid w:val="00EF1D54"/>
    <w:rsid w:val="00EF204B"/>
    <w:rsid w:val="00EF32B1"/>
    <w:rsid w:val="00EF33E4"/>
    <w:rsid w:val="00EF3BA3"/>
    <w:rsid w:val="00EF4696"/>
    <w:rsid w:val="00EF4929"/>
    <w:rsid w:val="00EF4C12"/>
    <w:rsid w:val="00EF4E99"/>
    <w:rsid w:val="00EF4F3A"/>
    <w:rsid w:val="00EF593F"/>
    <w:rsid w:val="00EF7D58"/>
    <w:rsid w:val="00F01191"/>
    <w:rsid w:val="00F02105"/>
    <w:rsid w:val="00F02E20"/>
    <w:rsid w:val="00F0309B"/>
    <w:rsid w:val="00F0315D"/>
    <w:rsid w:val="00F035AD"/>
    <w:rsid w:val="00F03FB2"/>
    <w:rsid w:val="00F05296"/>
    <w:rsid w:val="00F052CE"/>
    <w:rsid w:val="00F05377"/>
    <w:rsid w:val="00F05CDC"/>
    <w:rsid w:val="00F062EF"/>
    <w:rsid w:val="00F0721D"/>
    <w:rsid w:val="00F079EE"/>
    <w:rsid w:val="00F1055D"/>
    <w:rsid w:val="00F10AF6"/>
    <w:rsid w:val="00F1108E"/>
    <w:rsid w:val="00F11559"/>
    <w:rsid w:val="00F115DF"/>
    <w:rsid w:val="00F11B5B"/>
    <w:rsid w:val="00F11DA8"/>
    <w:rsid w:val="00F12245"/>
    <w:rsid w:val="00F139D2"/>
    <w:rsid w:val="00F1447D"/>
    <w:rsid w:val="00F14505"/>
    <w:rsid w:val="00F149D3"/>
    <w:rsid w:val="00F14E57"/>
    <w:rsid w:val="00F15D64"/>
    <w:rsid w:val="00F16053"/>
    <w:rsid w:val="00F16735"/>
    <w:rsid w:val="00F1688E"/>
    <w:rsid w:val="00F16893"/>
    <w:rsid w:val="00F17134"/>
    <w:rsid w:val="00F17D48"/>
    <w:rsid w:val="00F201FB"/>
    <w:rsid w:val="00F20947"/>
    <w:rsid w:val="00F20B99"/>
    <w:rsid w:val="00F20D88"/>
    <w:rsid w:val="00F21BFF"/>
    <w:rsid w:val="00F22C64"/>
    <w:rsid w:val="00F22D8A"/>
    <w:rsid w:val="00F22DA3"/>
    <w:rsid w:val="00F23465"/>
    <w:rsid w:val="00F24194"/>
    <w:rsid w:val="00F249E5"/>
    <w:rsid w:val="00F24C03"/>
    <w:rsid w:val="00F24F28"/>
    <w:rsid w:val="00F25551"/>
    <w:rsid w:val="00F25BB7"/>
    <w:rsid w:val="00F25F8E"/>
    <w:rsid w:val="00F2683C"/>
    <w:rsid w:val="00F272EB"/>
    <w:rsid w:val="00F27994"/>
    <w:rsid w:val="00F27D2D"/>
    <w:rsid w:val="00F30221"/>
    <w:rsid w:val="00F31487"/>
    <w:rsid w:val="00F31E49"/>
    <w:rsid w:val="00F32780"/>
    <w:rsid w:val="00F32A00"/>
    <w:rsid w:val="00F32E4C"/>
    <w:rsid w:val="00F336CD"/>
    <w:rsid w:val="00F34AED"/>
    <w:rsid w:val="00F352CA"/>
    <w:rsid w:val="00F3545D"/>
    <w:rsid w:val="00F356D8"/>
    <w:rsid w:val="00F36330"/>
    <w:rsid w:val="00F36676"/>
    <w:rsid w:val="00F36777"/>
    <w:rsid w:val="00F367A2"/>
    <w:rsid w:val="00F36C78"/>
    <w:rsid w:val="00F3796F"/>
    <w:rsid w:val="00F37FCC"/>
    <w:rsid w:val="00F401CE"/>
    <w:rsid w:val="00F4040C"/>
    <w:rsid w:val="00F4048C"/>
    <w:rsid w:val="00F412E6"/>
    <w:rsid w:val="00F41363"/>
    <w:rsid w:val="00F41445"/>
    <w:rsid w:val="00F41FE0"/>
    <w:rsid w:val="00F42B9B"/>
    <w:rsid w:val="00F4305A"/>
    <w:rsid w:val="00F43366"/>
    <w:rsid w:val="00F43CA4"/>
    <w:rsid w:val="00F45344"/>
    <w:rsid w:val="00F45BAF"/>
    <w:rsid w:val="00F45E9F"/>
    <w:rsid w:val="00F46412"/>
    <w:rsid w:val="00F467BE"/>
    <w:rsid w:val="00F47561"/>
    <w:rsid w:val="00F47CFB"/>
    <w:rsid w:val="00F50118"/>
    <w:rsid w:val="00F5040C"/>
    <w:rsid w:val="00F506D2"/>
    <w:rsid w:val="00F508DA"/>
    <w:rsid w:val="00F50A62"/>
    <w:rsid w:val="00F51118"/>
    <w:rsid w:val="00F516F2"/>
    <w:rsid w:val="00F518F1"/>
    <w:rsid w:val="00F51C2E"/>
    <w:rsid w:val="00F51CD8"/>
    <w:rsid w:val="00F520D0"/>
    <w:rsid w:val="00F529B4"/>
    <w:rsid w:val="00F53B49"/>
    <w:rsid w:val="00F554C7"/>
    <w:rsid w:val="00F557C3"/>
    <w:rsid w:val="00F557DE"/>
    <w:rsid w:val="00F55E76"/>
    <w:rsid w:val="00F57212"/>
    <w:rsid w:val="00F573BB"/>
    <w:rsid w:val="00F57B34"/>
    <w:rsid w:val="00F6092B"/>
    <w:rsid w:val="00F61407"/>
    <w:rsid w:val="00F615CE"/>
    <w:rsid w:val="00F61C21"/>
    <w:rsid w:val="00F62379"/>
    <w:rsid w:val="00F630FA"/>
    <w:rsid w:val="00F640A3"/>
    <w:rsid w:val="00F658A9"/>
    <w:rsid w:val="00F660A3"/>
    <w:rsid w:val="00F67CD0"/>
    <w:rsid w:val="00F70452"/>
    <w:rsid w:val="00F71118"/>
    <w:rsid w:val="00F71825"/>
    <w:rsid w:val="00F71E17"/>
    <w:rsid w:val="00F7201B"/>
    <w:rsid w:val="00F7201F"/>
    <w:rsid w:val="00F72D06"/>
    <w:rsid w:val="00F72D6A"/>
    <w:rsid w:val="00F7383B"/>
    <w:rsid w:val="00F7390E"/>
    <w:rsid w:val="00F73AEF"/>
    <w:rsid w:val="00F73B01"/>
    <w:rsid w:val="00F73C35"/>
    <w:rsid w:val="00F73DAC"/>
    <w:rsid w:val="00F74F6F"/>
    <w:rsid w:val="00F751BC"/>
    <w:rsid w:val="00F75656"/>
    <w:rsid w:val="00F759FF"/>
    <w:rsid w:val="00F761B5"/>
    <w:rsid w:val="00F76C69"/>
    <w:rsid w:val="00F77236"/>
    <w:rsid w:val="00F80000"/>
    <w:rsid w:val="00F80345"/>
    <w:rsid w:val="00F803F3"/>
    <w:rsid w:val="00F821DD"/>
    <w:rsid w:val="00F830DB"/>
    <w:rsid w:val="00F83CBB"/>
    <w:rsid w:val="00F83F0F"/>
    <w:rsid w:val="00F841D8"/>
    <w:rsid w:val="00F84266"/>
    <w:rsid w:val="00F84366"/>
    <w:rsid w:val="00F84824"/>
    <w:rsid w:val="00F84981"/>
    <w:rsid w:val="00F849B3"/>
    <w:rsid w:val="00F84A49"/>
    <w:rsid w:val="00F84A5A"/>
    <w:rsid w:val="00F84DAE"/>
    <w:rsid w:val="00F84E83"/>
    <w:rsid w:val="00F84F84"/>
    <w:rsid w:val="00F85456"/>
    <w:rsid w:val="00F85A77"/>
    <w:rsid w:val="00F85C00"/>
    <w:rsid w:val="00F85FD9"/>
    <w:rsid w:val="00F871FF"/>
    <w:rsid w:val="00F903D2"/>
    <w:rsid w:val="00F90BBB"/>
    <w:rsid w:val="00F91119"/>
    <w:rsid w:val="00F911F9"/>
    <w:rsid w:val="00F91311"/>
    <w:rsid w:val="00F91394"/>
    <w:rsid w:val="00F91ADF"/>
    <w:rsid w:val="00F91F1A"/>
    <w:rsid w:val="00F92590"/>
    <w:rsid w:val="00F92C3C"/>
    <w:rsid w:val="00F93331"/>
    <w:rsid w:val="00F93359"/>
    <w:rsid w:val="00F937CB"/>
    <w:rsid w:val="00F94567"/>
    <w:rsid w:val="00F94756"/>
    <w:rsid w:val="00F9528B"/>
    <w:rsid w:val="00F953A7"/>
    <w:rsid w:val="00F95755"/>
    <w:rsid w:val="00F96BFF"/>
    <w:rsid w:val="00F97F84"/>
    <w:rsid w:val="00FA0430"/>
    <w:rsid w:val="00FA0E71"/>
    <w:rsid w:val="00FA14B1"/>
    <w:rsid w:val="00FA1CA5"/>
    <w:rsid w:val="00FA2227"/>
    <w:rsid w:val="00FA2427"/>
    <w:rsid w:val="00FA2572"/>
    <w:rsid w:val="00FA27F1"/>
    <w:rsid w:val="00FA2E71"/>
    <w:rsid w:val="00FA342E"/>
    <w:rsid w:val="00FA37B8"/>
    <w:rsid w:val="00FA3850"/>
    <w:rsid w:val="00FA3E72"/>
    <w:rsid w:val="00FA3EAA"/>
    <w:rsid w:val="00FA4B93"/>
    <w:rsid w:val="00FA50DB"/>
    <w:rsid w:val="00FA6163"/>
    <w:rsid w:val="00FA7922"/>
    <w:rsid w:val="00FA7FB4"/>
    <w:rsid w:val="00FB074B"/>
    <w:rsid w:val="00FB09DB"/>
    <w:rsid w:val="00FB11CF"/>
    <w:rsid w:val="00FB14FE"/>
    <w:rsid w:val="00FB1661"/>
    <w:rsid w:val="00FB1D4A"/>
    <w:rsid w:val="00FB26B2"/>
    <w:rsid w:val="00FB2A02"/>
    <w:rsid w:val="00FB31F9"/>
    <w:rsid w:val="00FB3336"/>
    <w:rsid w:val="00FB4FE0"/>
    <w:rsid w:val="00FB51BB"/>
    <w:rsid w:val="00FB5D84"/>
    <w:rsid w:val="00FB5F4C"/>
    <w:rsid w:val="00FB6030"/>
    <w:rsid w:val="00FB711B"/>
    <w:rsid w:val="00FB713C"/>
    <w:rsid w:val="00FB7409"/>
    <w:rsid w:val="00FB79A1"/>
    <w:rsid w:val="00FB7AEA"/>
    <w:rsid w:val="00FC0493"/>
    <w:rsid w:val="00FC1C02"/>
    <w:rsid w:val="00FC2C4F"/>
    <w:rsid w:val="00FC309C"/>
    <w:rsid w:val="00FC30B6"/>
    <w:rsid w:val="00FC333B"/>
    <w:rsid w:val="00FC3C5C"/>
    <w:rsid w:val="00FC5907"/>
    <w:rsid w:val="00FC62B2"/>
    <w:rsid w:val="00FC73A2"/>
    <w:rsid w:val="00FC78DC"/>
    <w:rsid w:val="00FC7B6F"/>
    <w:rsid w:val="00FD021D"/>
    <w:rsid w:val="00FD027E"/>
    <w:rsid w:val="00FD04B9"/>
    <w:rsid w:val="00FD06B0"/>
    <w:rsid w:val="00FD0C87"/>
    <w:rsid w:val="00FD0DDE"/>
    <w:rsid w:val="00FD20CC"/>
    <w:rsid w:val="00FD259F"/>
    <w:rsid w:val="00FD25EB"/>
    <w:rsid w:val="00FD3179"/>
    <w:rsid w:val="00FD3409"/>
    <w:rsid w:val="00FD35CA"/>
    <w:rsid w:val="00FD36A3"/>
    <w:rsid w:val="00FD4783"/>
    <w:rsid w:val="00FD4ADC"/>
    <w:rsid w:val="00FD52E8"/>
    <w:rsid w:val="00FD57A0"/>
    <w:rsid w:val="00FD59DC"/>
    <w:rsid w:val="00FD6348"/>
    <w:rsid w:val="00FD6715"/>
    <w:rsid w:val="00FD6AFE"/>
    <w:rsid w:val="00FD6F83"/>
    <w:rsid w:val="00FD7025"/>
    <w:rsid w:val="00FD7383"/>
    <w:rsid w:val="00FD7546"/>
    <w:rsid w:val="00FD7A65"/>
    <w:rsid w:val="00FE05F0"/>
    <w:rsid w:val="00FE0A2D"/>
    <w:rsid w:val="00FE0D38"/>
    <w:rsid w:val="00FE19AC"/>
    <w:rsid w:val="00FE1A89"/>
    <w:rsid w:val="00FE1B12"/>
    <w:rsid w:val="00FE32A9"/>
    <w:rsid w:val="00FE37F0"/>
    <w:rsid w:val="00FE4AF3"/>
    <w:rsid w:val="00FE4DEC"/>
    <w:rsid w:val="00FE602C"/>
    <w:rsid w:val="00FE6799"/>
    <w:rsid w:val="00FE7790"/>
    <w:rsid w:val="00FF16A4"/>
    <w:rsid w:val="00FF1FF9"/>
    <w:rsid w:val="00FF21E7"/>
    <w:rsid w:val="00FF3063"/>
    <w:rsid w:val="00FF3BCC"/>
    <w:rsid w:val="00FF526A"/>
    <w:rsid w:val="00FF5CD6"/>
    <w:rsid w:val="00FF5D99"/>
    <w:rsid w:val="00FF5F7B"/>
    <w:rsid w:val="00FF6067"/>
    <w:rsid w:val="00FF66B9"/>
    <w:rsid w:val="00FF673C"/>
    <w:rsid w:val="00FF6C05"/>
    <w:rsid w:val="00FF7B45"/>
    <w:rsid w:val="00FF7FFC"/>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221"/>
    <o:shapelayout v:ext="edit">
      <o:idmap v:ext="edit" data="2"/>
    </o:shapelayout>
  </w:shapeDefaults>
  <w:decimalSymbol w:val="."/>
  <w:listSeparator w:val=","/>
  <w14:docId w14:val="1795FB5E"/>
  <w15:docId w15:val="{A484D226-A135-44DF-BE5F-6E371117A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w:eastAsia="Times New Roman" w:hAnsi="Times" w:cs="Times New Roman"/>
        <w:lang w:val="en-AU" w:eastAsia="en-A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uiPriority="99"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6635"/>
    <w:pPr>
      <w:spacing w:line="240" w:lineRule="atLeast"/>
    </w:pPr>
    <w:rPr>
      <w:rFonts w:ascii="Arial" w:hAnsi="Arial"/>
      <w:lang w:eastAsia="en-US"/>
    </w:rPr>
  </w:style>
  <w:style w:type="paragraph" w:styleId="Heading1">
    <w:name w:val="heading 1"/>
    <w:basedOn w:val="Normal"/>
    <w:next w:val="BodyText"/>
    <w:qFormat/>
    <w:rsid w:val="00FF4651"/>
    <w:pPr>
      <w:keepNext/>
      <w:pBdr>
        <w:top w:val="single" w:sz="6" w:space="6" w:color="000000"/>
      </w:pBdr>
      <w:spacing w:after="240"/>
      <w:outlineLvl w:val="0"/>
    </w:pPr>
    <w:rPr>
      <w:b/>
      <w:color w:val="0047BB"/>
      <w:kern w:val="28"/>
      <w:sz w:val="28"/>
      <w:szCs w:val="28"/>
    </w:rPr>
  </w:style>
  <w:style w:type="paragraph" w:styleId="Heading2">
    <w:name w:val="heading 2"/>
    <w:basedOn w:val="Normal"/>
    <w:next w:val="BodyText"/>
    <w:link w:val="Heading2Char"/>
    <w:qFormat/>
    <w:rsid w:val="00342D3D"/>
    <w:pPr>
      <w:keepNext/>
      <w:spacing w:after="240"/>
      <w:outlineLvl w:val="1"/>
    </w:pPr>
    <w:rPr>
      <w:b/>
    </w:rPr>
  </w:style>
  <w:style w:type="paragraph" w:styleId="Heading3">
    <w:name w:val="heading 3"/>
    <w:basedOn w:val="Heading2"/>
    <w:qFormat/>
    <w:rsid w:val="00342D3D"/>
    <w:pPr>
      <w:keepNext w:val="0"/>
      <w:numPr>
        <w:ilvl w:val="2"/>
      </w:numPr>
      <w:outlineLvl w:val="2"/>
    </w:pPr>
    <w:rPr>
      <w:b w:val="0"/>
    </w:rPr>
  </w:style>
  <w:style w:type="paragraph" w:styleId="Heading4">
    <w:name w:val="heading 4"/>
    <w:basedOn w:val="BodyText"/>
    <w:qFormat/>
    <w:rsid w:val="00342D3D"/>
    <w:pPr>
      <w:ind w:left="0"/>
      <w:outlineLvl w:val="3"/>
    </w:pPr>
  </w:style>
  <w:style w:type="paragraph" w:styleId="Heading5">
    <w:name w:val="heading 5"/>
    <w:basedOn w:val="BodyText"/>
    <w:qFormat/>
    <w:rsid w:val="00342D3D"/>
    <w:pPr>
      <w:ind w:left="0"/>
      <w:outlineLvl w:val="4"/>
    </w:pPr>
  </w:style>
  <w:style w:type="paragraph" w:styleId="Heading6">
    <w:name w:val="heading 6"/>
    <w:basedOn w:val="Heading1"/>
    <w:next w:val="BodyText"/>
    <w:rsid w:val="005C5CAB"/>
    <w:pPr>
      <w:numPr>
        <w:numId w:val="13"/>
      </w:numPr>
      <w:tabs>
        <w:tab w:val="left" w:pos="2268"/>
      </w:tabs>
      <w:outlineLvl w:val="5"/>
    </w:pPr>
  </w:style>
  <w:style w:type="paragraph" w:styleId="Heading7">
    <w:name w:val="heading 7"/>
    <w:basedOn w:val="Heading1"/>
    <w:next w:val="BodyText"/>
    <w:qFormat/>
    <w:rsid w:val="00342D3D"/>
    <w:pPr>
      <w:tabs>
        <w:tab w:val="num" w:pos="567"/>
      </w:tabs>
      <w:ind w:left="1134" w:hanging="567"/>
      <w:outlineLvl w:val="6"/>
    </w:pPr>
  </w:style>
  <w:style w:type="paragraph" w:styleId="Heading8">
    <w:name w:val="heading 8"/>
    <w:basedOn w:val="Heading1"/>
    <w:next w:val="BodyText"/>
    <w:qFormat/>
    <w:rsid w:val="00AE409E"/>
    <w:pPr>
      <w:numPr>
        <w:numId w:val="18"/>
      </w:numPr>
      <w:pBdr>
        <w:top w:val="single" w:sz="4" w:space="6" w:color="auto"/>
      </w:pBdr>
      <w:tabs>
        <w:tab w:val="clear" w:pos="567"/>
        <w:tab w:val="left" w:pos="2268"/>
      </w:tabs>
      <w:ind w:left="2268" w:hanging="2268"/>
      <w:outlineLvl w:val="7"/>
    </w:pPr>
  </w:style>
  <w:style w:type="paragraph" w:styleId="Heading9">
    <w:name w:val="heading 9"/>
    <w:basedOn w:val="Heading1NoNumber"/>
    <w:next w:val="BodyText"/>
    <w:qFormat/>
    <w:rsid w:val="00780476"/>
    <w:pPr>
      <w:numPr>
        <w:numId w:val="19"/>
      </w:numPr>
      <w:pBdr>
        <w:top w:val="none" w:sz="0" w:space="0" w:color="auto"/>
      </w:pBdr>
      <w:tabs>
        <w:tab w:val="clear" w:pos="567"/>
        <w:tab w:val="left" w:pos="1134"/>
      </w:tabs>
      <w:ind w:left="0" w:firstLine="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
    <w:name w:val="Table"/>
    <w:basedOn w:val="Normal"/>
    <w:rsid w:val="00342D3D"/>
    <w:pPr>
      <w:spacing w:before="120" w:after="120"/>
    </w:pPr>
  </w:style>
  <w:style w:type="paragraph" w:customStyle="1" w:styleId="BodyTextNoIndent">
    <w:name w:val="Body Text No Indent"/>
    <w:basedOn w:val="BodyText"/>
    <w:rsid w:val="00342D3D"/>
    <w:pPr>
      <w:ind w:left="0"/>
    </w:pPr>
  </w:style>
  <w:style w:type="table" w:styleId="TableGrid">
    <w:name w:val="Table Grid"/>
    <w:basedOn w:val="TableNormal"/>
    <w:rsid w:val="00342D3D"/>
    <w:pPr>
      <w:spacing w:before="120" w:after="120" w:line="240" w:lineRule="atLeast"/>
    </w:pPr>
    <w:rPr>
      <w:rFonts w:ascii="Arial" w:hAnsi="Arial"/>
    </w:rPr>
    <w:tblPr/>
  </w:style>
  <w:style w:type="paragraph" w:styleId="Header">
    <w:name w:val="header"/>
    <w:aliases w:val=" HR"/>
    <w:basedOn w:val="Normal"/>
    <w:link w:val="HeaderChar"/>
    <w:uiPriority w:val="99"/>
    <w:rsid w:val="00342D3D"/>
  </w:style>
  <w:style w:type="paragraph" w:customStyle="1" w:styleId="DeedParties">
    <w:name w:val="Deed_Parties"/>
    <w:basedOn w:val="BodyText"/>
    <w:rsid w:val="00342D3D"/>
    <w:pPr>
      <w:numPr>
        <w:numId w:val="9"/>
      </w:numPr>
      <w:spacing w:after="120"/>
    </w:pPr>
  </w:style>
  <w:style w:type="paragraph" w:customStyle="1" w:styleId="DeedSubHeading">
    <w:name w:val="Deed_SubHeading"/>
    <w:basedOn w:val="Normal"/>
    <w:rsid w:val="00342D3D"/>
    <w:pPr>
      <w:spacing w:before="120" w:line="440" w:lineRule="exact"/>
    </w:pPr>
    <w:rPr>
      <w:spacing w:val="-8"/>
      <w:sz w:val="44"/>
      <w:szCs w:val="44"/>
    </w:rPr>
  </w:style>
  <w:style w:type="paragraph" w:customStyle="1" w:styleId="DeedTitle">
    <w:name w:val="Deed_Title"/>
    <w:basedOn w:val="Normal"/>
    <w:rsid w:val="00342D3D"/>
    <w:pPr>
      <w:spacing w:before="260"/>
    </w:pPr>
    <w:rPr>
      <w:b/>
      <w:sz w:val="24"/>
      <w:szCs w:val="24"/>
    </w:rPr>
  </w:style>
  <w:style w:type="character" w:styleId="FollowedHyperlink">
    <w:name w:val="FollowedHyperlink"/>
    <w:basedOn w:val="DefaultParagraphFont"/>
    <w:semiHidden/>
    <w:rsid w:val="00342D3D"/>
    <w:rPr>
      <w:color w:val="800080"/>
      <w:u w:val="single"/>
    </w:rPr>
  </w:style>
  <w:style w:type="paragraph" w:styleId="NormalWeb">
    <w:name w:val="Normal (Web)"/>
    <w:basedOn w:val="Normal"/>
    <w:uiPriority w:val="99"/>
    <w:semiHidden/>
    <w:rsid w:val="00342D3D"/>
    <w:rPr>
      <w:szCs w:val="24"/>
    </w:rPr>
  </w:style>
  <w:style w:type="character" w:styleId="PageNumber">
    <w:name w:val="page number"/>
    <w:basedOn w:val="DefaultParagraphFont"/>
    <w:rsid w:val="003F0327"/>
    <w:rPr>
      <w:rFonts w:ascii="Arial" w:hAnsi="Arial"/>
      <w:b/>
      <w:color w:val="auto"/>
      <w:sz w:val="14"/>
      <w:szCs w:val="16"/>
    </w:rPr>
  </w:style>
  <w:style w:type="character" w:styleId="Strong">
    <w:name w:val="Strong"/>
    <w:basedOn w:val="DefaultParagraphFont"/>
    <w:uiPriority w:val="22"/>
    <w:qFormat/>
    <w:rsid w:val="00342D3D"/>
    <w:rPr>
      <w:rFonts w:ascii="Arial" w:hAnsi="Arial"/>
      <w:b/>
      <w:bCs/>
      <w:sz w:val="20"/>
    </w:rPr>
  </w:style>
  <w:style w:type="numbering" w:styleId="111111">
    <w:name w:val="Outline List 2"/>
    <w:basedOn w:val="NoList"/>
    <w:semiHidden/>
    <w:rsid w:val="00342D3D"/>
    <w:pPr>
      <w:numPr>
        <w:numId w:val="7"/>
      </w:numPr>
    </w:pPr>
  </w:style>
  <w:style w:type="paragraph" w:customStyle="1" w:styleId="Sch1">
    <w:name w:val="Sch 1"/>
    <w:basedOn w:val="Heading1"/>
    <w:next w:val="BodyText"/>
    <w:qFormat/>
    <w:rsid w:val="00342D3D"/>
    <w:pPr>
      <w:numPr>
        <w:ilvl w:val="1"/>
        <w:numId w:val="13"/>
      </w:numPr>
      <w:pBdr>
        <w:top w:val="single" w:sz="4" w:space="6" w:color="auto"/>
      </w:pBdr>
    </w:pPr>
  </w:style>
  <w:style w:type="paragraph" w:styleId="BalloonText">
    <w:name w:val="Balloon Text"/>
    <w:basedOn w:val="Normal"/>
    <w:semiHidden/>
    <w:rsid w:val="00342D3D"/>
    <w:rPr>
      <w:rFonts w:ascii="Tahoma" w:hAnsi="Tahoma" w:cs="Tahoma"/>
      <w:sz w:val="16"/>
      <w:szCs w:val="16"/>
    </w:rPr>
  </w:style>
  <w:style w:type="paragraph" w:styleId="Caption">
    <w:name w:val="caption"/>
    <w:basedOn w:val="Normal"/>
    <w:next w:val="Normal"/>
    <w:uiPriority w:val="35"/>
    <w:qFormat/>
    <w:rsid w:val="00342D3D"/>
    <w:pPr>
      <w:spacing w:before="120" w:after="120"/>
    </w:pPr>
    <w:rPr>
      <w:b/>
      <w:bCs/>
    </w:rPr>
  </w:style>
  <w:style w:type="character" w:styleId="CommentReference">
    <w:name w:val="annotation reference"/>
    <w:basedOn w:val="DefaultParagraphFont"/>
    <w:semiHidden/>
    <w:rsid w:val="00342D3D"/>
    <w:rPr>
      <w:sz w:val="16"/>
      <w:szCs w:val="16"/>
    </w:rPr>
  </w:style>
  <w:style w:type="paragraph" w:styleId="CommentText">
    <w:name w:val="annotation text"/>
    <w:basedOn w:val="Normal"/>
    <w:semiHidden/>
    <w:rsid w:val="00342D3D"/>
  </w:style>
  <w:style w:type="paragraph" w:styleId="CommentSubject">
    <w:name w:val="annotation subject"/>
    <w:basedOn w:val="CommentText"/>
    <w:next w:val="CommentText"/>
    <w:semiHidden/>
    <w:rsid w:val="00342D3D"/>
    <w:rPr>
      <w:b/>
      <w:bCs/>
    </w:rPr>
  </w:style>
  <w:style w:type="paragraph" w:styleId="DocumentMap">
    <w:name w:val="Document Map"/>
    <w:basedOn w:val="Normal"/>
    <w:semiHidden/>
    <w:rsid w:val="00342D3D"/>
    <w:pPr>
      <w:shd w:val="clear" w:color="auto" w:fill="000080"/>
    </w:pPr>
    <w:rPr>
      <w:rFonts w:ascii="Tahoma" w:hAnsi="Tahoma" w:cs="Tahoma"/>
    </w:rPr>
  </w:style>
  <w:style w:type="character" w:styleId="EndnoteReference">
    <w:name w:val="endnote reference"/>
    <w:basedOn w:val="DefaultParagraphFont"/>
    <w:semiHidden/>
    <w:rsid w:val="00342D3D"/>
    <w:rPr>
      <w:vertAlign w:val="superscript"/>
    </w:rPr>
  </w:style>
  <w:style w:type="paragraph" w:styleId="EndnoteText">
    <w:name w:val="endnote text"/>
    <w:basedOn w:val="Normal"/>
    <w:rsid w:val="00342D3D"/>
    <w:rPr>
      <w:sz w:val="16"/>
    </w:rPr>
  </w:style>
  <w:style w:type="character" w:styleId="FootnoteReference">
    <w:name w:val="footnote reference"/>
    <w:basedOn w:val="DefaultParagraphFont"/>
    <w:semiHidden/>
    <w:rsid w:val="00342D3D"/>
    <w:rPr>
      <w:rFonts w:ascii="Arial" w:hAnsi="Arial"/>
      <w:vertAlign w:val="superscript"/>
    </w:rPr>
  </w:style>
  <w:style w:type="paragraph" w:styleId="FootnoteText">
    <w:name w:val="footnote text"/>
    <w:basedOn w:val="Normal"/>
    <w:semiHidden/>
    <w:rsid w:val="00342D3D"/>
    <w:pPr>
      <w:spacing w:after="60" w:line="180" w:lineRule="exact"/>
      <w:ind w:left="85" w:hanging="85"/>
    </w:pPr>
    <w:rPr>
      <w:sz w:val="16"/>
      <w:szCs w:val="16"/>
    </w:rPr>
  </w:style>
  <w:style w:type="paragraph" w:styleId="Index1">
    <w:name w:val="index 1"/>
    <w:basedOn w:val="Normal"/>
    <w:next w:val="Normal"/>
    <w:autoRedefine/>
    <w:semiHidden/>
    <w:rsid w:val="00342D3D"/>
    <w:pPr>
      <w:ind w:left="200" w:hanging="200"/>
    </w:pPr>
  </w:style>
  <w:style w:type="paragraph" w:styleId="Index2">
    <w:name w:val="index 2"/>
    <w:basedOn w:val="Normal"/>
    <w:next w:val="Normal"/>
    <w:autoRedefine/>
    <w:semiHidden/>
    <w:rsid w:val="00342D3D"/>
    <w:pPr>
      <w:ind w:left="400" w:hanging="200"/>
    </w:pPr>
  </w:style>
  <w:style w:type="paragraph" w:styleId="Index3">
    <w:name w:val="index 3"/>
    <w:basedOn w:val="Normal"/>
    <w:next w:val="Normal"/>
    <w:autoRedefine/>
    <w:semiHidden/>
    <w:rsid w:val="00342D3D"/>
    <w:pPr>
      <w:ind w:left="600" w:hanging="200"/>
    </w:pPr>
  </w:style>
  <w:style w:type="paragraph" w:styleId="Index4">
    <w:name w:val="index 4"/>
    <w:basedOn w:val="Normal"/>
    <w:next w:val="Normal"/>
    <w:autoRedefine/>
    <w:semiHidden/>
    <w:rsid w:val="00342D3D"/>
    <w:pPr>
      <w:ind w:left="800" w:hanging="200"/>
    </w:pPr>
  </w:style>
  <w:style w:type="paragraph" w:styleId="Index5">
    <w:name w:val="index 5"/>
    <w:basedOn w:val="Normal"/>
    <w:next w:val="Normal"/>
    <w:autoRedefine/>
    <w:semiHidden/>
    <w:rsid w:val="00342D3D"/>
    <w:pPr>
      <w:ind w:left="1000" w:hanging="200"/>
    </w:pPr>
  </w:style>
  <w:style w:type="paragraph" w:styleId="Index6">
    <w:name w:val="index 6"/>
    <w:basedOn w:val="Normal"/>
    <w:next w:val="Normal"/>
    <w:autoRedefine/>
    <w:semiHidden/>
    <w:rsid w:val="00342D3D"/>
    <w:pPr>
      <w:ind w:left="1200" w:hanging="200"/>
    </w:pPr>
  </w:style>
  <w:style w:type="paragraph" w:styleId="Index7">
    <w:name w:val="index 7"/>
    <w:basedOn w:val="Normal"/>
    <w:next w:val="Normal"/>
    <w:autoRedefine/>
    <w:semiHidden/>
    <w:rsid w:val="00342D3D"/>
    <w:pPr>
      <w:ind w:left="1400" w:hanging="200"/>
    </w:pPr>
  </w:style>
  <w:style w:type="paragraph" w:styleId="Index8">
    <w:name w:val="index 8"/>
    <w:basedOn w:val="Normal"/>
    <w:next w:val="Normal"/>
    <w:autoRedefine/>
    <w:semiHidden/>
    <w:rsid w:val="00342D3D"/>
    <w:pPr>
      <w:ind w:left="1600" w:hanging="200"/>
    </w:pPr>
  </w:style>
  <w:style w:type="paragraph" w:styleId="Index9">
    <w:name w:val="index 9"/>
    <w:basedOn w:val="Normal"/>
    <w:next w:val="Normal"/>
    <w:autoRedefine/>
    <w:semiHidden/>
    <w:rsid w:val="00342D3D"/>
    <w:pPr>
      <w:ind w:left="1800" w:hanging="200"/>
    </w:pPr>
  </w:style>
  <w:style w:type="paragraph" w:styleId="IndexHeading">
    <w:name w:val="index heading"/>
    <w:basedOn w:val="Normal"/>
    <w:next w:val="Index1"/>
    <w:semiHidden/>
    <w:rsid w:val="00342D3D"/>
    <w:rPr>
      <w:rFonts w:cs="Arial"/>
      <w:b/>
      <w:bCs/>
    </w:rPr>
  </w:style>
  <w:style w:type="paragraph" w:styleId="MacroText">
    <w:name w:val="macro"/>
    <w:semiHidden/>
    <w:rsid w:val="00342D3D"/>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color w:val="333333"/>
      <w:lang w:eastAsia="en-US"/>
    </w:rPr>
  </w:style>
  <w:style w:type="paragraph" w:styleId="TableofAuthorities">
    <w:name w:val="table of authorities"/>
    <w:basedOn w:val="Normal"/>
    <w:next w:val="Normal"/>
    <w:semiHidden/>
    <w:rsid w:val="00342D3D"/>
    <w:pPr>
      <w:ind w:left="200" w:hanging="200"/>
    </w:pPr>
  </w:style>
  <w:style w:type="paragraph" w:styleId="TableofFigures">
    <w:name w:val="table of figures"/>
    <w:basedOn w:val="Normal"/>
    <w:next w:val="Normal"/>
    <w:semiHidden/>
    <w:rsid w:val="00342D3D"/>
    <w:pPr>
      <w:ind w:left="400" w:hanging="400"/>
    </w:pPr>
  </w:style>
  <w:style w:type="paragraph" w:styleId="TOAHeading">
    <w:name w:val="toa heading"/>
    <w:basedOn w:val="Normal"/>
    <w:next w:val="Normal"/>
    <w:semiHidden/>
    <w:rsid w:val="00342D3D"/>
    <w:pPr>
      <w:spacing w:before="120"/>
    </w:pPr>
    <w:rPr>
      <w:rFonts w:cs="Arial"/>
      <w:b/>
      <w:bCs/>
      <w:sz w:val="24"/>
      <w:szCs w:val="24"/>
    </w:rPr>
  </w:style>
  <w:style w:type="paragraph" w:styleId="TOC1">
    <w:name w:val="toc 1"/>
    <w:basedOn w:val="Normal"/>
    <w:next w:val="Normal"/>
    <w:uiPriority w:val="39"/>
    <w:rsid w:val="00342D3D"/>
    <w:pPr>
      <w:tabs>
        <w:tab w:val="right" w:pos="7655"/>
      </w:tabs>
      <w:spacing w:after="240"/>
      <w:ind w:left="1701" w:right="1985" w:hanging="567"/>
    </w:pPr>
  </w:style>
  <w:style w:type="paragraph" w:styleId="TOC2">
    <w:name w:val="toc 2"/>
    <w:basedOn w:val="TOC1"/>
    <w:next w:val="TOC1"/>
    <w:uiPriority w:val="39"/>
    <w:rsid w:val="00342D3D"/>
    <w:pPr>
      <w:ind w:left="2268"/>
    </w:pPr>
    <w:rPr>
      <w:noProof/>
      <w:lang w:eastAsia="en-AU"/>
    </w:rPr>
  </w:style>
  <w:style w:type="paragraph" w:styleId="TOC3">
    <w:name w:val="toc 3"/>
    <w:basedOn w:val="TOC2"/>
    <w:uiPriority w:val="39"/>
    <w:rsid w:val="00342D3D"/>
    <w:pPr>
      <w:tabs>
        <w:tab w:val="left" w:pos="2835"/>
      </w:tabs>
    </w:pPr>
  </w:style>
  <w:style w:type="paragraph" w:styleId="TOC4">
    <w:name w:val="toc 4"/>
    <w:basedOn w:val="Normal"/>
    <w:rsid w:val="00EF0C14"/>
    <w:pPr>
      <w:tabs>
        <w:tab w:val="left" w:pos="1843"/>
        <w:tab w:val="left" w:pos="1985"/>
        <w:tab w:val="left" w:pos="2268"/>
        <w:tab w:val="left" w:pos="2552"/>
        <w:tab w:val="right" w:pos="7655"/>
      </w:tabs>
      <w:spacing w:after="240"/>
      <w:ind w:left="2268" w:right="1985" w:hanging="1134"/>
    </w:pPr>
  </w:style>
  <w:style w:type="paragraph" w:styleId="TOC5">
    <w:name w:val="toc 5"/>
    <w:basedOn w:val="TOC4"/>
    <w:rsid w:val="00342D3D"/>
  </w:style>
  <w:style w:type="paragraph" w:styleId="TOC6">
    <w:name w:val="toc 6"/>
    <w:basedOn w:val="Normal"/>
    <w:semiHidden/>
    <w:rsid w:val="00342D3D"/>
  </w:style>
  <w:style w:type="paragraph" w:styleId="TOC7">
    <w:name w:val="toc 7"/>
    <w:basedOn w:val="Normal"/>
    <w:semiHidden/>
    <w:rsid w:val="00342D3D"/>
  </w:style>
  <w:style w:type="paragraph" w:styleId="TOC8">
    <w:name w:val="toc 8"/>
    <w:basedOn w:val="Normal"/>
    <w:semiHidden/>
    <w:rsid w:val="00342D3D"/>
  </w:style>
  <w:style w:type="paragraph" w:styleId="TOC9">
    <w:name w:val="toc 9"/>
    <w:basedOn w:val="Normal"/>
    <w:semiHidden/>
    <w:rsid w:val="00342D3D"/>
  </w:style>
  <w:style w:type="paragraph" w:customStyle="1" w:styleId="Heading1NoNumber">
    <w:name w:val="Heading 1 No Number"/>
    <w:basedOn w:val="Heading1"/>
    <w:next w:val="Normal"/>
    <w:rsid w:val="00FF4651"/>
    <w:pPr>
      <w:ind w:firstLine="567"/>
    </w:pPr>
  </w:style>
  <w:style w:type="paragraph" w:customStyle="1" w:styleId="DeedAttachment">
    <w:name w:val="Deed_Attachment"/>
    <w:basedOn w:val="Normal"/>
    <w:next w:val="BodyText"/>
    <w:semiHidden/>
    <w:rsid w:val="00342D3D"/>
    <w:pPr>
      <w:numPr>
        <w:numId w:val="10"/>
      </w:numPr>
      <w:spacing w:line="260" w:lineRule="atLeast"/>
    </w:pPr>
    <w:rPr>
      <w:b/>
      <w:bCs/>
      <w:color w:val="195988"/>
      <w:sz w:val="28"/>
      <w:szCs w:val="28"/>
    </w:rPr>
  </w:style>
  <w:style w:type="character" w:styleId="Hyperlink">
    <w:name w:val="Hyperlink"/>
    <w:basedOn w:val="DefaultParagraphFont"/>
    <w:uiPriority w:val="99"/>
    <w:rsid w:val="00342D3D"/>
    <w:rPr>
      <w:color w:val="0000FF"/>
      <w:u w:val="single"/>
    </w:rPr>
  </w:style>
  <w:style w:type="paragraph" w:customStyle="1" w:styleId="DeedPart">
    <w:name w:val="Deed_Part"/>
    <w:basedOn w:val="Heading1NoNumber"/>
    <w:next w:val="BodyText"/>
    <w:semiHidden/>
    <w:rsid w:val="00342D3D"/>
    <w:pPr>
      <w:pBdr>
        <w:top w:val="none" w:sz="0" w:space="0" w:color="auto"/>
      </w:pBdr>
      <w:ind w:left="-1134" w:firstLine="0"/>
    </w:pPr>
  </w:style>
  <w:style w:type="paragraph" w:customStyle="1" w:styleId="PrecListBullet">
    <w:name w:val="Prec List Bullet"/>
    <w:basedOn w:val="ListBullet"/>
    <w:rsid w:val="00342D3D"/>
    <w:pPr>
      <w:numPr>
        <w:numId w:val="11"/>
      </w:numPr>
      <w:spacing w:before="60" w:after="60"/>
    </w:pPr>
    <w:rPr>
      <w:sz w:val="16"/>
    </w:rPr>
  </w:style>
  <w:style w:type="paragraph" w:styleId="BodyText">
    <w:name w:val="Body Text"/>
    <w:basedOn w:val="Normal"/>
    <w:link w:val="BodyTextChar"/>
    <w:qFormat/>
    <w:rsid w:val="00342D3D"/>
    <w:pPr>
      <w:spacing w:after="240"/>
      <w:ind w:left="1134"/>
    </w:pPr>
  </w:style>
  <w:style w:type="paragraph" w:styleId="BlockText">
    <w:name w:val="Block Text"/>
    <w:basedOn w:val="Normal"/>
    <w:next w:val="BodyText"/>
    <w:semiHidden/>
    <w:rsid w:val="00342D3D"/>
    <w:pPr>
      <w:spacing w:after="120"/>
      <w:ind w:left="1134"/>
    </w:pPr>
  </w:style>
  <w:style w:type="paragraph" w:customStyle="1" w:styleId="DeedBackground">
    <w:name w:val="Deed_Background"/>
    <w:basedOn w:val="BodyText"/>
    <w:rsid w:val="00342D3D"/>
    <w:pPr>
      <w:numPr>
        <w:numId w:val="16"/>
      </w:numPr>
    </w:pPr>
  </w:style>
  <w:style w:type="paragraph" w:customStyle="1" w:styleId="Sch2">
    <w:name w:val="Sch 2"/>
    <w:basedOn w:val="Heading2"/>
    <w:next w:val="BodyText"/>
    <w:qFormat/>
    <w:rsid w:val="00342D3D"/>
    <w:pPr>
      <w:numPr>
        <w:ilvl w:val="2"/>
        <w:numId w:val="13"/>
      </w:numPr>
    </w:pPr>
  </w:style>
  <w:style w:type="paragraph" w:customStyle="1" w:styleId="PrecListBullet2">
    <w:name w:val="Prec List Bullet 2"/>
    <w:basedOn w:val="PrecListBullet"/>
    <w:rsid w:val="00342D3D"/>
    <w:pPr>
      <w:numPr>
        <w:numId w:val="12"/>
      </w:numPr>
      <w:tabs>
        <w:tab w:val="left" w:pos="284"/>
      </w:tabs>
    </w:pPr>
  </w:style>
  <w:style w:type="paragraph" w:styleId="ListBullet">
    <w:name w:val="List Bullet"/>
    <w:basedOn w:val="BodyText"/>
    <w:qFormat/>
    <w:rsid w:val="008A0A90"/>
    <w:pPr>
      <w:numPr>
        <w:numId w:val="17"/>
      </w:numPr>
      <w:spacing w:line="240" w:lineRule="auto"/>
    </w:pPr>
  </w:style>
  <w:style w:type="paragraph" w:styleId="ListBullet2">
    <w:name w:val="List Bullet 2"/>
    <w:basedOn w:val="Normal"/>
    <w:rsid w:val="0028292E"/>
    <w:pPr>
      <w:spacing w:after="340"/>
      <w:ind w:left="1440" w:hanging="720"/>
    </w:pPr>
  </w:style>
  <w:style w:type="paragraph" w:styleId="ListBullet3">
    <w:name w:val="List Bullet 3"/>
    <w:basedOn w:val="Normal"/>
    <w:autoRedefine/>
    <w:semiHidden/>
    <w:rsid w:val="0028292E"/>
    <w:pPr>
      <w:tabs>
        <w:tab w:val="num" w:pos="926"/>
      </w:tabs>
      <w:ind w:left="926" w:hanging="360"/>
    </w:pPr>
  </w:style>
  <w:style w:type="paragraph" w:styleId="ListBullet4">
    <w:name w:val="List Bullet 4"/>
    <w:basedOn w:val="Normal"/>
    <w:autoRedefine/>
    <w:semiHidden/>
    <w:rsid w:val="0028292E"/>
    <w:pPr>
      <w:tabs>
        <w:tab w:val="num" w:pos="1209"/>
      </w:tabs>
      <w:ind w:left="1209" w:hanging="360"/>
    </w:pPr>
  </w:style>
  <w:style w:type="paragraph" w:styleId="ListBullet5">
    <w:name w:val="List Bullet 5"/>
    <w:basedOn w:val="Normal"/>
    <w:autoRedefine/>
    <w:semiHidden/>
    <w:rsid w:val="00105376"/>
    <w:pPr>
      <w:tabs>
        <w:tab w:val="num" w:pos="1492"/>
      </w:tabs>
      <w:spacing w:before="120" w:after="120"/>
    </w:pPr>
    <w:rPr>
      <w:rFonts w:cs="Arial"/>
      <w:b/>
      <w:szCs w:val="21"/>
    </w:rPr>
  </w:style>
  <w:style w:type="numbering" w:styleId="ArticleSection">
    <w:name w:val="Outline List 3"/>
    <w:basedOn w:val="NoList"/>
    <w:semiHidden/>
    <w:rsid w:val="00342D3D"/>
    <w:pPr>
      <w:numPr>
        <w:numId w:val="8"/>
      </w:numPr>
    </w:pPr>
  </w:style>
  <w:style w:type="paragraph" w:styleId="Closing">
    <w:name w:val="Closing"/>
    <w:basedOn w:val="Normal"/>
    <w:semiHidden/>
    <w:rsid w:val="00342D3D"/>
    <w:pPr>
      <w:ind w:left="4252"/>
    </w:pPr>
  </w:style>
  <w:style w:type="paragraph" w:styleId="Date">
    <w:name w:val="Date"/>
    <w:basedOn w:val="Normal"/>
    <w:next w:val="Normal"/>
    <w:semiHidden/>
    <w:rsid w:val="00342D3D"/>
  </w:style>
  <w:style w:type="paragraph" w:styleId="E-mailSignature">
    <w:name w:val="E-mail Signature"/>
    <w:basedOn w:val="Normal"/>
    <w:semiHidden/>
    <w:rsid w:val="00342D3D"/>
  </w:style>
  <w:style w:type="character" w:styleId="Emphasis">
    <w:name w:val="Emphasis"/>
    <w:basedOn w:val="DefaultParagraphFont"/>
    <w:uiPriority w:val="20"/>
    <w:qFormat/>
    <w:rsid w:val="00342D3D"/>
    <w:rPr>
      <w:i/>
      <w:iCs/>
    </w:rPr>
  </w:style>
  <w:style w:type="paragraph" w:styleId="EnvelopeAddress">
    <w:name w:val="envelope address"/>
    <w:basedOn w:val="Normal"/>
    <w:semiHidden/>
    <w:rsid w:val="00342D3D"/>
    <w:pPr>
      <w:framePr w:w="7920" w:h="1980" w:hRule="exact" w:hSpace="180" w:wrap="auto" w:hAnchor="page" w:xAlign="center" w:yAlign="bottom"/>
      <w:ind w:left="2880"/>
    </w:pPr>
    <w:rPr>
      <w:rFonts w:cs="Arial"/>
      <w:sz w:val="24"/>
      <w:szCs w:val="24"/>
    </w:rPr>
  </w:style>
  <w:style w:type="paragraph" w:styleId="EnvelopeReturn">
    <w:name w:val="envelope return"/>
    <w:basedOn w:val="Normal"/>
    <w:semiHidden/>
    <w:rsid w:val="00342D3D"/>
    <w:rPr>
      <w:rFonts w:cs="Arial"/>
    </w:rPr>
  </w:style>
  <w:style w:type="character" w:styleId="HTMLAcronym">
    <w:name w:val="HTML Acronym"/>
    <w:basedOn w:val="DefaultParagraphFont"/>
    <w:semiHidden/>
    <w:rsid w:val="00342D3D"/>
  </w:style>
  <w:style w:type="paragraph" w:styleId="HTMLAddress">
    <w:name w:val="HTML Address"/>
    <w:basedOn w:val="Normal"/>
    <w:semiHidden/>
    <w:rsid w:val="00342D3D"/>
    <w:rPr>
      <w:i/>
      <w:iCs/>
    </w:rPr>
  </w:style>
  <w:style w:type="character" w:styleId="HTMLCite">
    <w:name w:val="HTML Cite"/>
    <w:basedOn w:val="DefaultParagraphFont"/>
    <w:semiHidden/>
    <w:rsid w:val="00342D3D"/>
    <w:rPr>
      <w:i/>
      <w:iCs/>
    </w:rPr>
  </w:style>
  <w:style w:type="character" w:styleId="HTMLCode">
    <w:name w:val="HTML Code"/>
    <w:basedOn w:val="DefaultParagraphFont"/>
    <w:semiHidden/>
    <w:rsid w:val="00342D3D"/>
    <w:rPr>
      <w:rFonts w:ascii="Courier New" w:hAnsi="Courier New" w:cs="Courier New"/>
      <w:sz w:val="20"/>
      <w:szCs w:val="20"/>
    </w:rPr>
  </w:style>
  <w:style w:type="character" w:styleId="HTMLDefinition">
    <w:name w:val="HTML Definition"/>
    <w:basedOn w:val="DefaultParagraphFont"/>
    <w:semiHidden/>
    <w:rsid w:val="00342D3D"/>
    <w:rPr>
      <w:i/>
      <w:iCs/>
    </w:rPr>
  </w:style>
  <w:style w:type="character" w:styleId="HTMLKeyboard">
    <w:name w:val="HTML Keyboard"/>
    <w:basedOn w:val="DefaultParagraphFont"/>
    <w:semiHidden/>
    <w:rsid w:val="00342D3D"/>
    <w:rPr>
      <w:rFonts w:ascii="Courier New" w:hAnsi="Courier New" w:cs="Courier New"/>
      <w:sz w:val="20"/>
      <w:szCs w:val="20"/>
    </w:rPr>
  </w:style>
  <w:style w:type="paragraph" w:styleId="HTMLPreformatted">
    <w:name w:val="HTML Preformatted"/>
    <w:basedOn w:val="Normal"/>
    <w:semiHidden/>
    <w:rsid w:val="00342D3D"/>
    <w:rPr>
      <w:rFonts w:ascii="Courier New" w:hAnsi="Courier New" w:cs="Courier New"/>
    </w:rPr>
  </w:style>
  <w:style w:type="character" w:styleId="HTMLSample">
    <w:name w:val="HTML Sample"/>
    <w:basedOn w:val="DefaultParagraphFont"/>
    <w:semiHidden/>
    <w:rsid w:val="00342D3D"/>
    <w:rPr>
      <w:rFonts w:ascii="Courier New" w:hAnsi="Courier New" w:cs="Courier New"/>
    </w:rPr>
  </w:style>
  <w:style w:type="character" w:styleId="HTMLTypewriter">
    <w:name w:val="HTML Typewriter"/>
    <w:basedOn w:val="DefaultParagraphFont"/>
    <w:semiHidden/>
    <w:rsid w:val="00342D3D"/>
    <w:rPr>
      <w:rFonts w:ascii="Courier New" w:hAnsi="Courier New" w:cs="Courier New"/>
      <w:sz w:val="20"/>
      <w:szCs w:val="20"/>
    </w:rPr>
  </w:style>
  <w:style w:type="character" w:styleId="HTMLVariable">
    <w:name w:val="HTML Variable"/>
    <w:basedOn w:val="DefaultParagraphFont"/>
    <w:semiHidden/>
    <w:rsid w:val="00342D3D"/>
    <w:rPr>
      <w:i/>
      <w:iCs/>
    </w:rPr>
  </w:style>
  <w:style w:type="character" w:styleId="LineNumber">
    <w:name w:val="line number"/>
    <w:basedOn w:val="DefaultParagraphFont"/>
    <w:semiHidden/>
    <w:rsid w:val="00342D3D"/>
  </w:style>
  <w:style w:type="paragraph" w:styleId="List">
    <w:name w:val="List"/>
    <w:basedOn w:val="Normal"/>
    <w:semiHidden/>
    <w:rsid w:val="00342D3D"/>
    <w:pPr>
      <w:ind w:left="283" w:hanging="283"/>
    </w:pPr>
  </w:style>
  <w:style w:type="paragraph" w:styleId="List2">
    <w:name w:val="List 2"/>
    <w:basedOn w:val="Normal"/>
    <w:semiHidden/>
    <w:rsid w:val="00342D3D"/>
    <w:pPr>
      <w:ind w:left="566" w:hanging="283"/>
    </w:pPr>
  </w:style>
  <w:style w:type="paragraph" w:styleId="List3">
    <w:name w:val="List 3"/>
    <w:basedOn w:val="Normal"/>
    <w:semiHidden/>
    <w:rsid w:val="00342D3D"/>
    <w:pPr>
      <w:ind w:left="849" w:hanging="283"/>
    </w:pPr>
  </w:style>
  <w:style w:type="paragraph" w:styleId="List4">
    <w:name w:val="List 4"/>
    <w:basedOn w:val="Normal"/>
    <w:semiHidden/>
    <w:rsid w:val="00342D3D"/>
    <w:pPr>
      <w:ind w:left="1132" w:hanging="283"/>
    </w:pPr>
  </w:style>
  <w:style w:type="paragraph" w:styleId="List5">
    <w:name w:val="List 5"/>
    <w:basedOn w:val="Normal"/>
    <w:semiHidden/>
    <w:rsid w:val="00342D3D"/>
    <w:pPr>
      <w:ind w:left="1415" w:hanging="283"/>
    </w:pPr>
  </w:style>
  <w:style w:type="paragraph" w:styleId="ListContinue">
    <w:name w:val="List Continue"/>
    <w:basedOn w:val="Normal"/>
    <w:semiHidden/>
    <w:rsid w:val="00342D3D"/>
    <w:pPr>
      <w:spacing w:after="120"/>
      <w:ind w:left="283"/>
    </w:pPr>
  </w:style>
  <w:style w:type="paragraph" w:styleId="ListContinue2">
    <w:name w:val="List Continue 2"/>
    <w:basedOn w:val="Normal"/>
    <w:semiHidden/>
    <w:rsid w:val="00342D3D"/>
    <w:pPr>
      <w:spacing w:after="120"/>
      <w:ind w:left="566"/>
    </w:pPr>
  </w:style>
  <w:style w:type="paragraph" w:styleId="ListContinue3">
    <w:name w:val="List Continue 3"/>
    <w:basedOn w:val="Normal"/>
    <w:semiHidden/>
    <w:rsid w:val="00342D3D"/>
    <w:pPr>
      <w:spacing w:after="120"/>
      <w:ind w:left="849"/>
    </w:pPr>
  </w:style>
  <w:style w:type="paragraph" w:styleId="ListContinue4">
    <w:name w:val="List Continue 4"/>
    <w:basedOn w:val="Normal"/>
    <w:semiHidden/>
    <w:rsid w:val="00342D3D"/>
    <w:pPr>
      <w:spacing w:after="120"/>
      <w:ind w:left="1132"/>
    </w:pPr>
  </w:style>
  <w:style w:type="paragraph" w:styleId="ListContinue5">
    <w:name w:val="List Continue 5"/>
    <w:basedOn w:val="Normal"/>
    <w:semiHidden/>
    <w:rsid w:val="00342D3D"/>
    <w:pPr>
      <w:spacing w:after="120"/>
      <w:ind w:left="1415"/>
    </w:pPr>
  </w:style>
  <w:style w:type="paragraph" w:styleId="ListNumber">
    <w:name w:val="List Number"/>
    <w:basedOn w:val="BodyText"/>
    <w:uiPriority w:val="99"/>
    <w:qFormat/>
    <w:rsid w:val="00342D3D"/>
    <w:pPr>
      <w:numPr>
        <w:numId w:val="1"/>
      </w:numPr>
    </w:pPr>
  </w:style>
  <w:style w:type="paragraph" w:styleId="ListNumber2">
    <w:name w:val="List Number 2"/>
    <w:basedOn w:val="Normal"/>
    <w:semiHidden/>
    <w:rsid w:val="00342D3D"/>
    <w:pPr>
      <w:numPr>
        <w:numId w:val="2"/>
      </w:numPr>
    </w:pPr>
  </w:style>
  <w:style w:type="paragraph" w:styleId="ListNumber3">
    <w:name w:val="List Number 3"/>
    <w:basedOn w:val="Normal"/>
    <w:semiHidden/>
    <w:rsid w:val="00342D3D"/>
    <w:pPr>
      <w:numPr>
        <w:numId w:val="3"/>
      </w:numPr>
    </w:pPr>
  </w:style>
  <w:style w:type="paragraph" w:styleId="ListNumber4">
    <w:name w:val="List Number 4"/>
    <w:basedOn w:val="Normal"/>
    <w:semiHidden/>
    <w:rsid w:val="00342D3D"/>
    <w:pPr>
      <w:numPr>
        <w:numId w:val="4"/>
      </w:numPr>
    </w:pPr>
  </w:style>
  <w:style w:type="paragraph" w:styleId="ListNumber5">
    <w:name w:val="List Number 5"/>
    <w:basedOn w:val="Normal"/>
    <w:semiHidden/>
    <w:rsid w:val="00342D3D"/>
    <w:pPr>
      <w:numPr>
        <w:numId w:val="5"/>
      </w:numPr>
    </w:pPr>
  </w:style>
  <w:style w:type="paragraph" w:styleId="MessageHeader">
    <w:name w:val="Message Header"/>
    <w:basedOn w:val="Normal"/>
    <w:semiHidden/>
    <w:rsid w:val="00342D3D"/>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szCs w:val="24"/>
    </w:rPr>
  </w:style>
  <w:style w:type="paragraph" w:styleId="NormalIndent">
    <w:name w:val="Normal Indent"/>
    <w:basedOn w:val="Normal"/>
    <w:semiHidden/>
    <w:rsid w:val="00342D3D"/>
    <w:pPr>
      <w:ind w:left="720"/>
    </w:pPr>
  </w:style>
  <w:style w:type="paragraph" w:customStyle="1" w:styleId="NoteHeading1">
    <w:name w:val="Note Heading1"/>
    <w:basedOn w:val="Normal"/>
    <w:next w:val="Normal"/>
    <w:semiHidden/>
    <w:rsid w:val="00342D3D"/>
  </w:style>
  <w:style w:type="paragraph" w:styleId="PlainText">
    <w:name w:val="Plain Text"/>
    <w:basedOn w:val="Normal"/>
    <w:semiHidden/>
    <w:rsid w:val="00342D3D"/>
    <w:rPr>
      <w:rFonts w:ascii="Courier New" w:hAnsi="Courier New" w:cs="Courier New"/>
    </w:rPr>
  </w:style>
  <w:style w:type="paragraph" w:styleId="Signature">
    <w:name w:val="Signature"/>
    <w:basedOn w:val="Normal"/>
    <w:semiHidden/>
    <w:rsid w:val="00342D3D"/>
    <w:pPr>
      <w:ind w:left="4252"/>
    </w:pPr>
  </w:style>
  <w:style w:type="paragraph" w:styleId="Subtitle">
    <w:name w:val="Subtitle"/>
    <w:basedOn w:val="Normal"/>
    <w:semiHidden/>
    <w:qFormat/>
    <w:rsid w:val="00342D3D"/>
    <w:pPr>
      <w:spacing w:after="60"/>
      <w:jc w:val="center"/>
      <w:outlineLvl w:val="1"/>
    </w:pPr>
    <w:rPr>
      <w:rFonts w:cs="Arial"/>
      <w:sz w:val="24"/>
      <w:szCs w:val="24"/>
    </w:rPr>
  </w:style>
  <w:style w:type="table" w:styleId="Table3Deffects1">
    <w:name w:val="Table 3D effects 1"/>
    <w:basedOn w:val="TableNormal"/>
    <w:semiHidden/>
    <w:rsid w:val="00342D3D"/>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342D3D"/>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342D3D"/>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342D3D"/>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342D3D"/>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342D3D"/>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342D3D"/>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342D3D"/>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342D3D"/>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342D3D"/>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342D3D"/>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342D3D"/>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342D3D"/>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342D3D"/>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342D3D"/>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342D3D"/>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342D3D"/>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semiHidden/>
    <w:rsid w:val="00342D3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342D3D"/>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342D3D"/>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342D3D"/>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342D3D"/>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342D3D"/>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342D3D"/>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342D3D"/>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342D3D"/>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342D3D"/>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342D3D"/>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342D3D"/>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342D3D"/>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342D3D"/>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342D3D"/>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342D3D"/>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342D3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342D3D"/>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342D3D"/>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342D3D"/>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342D3D"/>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342D3D"/>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342D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342D3D"/>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342D3D"/>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342D3D"/>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itle">
    <w:name w:val="Title"/>
    <w:basedOn w:val="Normal"/>
    <w:semiHidden/>
    <w:qFormat/>
    <w:rsid w:val="00342D3D"/>
    <w:pPr>
      <w:spacing w:before="240" w:after="60"/>
      <w:jc w:val="center"/>
      <w:outlineLvl w:val="0"/>
    </w:pPr>
    <w:rPr>
      <w:rFonts w:cs="Arial"/>
      <w:b/>
      <w:bCs/>
      <w:kern w:val="28"/>
      <w:sz w:val="32"/>
      <w:szCs w:val="32"/>
    </w:rPr>
  </w:style>
  <w:style w:type="character" w:customStyle="1" w:styleId="GT">
    <w:name w:val="G+T"/>
    <w:basedOn w:val="DefaultParagraphFont"/>
    <w:rsid w:val="00F06335"/>
    <w:rPr>
      <w:rFonts w:ascii="Arial" w:hAnsi="Arial" w:cs="Arial"/>
      <w:color w:val="0047BB"/>
      <w:sz w:val="14"/>
      <w:szCs w:val="18"/>
    </w:rPr>
  </w:style>
  <w:style w:type="paragraph" w:customStyle="1" w:styleId="Heading">
    <w:name w:val="Heading"/>
    <w:basedOn w:val="Heading1"/>
    <w:next w:val="BodyText"/>
    <w:qFormat/>
    <w:rsid w:val="00342D3D"/>
    <w:pPr>
      <w:pBdr>
        <w:top w:val="single" w:sz="4" w:space="6" w:color="auto"/>
      </w:pBdr>
    </w:pPr>
  </w:style>
  <w:style w:type="paragraph" w:customStyle="1" w:styleId="Subheading">
    <w:name w:val="Subheading"/>
    <w:basedOn w:val="Heading2"/>
    <w:next w:val="BodyText"/>
    <w:qFormat/>
    <w:rsid w:val="00342D3D"/>
    <w:pPr>
      <w:ind w:left="1134" w:hanging="567"/>
    </w:pPr>
  </w:style>
  <w:style w:type="paragraph" w:customStyle="1" w:styleId="Heading1Signing">
    <w:name w:val="Heading 1 Signing"/>
    <w:basedOn w:val="Heading1"/>
    <w:next w:val="Normal"/>
    <w:rsid w:val="00FF4651"/>
    <w:pPr>
      <w:pBdr>
        <w:top w:val="single" w:sz="4" w:space="6" w:color="auto"/>
      </w:pBdr>
    </w:pPr>
  </w:style>
  <w:style w:type="paragraph" w:customStyle="1" w:styleId="DeedTOC">
    <w:name w:val="Deed_TOC"/>
    <w:basedOn w:val="Normal"/>
    <w:rsid w:val="00FF4651"/>
    <w:pPr>
      <w:pBdr>
        <w:top w:val="single" w:sz="4" w:space="6" w:color="000000"/>
      </w:pBdr>
      <w:tabs>
        <w:tab w:val="left" w:pos="1134"/>
        <w:tab w:val="right" w:pos="7655"/>
      </w:tabs>
      <w:spacing w:after="240" w:line="260" w:lineRule="atLeast"/>
      <w:ind w:firstLine="567"/>
    </w:pPr>
    <w:rPr>
      <w:b/>
      <w:bCs/>
      <w:color w:val="0047BB"/>
      <w:sz w:val="28"/>
      <w:szCs w:val="28"/>
    </w:rPr>
  </w:style>
  <w:style w:type="paragraph" w:customStyle="1" w:styleId="DeedHeading">
    <w:name w:val="Deed_Heading"/>
    <w:basedOn w:val="Normal"/>
    <w:rsid w:val="008E27E0"/>
    <w:pPr>
      <w:pBdr>
        <w:top w:val="single" w:sz="24" w:space="7" w:color="0047BB"/>
      </w:pBdr>
      <w:spacing w:line="440" w:lineRule="exact"/>
    </w:pPr>
    <w:rPr>
      <w:rFonts w:ascii="Arial Black" w:hAnsi="Arial Black"/>
      <w:sz w:val="44"/>
    </w:rPr>
  </w:style>
  <w:style w:type="table" w:customStyle="1" w:styleId="GTTable">
    <w:name w:val="G+T Table"/>
    <w:basedOn w:val="TableGrid"/>
    <w:rsid w:val="00E03310"/>
    <w:pPr>
      <w:spacing w:before="60" w:after="60" w:line="240" w:lineRule="auto"/>
    </w:pPr>
    <w:tblPr>
      <w:tblStyleRowBandSize w:val="1"/>
      <w:tblInd w:w="14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pPr>
        <w:keepNext/>
        <w:keepLines w:val="0"/>
        <w:pageBreakBefore w:val="0"/>
        <w:widowControl/>
        <w:suppressLineNumbers w:val="0"/>
        <w:suppressAutoHyphens w:val="0"/>
        <w:wordWrap/>
      </w:pPr>
      <w:rPr>
        <w:rFonts w:ascii="Arial Bold" w:hAnsi="Arial Bold"/>
        <w:b/>
        <w:color w:val="FFFFFF" w:themeColor="background1"/>
      </w:rPr>
      <w:tblPr/>
      <w:tcPr>
        <w:tcBorders>
          <w:top w:val="single" w:sz="8" w:space="0" w:color="auto"/>
          <w:left w:val="single" w:sz="8" w:space="0" w:color="auto"/>
          <w:bottom w:val="single" w:sz="8" w:space="0" w:color="auto"/>
          <w:right w:val="single" w:sz="8" w:space="0" w:color="auto"/>
          <w:insideH w:val="single" w:sz="6" w:space="0" w:color="auto"/>
          <w:insideV w:val="single" w:sz="6" w:space="0" w:color="auto"/>
        </w:tcBorders>
        <w:shd w:val="clear" w:color="auto" w:fill="0047BB"/>
      </w:tcPr>
    </w:tblStylePr>
    <w:tblStylePr w:type="lastRow">
      <w:pPr>
        <w:keepNext w:val="0"/>
        <w:keepLines w:val="0"/>
        <w:pageBreakBefore w:val="0"/>
        <w:widowControl/>
        <w:suppressLineNumbers w:val="0"/>
        <w:suppressAutoHyphens w:val="0"/>
        <w:wordWrap/>
      </w:pPr>
    </w:tblStylePr>
    <w:tblStylePr w:type="band1Horz">
      <w:pPr>
        <w:keepNext w:val="0"/>
        <w:keepLines w:val="0"/>
        <w:pageBreakBefore w:val="0"/>
        <w:widowControl/>
        <w:suppressLineNumbers w:val="0"/>
        <w:suppressAutoHyphens w:val="0"/>
        <w:wordWrap/>
      </w:pPr>
    </w:tblStylePr>
    <w:tblStylePr w:type="band2Horz">
      <w:pPr>
        <w:keepNext w:val="0"/>
        <w:keepLines w:val="0"/>
        <w:pageBreakBefore w:val="0"/>
        <w:widowControl/>
        <w:suppressLineNumbers w:val="0"/>
        <w:suppressAutoHyphens w:val="0"/>
        <w:wordWrap/>
      </w:pPr>
    </w:tblStylePr>
  </w:style>
  <w:style w:type="paragraph" w:customStyle="1" w:styleId="Sch3">
    <w:name w:val="Sch 3"/>
    <w:basedOn w:val="Heading3"/>
    <w:qFormat/>
    <w:rsid w:val="00342D3D"/>
    <w:pPr>
      <w:numPr>
        <w:ilvl w:val="3"/>
        <w:numId w:val="13"/>
      </w:numPr>
    </w:pPr>
  </w:style>
  <w:style w:type="paragraph" w:customStyle="1" w:styleId="Sch4">
    <w:name w:val="Sch 4"/>
    <w:basedOn w:val="Heading4"/>
    <w:qFormat/>
    <w:rsid w:val="00CF0C9B"/>
    <w:pPr>
      <w:numPr>
        <w:ilvl w:val="4"/>
        <w:numId w:val="13"/>
      </w:numPr>
    </w:pPr>
  </w:style>
  <w:style w:type="paragraph" w:customStyle="1" w:styleId="Sch5">
    <w:name w:val="Sch 5"/>
    <w:basedOn w:val="Heading5"/>
    <w:qFormat/>
    <w:rsid w:val="00CF0C9B"/>
    <w:pPr>
      <w:numPr>
        <w:ilvl w:val="5"/>
        <w:numId w:val="13"/>
      </w:numPr>
    </w:pPr>
  </w:style>
  <w:style w:type="character" w:customStyle="1" w:styleId="Partreference">
    <w:name w:val="Part reference"/>
    <w:basedOn w:val="DefaultParagraphFont"/>
    <w:rsid w:val="00342D3D"/>
    <w:rPr>
      <w:b/>
      <w:sz w:val="16"/>
      <w:szCs w:val="16"/>
    </w:rPr>
  </w:style>
  <w:style w:type="numbering" w:styleId="1ai">
    <w:name w:val="Outline List 1"/>
    <w:basedOn w:val="NoList"/>
    <w:semiHidden/>
    <w:rsid w:val="00342D3D"/>
    <w:pPr>
      <w:numPr>
        <w:numId w:val="6"/>
      </w:numPr>
    </w:pPr>
  </w:style>
  <w:style w:type="paragraph" w:styleId="BodyText2">
    <w:name w:val="Body Text 2"/>
    <w:basedOn w:val="Normal"/>
    <w:semiHidden/>
    <w:rsid w:val="00342D3D"/>
    <w:pPr>
      <w:spacing w:after="120" w:line="480" w:lineRule="auto"/>
    </w:pPr>
  </w:style>
  <w:style w:type="paragraph" w:styleId="BodyText3">
    <w:name w:val="Body Text 3"/>
    <w:basedOn w:val="Normal"/>
    <w:semiHidden/>
    <w:rsid w:val="00342D3D"/>
    <w:pPr>
      <w:spacing w:after="120"/>
    </w:pPr>
    <w:rPr>
      <w:sz w:val="16"/>
      <w:szCs w:val="16"/>
    </w:rPr>
  </w:style>
  <w:style w:type="paragraph" w:styleId="BodyTextFirstIndent">
    <w:name w:val="Body Text First Indent"/>
    <w:basedOn w:val="BodyText"/>
    <w:semiHidden/>
    <w:rsid w:val="00342D3D"/>
    <w:pPr>
      <w:spacing w:after="120"/>
      <w:ind w:left="0" w:firstLine="210"/>
    </w:pPr>
  </w:style>
  <w:style w:type="paragraph" w:styleId="BodyTextIndent">
    <w:name w:val="Body Text Indent"/>
    <w:basedOn w:val="Normal"/>
    <w:semiHidden/>
    <w:rsid w:val="00342D3D"/>
    <w:pPr>
      <w:spacing w:after="120"/>
      <w:ind w:left="283"/>
    </w:pPr>
  </w:style>
  <w:style w:type="paragraph" w:styleId="BodyTextFirstIndent2">
    <w:name w:val="Body Text First Indent 2"/>
    <w:basedOn w:val="BodyTextIndent"/>
    <w:semiHidden/>
    <w:rsid w:val="00342D3D"/>
    <w:pPr>
      <w:ind w:firstLine="210"/>
    </w:pPr>
  </w:style>
  <w:style w:type="paragraph" w:styleId="BodyTextIndent2">
    <w:name w:val="Body Text Indent 2"/>
    <w:basedOn w:val="Normal"/>
    <w:semiHidden/>
    <w:rsid w:val="00342D3D"/>
    <w:pPr>
      <w:spacing w:after="120" w:line="480" w:lineRule="auto"/>
      <w:ind w:left="283"/>
    </w:pPr>
  </w:style>
  <w:style w:type="paragraph" w:styleId="BodyTextIndent3">
    <w:name w:val="Body Text Indent 3"/>
    <w:basedOn w:val="Normal"/>
    <w:semiHidden/>
    <w:rsid w:val="00342D3D"/>
    <w:pPr>
      <w:spacing w:after="120"/>
      <w:ind w:left="283"/>
    </w:pPr>
    <w:rPr>
      <w:sz w:val="16"/>
      <w:szCs w:val="16"/>
    </w:rPr>
  </w:style>
  <w:style w:type="character" w:customStyle="1" w:styleId="HeaderChar">
    <w:name w:val="Header Char"/>
    <w:aliases w:val=" HR Char"/>
    <w:basedOn w:val="DefaultParagraphFont"/>
    <w:link w:val="Header"/>
    <w:uiPriority w:val="99"/>
    <w:rsid w:val="00342D3D"/>
    <w:rPr>
      <w:rFonts w:ascii="Arial" w:hAnsi="Arial"/>
      <w:color w:val="000000"/>
      <w:lang w:eastAsia="en-US"/>
    </w:rPr>
  </w:style>
  <w:style w:type="paragraph" w:customStyle="1" w:styleId="AddressFooter">
    <w:name w:val="Address_Footer"/>
    <w:basedOn w:val="Header"/>
    <w:qFormat/>
    <w:rsid w:val="00342D3D"/>
    <w:pPr>
      <w:spacing w:line="160" w:lineRule="atLeast"/>
    </w:pPr>
    <w:rPr>
      <w:rFonts w:ascii="GillSans" w:hAnsi="GillSans"/>
      <w:sz w:val="14"/>
    </w:rPr>
  </w:style>
  <w:style w:type="paragraph" w:customStyle="1" w:styleId="PrecInstructionNumber">
    <w:name w:val="Prec Instruction Number"/>
    <w:basedOn w:val="Normal"/>
    <w:qFormat/>
    <w:rsid w:val="00342D3D"/>
    <w:pPr>
      <w:numPr>
        <w:numId w:val="14"/>
      </w:numPr>
      <w:tabs>
        <w:tab w:val="left" w:pos="567"/>
        <w:tab w:val="left" w:pos="851"/>
      </w:tabs>
      <w:spacing w:before="60" w:after="60"/>
    </w:pPr>
    <w:rPr>
      <w:sz w:val="16"/>
    </w:rPr>
  </w:style>
  <w:style w:type="paragraph" w:customStyle="1" w:styleId="TextBox">
    <w:name w:val="TextBox"/>
    <w:basedOn w:val="Normal"/>
    <w:rsid w:val="00342D3D"/>
    <w:pPr>
      <w:spacing w:line="220" w:lineRule="exact"/>
    </w:pPr>
    <w:rPr>
      <w:sz w:val="16"/>
    </w:rPr>
  </w:style>
  <w:style w:type="paragraph" w:customStyle="1" w:styleId="PrecBodyText">
    <w:name w:val="Prec_BodyText"/>
    <w:basedOn w:val="BodyText"/>
    <w:rsid w:val="00342D3D"/>
    <w:pPr>
      <w:ind w:left="0"/>
    </w:pPr>
  </w:style>
  <w:style w:type="paragraph" w:customStyle="1" w:styleId="Precheading">
    <w:name w:val="Prec_heading"/>
    <w:basedOn w:val="Normal"/>
    <w:next w:val="BodyText"/>
    <w:rsid w:val="009D56BF"/>
    <w:pPr>
      <w:pBdr>
        <w:top w:val="single" w:sz="6" w:space="9" w:color="auto"/>
      </w:pBdr>
      <w:spacing w:before="480" w:after="120"/>
    </w:pPr>
    <w:rPr>
      <w:rFonts w:cs="Arial"/>
      <w:b/>
      <w:bCs/>
      <w:color w:val="0047BB"/>
      <w:sz w:val="28"/>
    </w:rPr>
  </w:style>
  <w:style w:type="paragraph" w:customStyle="1" w:styleId="Prectitle">
    <w:name w:val="Prec__title"/>
    <w:basedOn w:val="Normal"/>
    <w:rsid w:val="009D56BF"/>
    <w:pPr>
      <w:ind w:right="2552"/>
    </w:pPr>
    <w:rPr>
      <w:rFonts w:cs="Arial"/>
      <w:b/>
      <w:bCs/>
      <w:color w:val="0047BB"/>
      <w:sz w:val="36"/>
    </w:rPr>
  </w:style>
  <w:style w:type="paragraph" w:customStyle="1" w:styleId="PrecCoverListBullet">
    <w:name w:val="Prec Cover List Bullet"/>
    <w:basedOn w:val="ListBullet"/>
    <w:qFormat/>
    <w:rsid w:val="00342D3D"/>
    <w:pPr>
      <w:numPr>
        <w:numId w:val="15"/>
      </w:numPr>
    </w:pPr>
  </w:style>
  <w:style w:type="paragraph" w:customStyle="1" w:styleId="PrecCoverListBullet2">
    <w:name w:val="Prec Cover List Bullet 2"/>
    <w:basedOn w:val="PrecCoverListBullet"/>
    <w:qFormat/>
    <w:rsid w:val="00342D3D"/>
    <w:pPr>
      <w:numPr>
        <w:ilvl w:val="1"/>
      </w:numPr>
    </w:pPr>
  </w:style>
  <w:style w:type="paragraph" w:customStyle="1" w:styleId="Instruction">
    <w:name w:val="Instruction"/>
    <w:basedOn w:val="Normal"/>
    <w:qFormat/>
    <w:rsid w:val="00342D3D"/>
    <w:pPr>
      <w:tabs>
        <w:tab w:val="num" w:pos="360"/>
      </w:tabs>
      <w:spacing w:before="60" w:after="60"/>
    </w:pPr>
    <w:rPr>
      <w:sz w:val="16"/>
    </w:rPr>
  </w:style>
  <w:style w:type="paragraph" w:customStyle="1" w:styleId="Instruction-Information">
    <w:name w:val="Instruction - Information"/>
    <w:basedOn w:val="Normal"/>
    <w:rsid w:val="00C3500A"/>
    <w:pPr>
      <w:spacing w:before="60" w:after="60" w:line="200" w:lineRule="atLeast"/>
    </w:pPr>
    <w:rPr>
      <w:sz w:val="16"/>
    </w:rPr>
  </w:style>
  <w:style w:type="paragraph" w:customStyle="1" w:styleId="Instruction-Optional">
    <w:name w:val="Instruction - Optional"/>
    <w:basedOn w:val="Normal"/>
    <w:rsid w:val="00C3500A"/>
    <w:pPr>
      <w:spacing w:before="60" w:after="60" w:line="200" w:lineRule="atLeast"/>
    </w:pPr>
    <w:rPr>
      <w:sz w:val="16"/>
    </w:rPr>
  </w:style>
  <w:style w:type="paragraph" w:customStyle="1" w:styleId="Instruction-OptionalEnd">
    <w:name w:val="Instruction - OptionalEnd"/>
    <w:basedOn w:val="Normal"/>
    <w:rsid w:val="00C3500A"/>
    <w:pPr>
      <w:spacing w:before="60" w:after="60" w:line="200" w:lineRule="atLeast"/>
    </w:pPr>
    <w:rPr>
      <w:sz w:val="16"/>
    </w:rPr>
  </w:style>
  <w:style w:type="paragraph" w:customStyle="1" w:styleId="Heading1A">
    <w:name w:val="Heading 1A"/>
    <w:basedOn w:val="Heading1"/>
    <w:next w:val="BodyText"/>
    <w:qFormat/>
    <w:rsid w:val="0073275B"/>
    <w:pPr>
      <w:numPr>
        <w:ilvl w:val="5"/>
      </w:numPr>
    </w:pPr>
  </w:style>
  <w:style w:type="paragraph" w:customStyle="1" w:styleId="Heading2A">
    <w:name w:val="Heading 2A"/>
    <w:basedOn w:val="Heading2"/>
    <w:next w:val="BodyText"/>
    <w:qFormat/>
    <w:rsid w:val="00653098"/>
    <w:pPr>
      <w:numPr>
        <w:ilvl w:val="6"/>
      </w:numPr>
    </w:pPr>
  </w:style>
  <w:style w:type="paragraph" w:customStyle="1" w:styleId="Heading6A">
    <w:name w:val="Heading 6A"/>
    <w:basedOn w:val="Heading1"/>
    <w:next w:val="BodyText"/>
    <w:qFormat/>
    <w:rsid w:val="00AE409E"/>
    <w:pPr>
      <w:numPr>
        <w:ilvl w:val="6"/>
        <w:numId w:val="13"/>
      </w:numPr>
      <w:tabs>
        <w:tab w:val="left" w:pos="2268"/>
      </w:tabs>
    </w:pPr>
  </w:style>
  <w:style w:type="paragraph" w:customStyle="1" w:styleId="Heading3A">
    <w:name w:val="Heading 3A"/>
    <w:basedOn w:val="Heading3"/>
    <w:qFormat/>
    <w:rsid w:val="00214ECA"/>
    <w:pPr>
      <w:numPr>
        <w:ilvl w:val="7"/>
      </w:numPr>
    </w:pPr>
  </w:style>
  <w:style w:type="paragraph" w:customStyle="1" w:styleId="Heading3aa">
    <w:name w:val="Heading 3 aa"/>
    <w:basedOn w:val="BodyText"/>
    <w:qFormat/>
    <w:rsid w:val="00D46C34"/>
    <w:pPr>
      <w:ind w:left="0"/>
    </w:pPr>
  </w:style>
  <w:style w:type="paragraph" w:customStyle="1" w:styleId="Sch1A">
    <w:name w:val="Sch 1A"/>
    <w:basedOn w:val="Sch1"/>
    <w:qFormat/>
    <w:rsid w:val="00B0388A"/>
    <w:pPr>
      <w:numPr>
        <w:ilvl w:val="7"/>
      </w:numPr>
    </w:pPr>
  </w:style>
  <w:style w:type="paragraph" w:customStyle="1" w:styleId="Sch2A">
    <w:name w:val="Sch 2A"/>
    <w:basedOn w:val="Sch2"/>
    <w:next w:val="BodyText"/>
    <w:qFormat/>
    <w:rsid w:val="00B0388A"/>
    <w:pPr>
      <w:numPr>
        <w:ilvl w:val="8"/>
      </w:numPr>
    </w:pPr>
  </w:style>
  <w:style w:type="paragraph" w:customStyle="1" w:styleId="Sch3A">
    <w:name w:val="Sch 3A"/>
    <w:basedOn w:val="Sch3"/>
    <w:qFormat/>
    <w:rsid w:val="00B0388A"/>
  </w:style>
  <w:style w:type="paragraph" w:customStyle="1" w:styleId="Sch4A">
    <w:name w:val="Sch 4A"/>
    <w:basedOn w:val="Sch4"/>
    <w:qFormat/>
    <w:rsid w:val="00B0388A"/>
  </w:style>
  <w:style w:type="paragraph" w:customStyle="1" w:styleId="Sch5A">
    <w:name w:val="Sch 5A"/>
    <w:basedOn w:val="Sch5"/>
    <w:qFormat/>
    <w:rsid w:val="00B0388A"/>
  </w:style>
  <w:style w:type="paragraph" w:customStyle="1" w:styleId="SchTitleHeading">
    <w:name w:val="Sch Title Heading"/>
    <w:basedOn w:val="Heading1"/>
    <w:next w:val="BodyText"/>
    <w:qFormat/>
    <w:rsid w:val="00FD1BE5"/>
    <w:pPr>
      <w:tabs>
        <w:tab w:val="num" w:pos="2410"/>
      </w:tabs>
      <w:ind w:firstLine="567"/>
    </w:pPr>
  </w:style>
  <w:style w:type="paragraph" w:styleId="Footer">
    <w:name w:val="footer"/>
    <w:basedOn w:val="Normal"/>
    <w:link w:val="FooterChar"/>
    <w:uiPriority w:val="99"/>
    <w:rsid w:val="003F0327"/>
    <w:pPr>
      <w:tabs>
        <w:tab w:val="center" w:pos="4513"/>
        <w:tab w:val="right" w:pos="9026"/>
      </w:tabs>
      <w:spacing w:line="240" w:lineRule="auto"/>
    </w:pPr>
    <w:rPr>
      <w:sz w:val="14"/>
    </w:rPr>
  </w:style>
  <w:style w:type="character" w:customStyle="1" w:styleId="FooterChar">
    <w:name w:val="Footer Char"/>
    <w:basedOn w:val="DefaultParagraphFont"/>
    <w:link w:val="Footer"/>
    <w:uiPriority w:val="99"/>
    <w:rsid w:val="003F0327"/>
    <w:rPr>
      <w:rFonts w:ascii="Arial" w:hAnsi="Arial"/>
      <w:color w:val="000000"/>
      <w:sz w:val="14"/>
      <w:lang w:eastAsia="en-US"/>
    </w:rPr>
  </w:style>
  <w:style w:type="paragraph" w:customStyle="1" w:styleId="xFooter">
    <w:name w:val="xFooter"/>
    <w:basedOn w:val="Normal"/>
    <w:qFormat/>
    <w:rsid w:val="00F06335"/>
    <w:pPr>
      <w:tabs>
        <w:tab w:val="right" w:pos="9072"/>
      </w:tabs>
      <w:spacing w:before="120" w:after="120"/>
      <w:ind w:left="-113"/>
    </w:pPr>
    <w:rPr>
      <w:sz w:val="14"/>
    </w:rPr>
  </w:style>
  <w:style w:type="paragraph" w:styleId="NoSpacing">
    <w:name w:val="No Spacing"/>
    <w:link w:val="NoSpacingChar"/>
    <w:uiPriority w:val="1"/>
    <w:qFormat/>
    <w:rsid w:val="002302AD"/>
    <w:rPr>
      <w:rFonts w:ascii="Calibri" w:hAnsi="Calibri"/>
      <w:sz w:val="22"/>
      <w:szCs w:val="22"/>
      <w:lang w:val="en-US" w:eastAsia="en-US"/>
    </w:rPr>
  </w:style>
  <w:style w:type="character" w:customStyle="1" w:styleId="NoSpacingChar">
    <w:name w:val="No Spacing Char"/>
    <w:link w:val="NoSpacing"/>
    <w:uiPriority w:val="1"/>
    <w:rsid w:val="002302AD"/>
    <w:rPr>
      <w:rFonts w:ascii="Calibri" w:hAnsi="Calibri"/>
      <w:sz w:val="22"/>
      <w:szCs w:val="22"/>
      <w:lang w:val="en-US" w:eastAsia="en-US"/>
    </w:rPr>
  </w:style>
  <w:style w:type="paragraph" w:customStyle="1" w:styleId="TextStyle">
    <w:name w:val="TextStyle"/>
    <w:basedOn w:val="Normal"/>
    <w:rsid w:val="00C01CDC"/>
    <w:pPr>
      <w:spacing w:line="240" w:lineRule="auto"/>
      <w:ind w:left="720"/>
    </w:pPr>
    <w:rPr>
      <w:rFonts w:ascii="Lucida Sans Unicode" w:hAnsi="Lucida Sans Unicode"/>
      <w:szCs w:val="24"/>
      <w:lang w:val="en-US"/>
    </w:rPr>
  </w:style>
  <w:style w:type="paragraph" w:customStyle="1" w:styleId="Header1">
    <w:name w:val="Header1"/>
    <w:rsid w:val="00C01CDC"/>
    <w:pPr>
      <w:numPr>
        <w:numId w:val="20"/>
      </w:numPr>
    </w:pPr>
    <w:rPr>
      <w:rFonts w:ascii="Trebuchet MS" w:hAnsi="Trebuchet MS"/>
      <w:b/>
      <w:bCs/>
      <w:color w:val="666699"/>
      <w:sz w:val="24"/>
      <w:szCs w:val="24"/>
      <w:lang w:val="en-US" w:eastAsia="en-US"/>
    </w:rPr>
  </w:style>
  <w:style w:type="paragraph" w:customStyle="1" w:styleId="tty80">
    <w:name w:val="tty80"/>
    <w:basedOn w:val="Normal"/>
    <w:rsid w:val="00AE7365"/>
    <w:pPr>
      <w:spacing w:line="240" w:lineRule="auto"/>
    </w:pPr>
    <w:rPr>
      <w:rFonts w:ascii="Courier New" w:hAnsi="Courier New"/>
      <w:lang w:val="en-US"/>
    </w:rPr>
  </w:style>
  <w:style w:type="paragraph" w:customStyle="1" w:styleId="ColorfulList-Accent11">
    <w:name w:val="Colorful List - Accent 11"/>
    <w:basedOn w:val="Normal"/>
    <w:uiPriority w:val="34"/>
    <w:qFormat/>
    <w:rsid w:val="00C942D8"/>
    <w:pPr>
      <w:spacing w:after="200" w:line="276" w:lineRule="auto"/>
      <w:ind w:left="720"/>
      <w:contextualSpacing/>
    </w:pPr>
    <w:rPr>
      <w:rFonts w:ascii="Calibri" w:eastAsia="Calibri" w:hAnsi="Calibri"/>
      <w:sz w:val="22"/>
      <w:szCs w:val="22"/>
      <w:lang w:val="en-US"/>
    </w:rPr>
  </w:style>
  <w:style w:type="paragraph" w:customStyle="1" w:styleId="TMLBodyCopy">
    <w:name w:val="TML Body Copy"/>
    <w:basedOn w:val="Normal"/>
    <w:link w:val="TMLBodyCopyChar"/>
    <w:qFormat/>
    <w:rsid w:val="004C53D1"/>
    <w:pPr>
      <w:tabs>
        <w:tab w:val="left" w:pos="4896"/>
      </w:tabs>
      <w:spacing w:before="60" w:after="120" w:line="276" w:lineRule="auto"/>
    </w:pPr>
    <w:rPr>
      <w:rFonts w:ascii="Franklin Gothic Book" w:eastAsia="MS Mincho" w:hAnsi="Franklin Gothic Book"/>
      <w:color w:val="626464"/>
      <w:sz w:val="18"/>
      <w:szCs w:val="24"/>
      <w:lang w:val="en-GB"/>
    </w:rPr>
  </w:style>
  <w:style w:type="character" w:customStyle="1" w:styleId="TMLBodyCopyChar">
    <w:name w:val="TML Body Copy Char"/>
    <w:link w:val="TMLBodyCopy"/>
    <w:rsid w:val="004C53D1"/>
    <w:rPr>
      <w:rFonts w:ascii="Franklin Gothic Book" w:eastAsia="MS Mincho" w:hAnsi="Franklin Gothic Book"/>
      <w:color w:val="626464"/>
      <w:sz w:val="18"/>
      <w:szCs w:val="24"/>
      <w:lang w:val="en-GB" w:eastAsia="en-US"/>
    </w:rPr>
  </w:style>
  <w:style w:type="table" w:styleId="LightList-Accent6">
    <w:name w:val="Light List Accent 6"/>
    <w:basedOn w:val="TableNormal"/>
    <w:uiPriority w:val="61"/>
    <w:rsid w:val="004C53D1"/>
    <w:rPr>
      <w:rFonts w:ascii="Franklin Gothic Book" w:eastAsia="MS Mincho" w:hAnsi="Franklin Gothic Book"/>
    </w:rPr>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paragraph" w:customStyle="1" w:styleId="FO1Legal">
    <w:name w:val="FO_1 (Legal)"/>
    <w:basedOn w:val="Normal"/>
    <w:rsid w:val="008D02DB"/>
    <w:pPr>
      <w:spacing w:after="240" w:line="264" w:lineRule="auto"/>
      <w:ind w:left="720"/>
    </w:pPr>
    <w:rPr>
      <w:rFonts w:cs="Arial"/>
      <w:sz w:val="21"/>
      <w:lang w:eastAsia="en-AU"/>
    </w:rPr>
  </w:style>
  <w:style w:type="paragraph" w:styleId="ListParagraph">
    <w:name w:val="List Paragraph"/>
    <w:basedOn w:val="Normal"/>
    <w:uiPriority w:val="34"/>
    <w:qFormat/>
    <w:rsid w:val="001E0D9E"/>
    <w:pPr>
      <w:spacing w:line="240" w:lineRule="auto"/>
      <w:ind w:left="720"/>
      <w:contextualSpacing/>
    </w:pPr>
    <w:rPr>
      <w:color w:val="000000"/>
    </w:rPr>
  </w:style>
  <w:style w:type="character" w:customStyle="1" w:styleId="UnresolvedMention1">
    <w:name w:val="Unresolved Mention1"/>
    <w:basedOn w:val="DefaultParagraphFont"/>
    <w:rsid w:val="00566FC2"/>
    <w:rPr>
      <w:color w:val="605E5C"/>
      <w:shd w:val="clear" w:color="auto" w:fill="E1DFDD"/>
    </w:rPr>
  </w:style>
  <w:style w:type="paragraph" w:styleId="TOCHeading">
    <w:name w:val="TOC Heading"/>
    <w:basedOn w:val="Heading1"/>
    <w:next w:val="Normal"/>
    <w:uiPriority w:val="39"/>
    <w:unhideWhenUsed/>
    <w:qFormat/>
    <w:rsid w:val="00431720"/>
    <w:pPr>
      <w:keepLines/>
      <w:pBdr>
        <w:top w:val="none" w:sz="0" w:space="0" w:color="auto"/>
      </w:pBdr>
      <w:spacing w:before="240" w:after="0" w:line="259" w:lineRule="auto"/>
      <w:outlineLvl w:val="9"/>
    </w:pPr>
    <w:rPr>
      <w:rFonts w:asciiTheme="majorHAnsi" w:eastAsiaTheme="majorEastAsia" w:hAnsiTheme="majorHAnsi" w:cstheme="majorBidi"/>
      <w:b w:val="0"/>
      <w:color w:val="365F91" w:themeColor="accent1" w:themeShade="BF"/>
      <w:kern w:val="0"/>
      <w:sz w:val="32"/>
      <w:szCs w:val="32"/>
      <w:lang w:val="en-US"/>
    </w:rPr>
  </w:style>
  <w:style w:type="paragraph" w:styleId="Revision">
    <w:name w:val="Revision"/>
    <w:hidden/>
    <w:uiPriority w:val="99"/>
    <w:semiHidden/>
    <w:rsid w:val="003B50A1"/>
    <w:rPr>
      <w:rFonts w:ascii="Arial" w:hAnsi="Arial"/>
      <w:lang w:eastAsia="en-US"/>
    </w:rPr>
  </w:style>
  <w:style w:type="character" w:customStyle="1" w:styleId="BodyTextChar">
    <w:name w:val="Body Text Char"/>
    <w:basedOn w:val="DefaultParagraphFont"/>
    <w:link w:val="BodyText"/>
    <w:rsid w:val="00205387"/>
    <w:rPr>
      <w:rFonts w:ascii="Arial" w:hAnsi="Arial"/>
      <w:lang w:eastAsia="en-US"/>
    </w:rPr>
  </w:style>
  <w:style w:type="paragraph" w:customStyle="1" w:styleId="table0">
    <w:name w:val="table"/>
    <w:basedOn w:val="Normal"/>
    <w:qFormat/>
    <w:rsid w:val="00F841D8"/>
    <w:pPr>
      <w:spacing w:before="120" w:after="120" w:line="240" w:lineRule="auto"/>
    </w:pPr>
    <w:rPr>
      <w:rFonts w:ascii="Open Sans" w:eastAsiaTheme="minorHAnsi" w:hAnsi="Open Sans" w:cs="Tahoma"/>
      <w:bCs/>
      <w:color w:val="000000" w:themeColor="text1"/>
      <w:sz w:val="16"/>
      <w:szCs w:val="16"/>
      <w:lang w:val="en-CA" w:eastAsia="en-CA"/>
    </w:rPr>
  </w:style>
  <w:style w:type="table" w:styleId="ListTable4">
    <w:name w:val="List Table 4"/>
    <w:basedOn w:val="TableNormal"/>
    <w:uiPriority w:val="49"/>
    <w:rsid w:val="00F841D8"/>
    <w:pPr>
      <w:ind w:firstLine="360"/>
    </w:pPr>
    <w:rPr>
      <w:rFonts w:asciiTheme="minorHAnsi" w:eastAsiaTheme="minorEastAsia" w:hAnsiTheme="minorHAnsi" w:cstheme="minorBidi"/>
      <w:sz w:val="22"/>
      <w:szCs w:val="22"/>
      <w:lang w:val="en-US"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rsid w:val="009651BF"/>
    <w:rPr>
      <w:color w:val="605E5C"/>
      <w:shd w:val="clear" w:color="auto" w:fill="E1DFDD"/>
    </w:rPr>
  </w:style>
  <w:style w:type="paragraph" w:customStyle="1" w:styleId="fo1legal0">
    <w:name w:val="fo1legal"/>
    <w:basedOn w:val="Normal"/>
    <w:rsid w:val="007A6736"/>
    <w:pPr>
      <w:spacing w:before="100" w:beforeAutospacing="1" w:after="100" w:afterAutospacing="1" w:line="240" w:lineRule="auto"/>
    </w:pPr>
    <w:rPr>
      <w:rFonts w:ascii="Times New Roman" w:hAnsi="Times New Roman"/>
      <w:sz w:val="24"/>
      <w:szCs w:val="24"/>
      <w:lang w:val="en-IN" w:eastAsia="en-IN"/>
    </w:rPr>
  </w:style>
  <w:style w:type="character" w:customStyle="1" w:styleId="ms-rtethemeforecolor-2-0">
    <w:name w:val="ms-rtethemeforecolor-2-0"/>
    <w:basedOn w:val="DefaultParagraphFont"/>
    <w:rsid w:val="00F5040C"/>
  </w:style>
  <w:style w:type="character" w:customStyle="1" w:styleId="Heading2Char">
    <w:name w:val="Heading 2 Char"/>
    <w:basedOn w:val="DefaultParagraphFont"/>
    <w:link w:val="Heading2"/>
    <w:rsid w:val="00FA2227"/>
    <w:rPr>
      <w:rFonts w:ascii="Arial" w:hAnsi="Arial"/>
      <w:b/>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559202">
      <w:bodyDiv w:val="1"/>
      <w:marLeft w:val="0"/>
      <w:marRight w:val="0"/>
      <w:marTop w:val="0"/>
      <w:marBottom w:val="0"/>
      <w:divBdr>
        <w:top w:val="none" w:sz="0" w:space="0" w:color="auto"/>
        <w:left w:val="none" w:sz="0" w:space="0" w:color="auto"/>
        <w:bottom w:val="none" w:sz="0" w:space="0" w:color="auto"/>
        <w:right w:val="none" w:sz="0" w:space="0" w:color="auto"/>
      </w:divBdr>
    </w:div>
    <w:div w:id="48116859">
      <w:bodyDiv w:val="1"/>
      <w:marLeft w:val="0"/>
      <w:marRight w:val="0"/>
      <w:marTop w:val="0"/>
      <w:marBottom w:val="0"/>
      <w:divBdr>
        <w:top w:val="none" w:sz="0" w:space="0" w:color="auto"/>
        <w:left w:val="none" w:sz="0" w:space="0" w:color="auto"/>
        <w:bottom w:val="none" w:sz="0" w:space="0" w:color="auto"/>
        <w:right w:val="none" w:sz="0" w:space="0" w:color="auto"/>
      </w:divBdr>
    </w:div>
    <w:div w:id="50731451">
      <w:bodyDiv w:val="1"/>
      <w:marLeft w:val="0"/>
      <w:marRight w:val="0"/>
      <w:marTop w:val="0"/>
      <w:marBottom w:val="0"/>
      <w:divBdr>
        <w:top w:val="none" w:sz="0" w:space="0" w:color="auto"/>
        <w:left w:val="none" w:sz="0" w:space="0" w:color="auto"/>
        <w:bottom w:val="none" w:sz="0" w:space="0" w:color="auto"/>
        <w:right w:val="none" w:sz="0" w:space="0" w:color="auto"/>
      </w:divBdr>
    </w:div>
    <w:div w:id="70858247">
      <w:bodyDiv w:val="1"/>
      <w:marLeft w:val="0"/>
      <w:marRight w:val="0"/>
      <w:marTop w:val="0"/>
      <w:marBottom w:val="0"/>
      <w:divBdr>
        <w:top w:val="none" w:sz="0" w:space="0" w:color="auto"/>
        <w:left w:val="none" w:sz="0" w:space="0" w:color="auto"/>
        <w:bottom w:val="none" w:sz="0" w:space="0" w:color="auto"/>
        <w:right w:val="none" w:sz="0" w:space="0" w:color="auto"/>
      </w:divBdr>
    </w:div>
    <w:div w:id="135223084">
      <w:bodyDiv w:val="1"/>
      <w:marLeft w:val="0"/>
      <w:marRight w:val="0"/>
      <w:marTop w:val="0"/>
      <w:marBottom w:val="0"/>
      <w:divBdr>
        <w:top w:val="none" w:sz="0" w:space="0" w:color="auto"/>
        <w:left w:val="none" w:sz="0" w:space="0" w:color="auto"/>
        <w:bottom w:val="none" w:sz="0" w:space="0" w:color="auto"/>
        <w:right w:val="none" w:sz="0" w:space="0" w:color="auto"/>
      </w:divBdr>
    </w:div>
    <w:div w:id="191773307">
      <w:bodyDiv w:val="1"/>
      <w:marLeft w:val="0"/>
      <w:marRight w:val="0"/>
      <w:marTop w:val="0"/>
      <w:marBottom w:val="0"/>
      <w:divBdr>
        <w:top w:val="none" w:sz="0" w:space="0" w:color="auto"/>
        <w:left w:val="none" w:sz="0" w:space="0" w:color="auto"/>
        <w:bottom w:val="none" w:sz="0" w:space="0" w:color="auto"/>
        <w:right w:val="none" w:sz="0" w:space="0" w:color="auto"/>
      </w:divBdr>
    </w:div>
    <w:div w:id="193546644">
      <w:bodyDiv w:val="1"/>
      <w:marLeft w:val="0"/>
      <w:marRight w:val="0"/>
      <w:marTop w:val="0"/>
      <w:marBottom w:val="0"/>
      <w:divBdr>
        <w:top w:val="none" w:sz="0" w:space="0" w:color="auto"/>
        <w:left w:val="none" w:sz="0" w:space="0" w:color="auto"/>
        <w:bottom w:val="none" w:sz="0" w:space="0" w:color="auto"/>
        <w:right w:val="none" w:sz="0" w:space="0" w:color="auto"/>
      </w:divBdr>
    </w:div>
    <w:div w:id="209273070">
      <w:bodyDiv w:val="1"/>
      <w:marLeft w:val="0"/>
      <w:marRight w:val="0"/>
      <w:marTop w:val="0"/>
      <w:marBottom w:val="0"/>
      <w:divBdr>
        <w:top w:val="none" w:sz="0" w:space="0" w:color="auto"/>
        <w:left w:val="none" w:sz="0" w:space="0" w:color="auto"/>
        <w:bottom w:val="none" w:sz="0" w:space="0" w:color="auto"/>
        <w:right w:val="none" w:sz="0" w:space="0" w:color="auto"/>
      </w:divBdr>
    </w:div>
    <w:div w:id="238486511">
      <w:bodyDiv w:val="1"/>
      <w:marLeft w:val="0"/>
      <w:marRight w:val="0"/>
      <w:marTop w:val="0"/>
      <w:marBottom w:val="0"/>
      <w:divBdr>
        <w:top w:val="none" w:sz="0" w:space="0" w:color="auto"/>
        <w:left w:val="none" w:sz="0" w:space="0" w:color="auto"/>
        <w:bottom w:val="none" w:sz="0" w:space="0" w:color="auto"/>
        <w:right w:val="none" w:sz="0" w:space="0" w:color="auto"/>
      </w:divBdr>
    </w:div>
    <w:div w:id="244464446">
      <w:bodyDiv w:val="1"/>
      <w:marLeft w:val="0"/>
      <w:marRight w:val="0"/>
      <w:marTop w:val="0"/>
      <w:marBottom w:val="0"/>
      <w:divBdr>
        <w:top w:val="none" w:sz="0" w:space="0" w:color="auto"/>
        <w:left w:val="none" w:sz="0" w:space="0" w:color="auto"/>
        <w:bottom w:val="none" w:sz="0" w:space="0" w:color="auto"/>
        <w:right w:val="none" w:sz="0" w:space="0" w:color="auto"/>
      </w:divBdr>
    </w:div>
    <w:div w:id="301078559">
      <w:bodyDiv w:val="1"/>
      <w:marLeft w:val="0"/>
      <w:marRight w:val="0"/>
      <w:marTop w:val="0"/>
      <w:marBottom w:val="0"/>
      <w:divBdr>
        <w:top w:val="none" w:sz="0" w:space="0" w:color="auto"/>
        <w:left w:val="none" w:sz="0" w:space="0" w:color="auto"/>
        <w:bottom w:val="none" w:sz="0" w:space="0" w:color="auto"/>
        <w:right w:val="none" w:sz="0" w:space="0" w:color="auto"/>
      </w:divBdr>
    </w:div>
    <w:div w:id="315381050">
      <w:bodyDiv w:val="1"/>
      <w:marLeft w:val="0"/>
      <w:marRight w:val="0"/>
      <w:marTop w:val="0"/>
      <w:marBottom w:val="0"/>
      <w:divBdr>
        <w:top w:val="none" w:sz="0" w:space="0" w:color="auto"/>
        <w:left w:val="none" w:sz="0" w:space="0" w:color="auto"/>
        <w:bottom w:val="none" w:sz="0" w:space="0" w:color="auto"/>
        <w:right w:val="none" w:sz="0" w:space="0" w:color="auto"/>
      </w:divBdr>
    </w:div>
    <w:div w:id="333458186">
      <w:bodyDiv w:val="1"/>
      <w:marLeft w:val="0"/>
      <w:marRight w:val="0"/>
      <w:marTop w:val="0"/>
      <w:marBottom w:val="0"/>
      <w:divBdr>
        <w:top w:val="none" w:sz="0" w:space="0" w:color="auto"/>
        <w:left w:val="none" w:sz="0" w:space="0" w:color="auto"/>
        <w:bottom w:val="none" w:sz="0" w:space="0" w:color="auto"/>
        <w:right w:val="none" w:sz="0" w:space="0" w:color="auto"/>
      </w:divBdr>
    </w:div>
    <w:div w:id="395472235">
      <w:bodyDiv w:val="1"/>
      <w:marLeft w:val="0"/>
      <w:marRight w:val="0"/>
      <w:marTop w:val="0"/>
      <w:marBottom w:val="0"/>
      <w:divBdr>
        <w:top w:val="none" w:sz="0" w:space="0" w:color="auto"/>
        <w:left w:val="none" w:sz="0" w:space="0" w:color="auto"/>
        <w:bottom w:val="none" w:sz="0" w:space="0" w:color="auto"/>
        <w:right w:val="none" w:sz="0" w:space="0" w:color="auto"/>
      </w:divBdr>
    </w:div>
    <w:div w:id="425227527">
      <w:bodyDiv w:val="1"/>
      <w:marLeft w:val="0"/>
      <w:marRight w:val="0"/>
      <w:marTop w:val="0"/>
      <w:marBottom w:val="0"/>
      <w:divBdr>
        <w:top w:val="none" w:sz="0" w:space="0" w:color="auto"/>
        <w:left w:val="none" w:sz="0" w:space="0" w:color="auto"/>
        <w:bottom w:val="none" w:sz="0" w:space="0" w:color="auto"/>
        <w:right w:val="none" w:sz="0" w:space="0" w:color="auto"/>
      </w:divBdr>
    </w:div>
    <w:div w:id="430781454">
      <w:bodyDiv w:val="1"/>
      <w:marLeft w:val="0"/>
      <w:marRight w:val="0"/>
      <w:marTop w:val="0"/>
      <w:marBottom w:val="0"/>
      <w:divBdr>
        <w:top w:val="none" w:sz="0" w:space="0" w:color="auto"/>
        <w:left w:val="none" w:sz="0" w:space="0" w:color="auto"/>
        <w:bottom w:val="none" w:sz="0" w:space="0" w:color="auto"/>
        <w:right w:val="none" w:sz="0" w:space="0" w:color="auto"/>
      </w:divBdr>
      <w:divsChild>
        <w:div w:id="132524195">
          <w:marLeft w:val="0"/>
          <w:marRight w:val="0"/>
          <w:marTop w:val="0"/>
          <w:marBottom w:val="0"/>
          <w:divBdr>
            <w:top w:val="none" w:sz="0" w:space="0" w:color="auto"/>
            <w:left w:val="none" w:sz="0" w:space="0" w:color="auto"/>
            <w:bottom w:val="none" w:sz="0" w:space="0" w:color="auto"/>
            <w:right w:val="none" w:sz="0" w:space="0" w:color="auto"/>
          </w:divBdr>
        </w:div>
      </w:divsChild>
    </w:div>
    <w:div w:id="433985393">
      <w:bodyDiv w:val="1"/>
      <w:marLeft w:val="0"/>
      <w:marRight w:val="0"/>
      <w:marTop w:val="0"/>
      <w:marBottom w:val="0"/>
      <w:divBdr>
        <w:top w:val="none" w:sz="0" w:space="0" w:color="auto"/>
        <w:left w:val="none" w:sz="0" w:space="0" w:color="auto"/>
        <w:bottom w:val="none" w:sz="0" w:space="0" w:color="auto"/>
        <w:right w:val="none" w:sz="0" w:space="0" w:color="auto"/>
      </w:divBdr>
    </w:div>
    <w:div w:id="532158978">
      <w:bodyDiv w:val="1"/>
      <w:marLeft w:val="0"/>
      <w:marRight w:val="0"/>
      <w:marTop w:val="0"/>
      <w:marBottom w:val="0"/>
      <w:divBdr>
        <w:top w:val="none" w:sz="0" w:space="0" w:color="auto"/>
        <w:left w:val="none" w:sz="0" w:space="0" w:color="auto"/>
        <w:bottom w:val="none" w:sz="0" w:space="0" w:color="auto"/>
        <w:right w:val="none" w:sz="0" w:space="0" w:color="auto"/>
      </w:divBdr>
    </w:div>
    <w:div w:id="553470365">
      <w:bodyDiv w:val="1"/>
      <w:marLeft w:val="0"/>
      <w:marRight w:val="0"/>
      <w:marTop w:val="0"/>
      <w:marBottom w:val="0"/>
      <w:divBdr>
        <w:top w:val="none" w:sz="0" w:space="0" w:color="auto"/>
        <w:left w:val="none" w:sz="0" w:space="0" w:color="auto"/>
        <w:bottom w:val="none" w:sz="0" w:space="0" w:color="auto"/>
        <w:right w:val="none" w:sz="0" w:space="0" w:color="auto"/>
      </w:divBdr>
    </w:div>
    <w:div w:id="566456922">
      <w:bodyDiv w:val="1"/>
      <w:marLeft w:val="0"/>
      <w:marRight w:val="0"/>
      <w:marTop w:val="0"/>
      <w:marBottom w:val="0"/>
      <w:divBdr>
        <w:top w:val="none" w:sz="0" w:space="0" w:color="auto"/>
        <w:left w:val="none" w:sz="0" w:space="0" w:color="auto"/>
        <w:bottom w:val="none" w:sz="0" w:space="0" w:color="auto"/>
        <w:right w:val="none" w:sz="0" w:space="0" w:color="auto"/>
      </w:divBdr>
    </w:div>
    <w:div w:id="589236335">
      <w:bodyDiv w:val="1"/>
      <w:marLeft w:val="0"/>
      <w:marRight w:val="0"/>
      <w:marTop w:val="0"/>
      <w:marBottom w:val="0"/>
      <w:divBdr>
        <w:top w:val="none" w:sz="0" w:space="0" w:color="auto"/>
        <w:left w:val="none" w:sz="0" w:space="0" w:color="auto"/>
        <w:bottom w:val="none" w:sz="0" w:space="0" w:color="auto"/>
        <w:right w:val="none" w:sz="0" w:space="0" w:color="auto"/>
      </w:divBdr>
    </w:div>
    <w:div w:id="648099802">
      <w:bodyDiv w:val="1"/>
      <w:marLeft w:val="0"/>
      <w:marRight w:val="0"/>
      <w:marTop w:val="0"/>
      <w:marBottom w:val="0"/>
      <w:divBdr>
        <w:top w:val="none" w:sz="0" w:space="0" w:color="auto"/>
        <w:left w:val="none" w:sz="0" w:space="0" w:color="auto"/>
        <w:bottom w:val="none" w:sz="0" w:space="0" w:color="auto"/>
        <w:right w:val="none" w:sz="0" w:space="0" w:color="auto"/>
      </w:divBdr>
    </w:div>
    <w:div w:id="669213743">
      <w:bodyDiv w:val="1"/>
      <w:marLeft w:val="0"/>
      <w:marRight w:val="0"/>
      <w:marTop w:val="0"/>
      <w:marBottom w:val="0"/>
      <w:divBdr>
        <w:top w:val="none" w:sz="0" w:space="0" w:color="auto"/>
        <w:left w:val="none" w:sz="0" w:space="0" w:color="auto"/>
        <w:bottom w:val="none" w:sz="0" w:space="0" w:color="auto"/>
        <w:right w:val="none" w:sz="0" w:space="0" w:color="auto"/>
      </w:divBdr>
    </w:div>
    <w:div w:id="687289827">
      <w:bodyDiv w:val="1"/>
      <w:marLeft w:val="0"/>
      <w:marRight w:val="0"/>
      <w:marTop w:val="0"/>
      <w:marBottom w:val="0"/>
      <w:divBdr>
        <w:top w:val="none" w:sz="0" w:space="0" w:color="auto"/>
        <w:left w:val="none" w:sz="0" w:space="0" w:color="auto"/>
        <w:bottom w:val="none" w:sz="0" w:space="0" w:color="auto"/>
        <w:right w:val="none" w:sz="0" w:space="0" w:color="auto"/>
      </w:divBdr>
    </w:div>
    <w:div w:id="687873262">
      <w:bodyDiv w:val="1"/>
      <w:marLeft w:val="0"/>
      <w:marRight w:val="0"/>
      <w:marTop w:val="0"/>
      <w:marBottom w:val="0"/>
      <w:divBdr>
        <w:top w:val="none" w:sz="0" w:space="0" w:color="auto"/>
        <w:left w:val="none" w:sz="0" w:space="0" w:color="auto"/>
        <w:bottom w:val="none" w:sz="0" w:space="0" w:color="auto"/>
        <w:right w:val="none" w:sz="0" w:space="0" w:color="auto"/>
      </w:divBdr>
      <w:divsChild>
        <w:div w:id="34349661">
          <w:marLeft w:val="0"/>
          <w:marRight w:val="0"/>
          <w:marTop w:val="0"/>
          <w:marBottom w:val="0"/>
          <w:divBdr>
            <w:top w:val="none" w:sz="0" w:space="0" w:color="auto"/>
            <w:left w:val="none" w:sz="0" w:space="0" w:color="auto"/>
            <w:bottom w:val="none" w:sz="0" w:space="0" w:color="auto"/>
            <w:right w:val="none" w:sz="0" w:space="0" w:color="auto"/>
          </w:divBdr>
        </w:div>
      </w:divsChild>
    </w:div>
    <w:div w:id="695042023">
      <w:bodyDiv w:val="1"/>
      <w:marLeft w:val="0"/>
      <w:marRight w:val="0"/>
      <w:marTop w:val="0"/>
      <w:marBottom w:val="0"/>
      <w:divBdr>
        <w:top w:val="none" w:sz="0" w:space="0" w:color="auto"/>
        <w:left w:val="none" w:sz="0" w:space="0" w:color="auto"/>
        <w:bottom w:val="none" w:sz="0" w:space="0" w:color="auto"/>
        <w:right w:val="none" w:sz="0" w:space="0" w:color="auto"/>
      </w:divBdr>
    </w:div>
    <w:div w:id="706027505">
      <w:bodyDiv w:val="1"/>
      <w:marLeft w:val="0"/>
      <w:marRight w:val="0"/>
      <w:marTop w:val="0"/>
      <w:marBottom w:val="0"/>
      <w:divBdr>
        <w:top w:val="none" w:sz="0" w:space="0" w:color="auto"/>
        <w:left w:val="none" w:sz="0" w:space="0" w:color="auto"/>
        <w:bottom w:val="none" w:sz="0" w:space="0" w:color="auto"/>
        <w:right w:val="none" w:sz="0" w:space="0" w:color="auto"/>
      </w:divBdr>
    </w:div>
    <w:div w:id="709568346">
      <w:bodyDiv w:val="1"/>
      <w:marLeft w:val="0"/>
      <w:marRight w:val="0"/>
      <w:marTop w:val="0"/>
      <w:marBottom w:val="0"/>
      <w:divBdr>
        <w:top w:val="none" w:sz="0" w:space="0" w:color="auto"/>
        <w:left w:val="none" w:sz="0" w:space="0" w:color="auto"/>
        <w:bottom w:val="none" w:sz="0" w:space="0" w:color="auto"/>
        <w:right w:val="none" w:sz="0" w:space="0" w:color="auto"/>
      </w:divBdr>
    </w:div>
    <w:div w:id="738671353">
      <w:bodyDiv w:val="1"/>
      <w:marLeft w:val="0"/>
      <w:marRight w:val="0"/>
      <w:marTop w:val="0"/>
      <w:marBottom w:val="0"/>
      <w:divBdr>
        <w:top w:val="none" w:sz="0" w:space="0" w:color="auto"/>
        <w:left w:val="none" w:sz="0" w:space="0" w:color="auto"/>
        <w:bottom w:val="none" w:sz="0" w:space="0" w:color="auto"/>
        <w:right w:val="none" w:sz="0" w:space="0" w:color="auto"/>
      </w:divBdr>
    </w:div>
    <w:div w:id="788744382">
      <w:bodyDiv w:val="1"/>
      <w:marLeft w:val="0"/>
      <w:marRight w:val="0"/>
      <w:marTop w:val="0"/>
      <w:marBottom w:val="0"/>
      <w:divBdr>
        <w:top w:val="none" w:sz="0" w:space="0" w:color="auto"/>
        <w:left w:val="none" w:sz="0" w:space="0" w:color="auto"/>
        <w:bottom w:val="none" w:sz="0" w:space="0" w:color="auto"/>
        <w:right w:val="none" w:sz="0" w:space="0" w:color="auto"/>
      </w:divBdr>
    </w:div>
    <w:div w:id="791556693">
      <w:bodyDiv w:val="1"/>
      <w:marLeft w:val="0"/>
      <w:marRight w:val="0"/>
      <w:marTop w:val="0"/>
      <w:marBottom w:val="0"/>
      <w:divBdr>
        <w:top w:val="none" w:sz="0" w:space="0" w:color="auto"/>
        <w:left w:val="none" w:sz="0" w:space="0" w:color="auto"/>
        <w:bottom w:val="none" w:sz="0" w:space="0" w:color="auto"/>
        <w:right w:val="none" w:sz="0" w:space="0" w:color="auto"/>
      </w:divBdr>
    </w:div>
    <w:div w:id="819660813">
      <w:bodyDiv w:val="1"/>
      <w:marLeft w:val="0"/>
      <w:marRight w:val="0"/>
      <w:marTop w:val="0"/>
      <w:marBottom w:val="0"/>
      <w:divBdr>
        <w:top w:val="none" w:sz="0" w:space="0" w:color="auto"/>
        <w:left w:val="none" w:sz="0" w:space="0" w:color="auto"/>
        <w:bottom w:val="none" w:sz="0" w:space="0" w:color="auto"/>
        <w:right w:val="none" w:sz="0" w:space="0" w:color="auto"/>
      </w:divBdr>
    </w:div>
    <w:div w:id="827214282">
      <w:bodyDiv w:val="1"/>
      <w:marLeft w:val="0"/>
      <w:marRight w:val="0"/>
      <w:marTop w:val="0"/>
      <w:marBottom w:val="0"/>
      <w:divBdr>
        <w:top w:val="none" w:sz="0" w:space="0" w:color="auto"/>
        <w:left w:val="none" w:sz="0" w:space="0" w:color="auto"/>
        <w:bottom w:val="none" w:sz="0" w:space="0" w:color="auto"/>
        <w:right w:val="none" w:sz="0" w:space="0" w:color="auto"/>
      </w:divBdr>
    </w:div>
    <w:div w:id="849954407">
      <w:bodyDiv w:val="1"/>
      <w:marLeft w:val="0"/>
      <w:marRight w:val="0"/>
      <w:marTop w:val="0"/>
      <w:marBottom w:val="0"/>
      <w:divBdr>
        <w:top w:val="none" w:sz="0" w:space="0" w:color="auto"/>
        <w:left w:val="none" w:sz="0" w:space="0" w:color="auto"/>
        <w:bottom w:val="none" w:sz="0" w:space="0" w:color="auto"/>
        <w:right w:val="none" w:sz="0" w:space="0" w:color="auto"/>
      </w:divBdr>
    </w:div>
    <w:div w:id="880822674">
      <w:bodyDiv w:val="1"/>
      <w:marLeft w:val="0"/>
      <w:marRight w:val="0"/>
      <w:marTop w:val="0"/>
      <w:marBottom w:val="0"/>
      <w:divBdr>
        <w:top w:val="none" w:sz="0" w:space="0" w:color="auto"/>
        <w:left w:val="none" w:sz="0" w:space="0" w:color="auto"/>
        <w:bottom w:val="none" w:sz="0" w:space="0" w:color="auto"/>
        <w:right w:val="none" w:sz="0" w:space="0" w:color="auto"/>
      </w:divBdr>
    </w:div>
    <w:div w:id="956789882">
      <w:bodyDiv w:val="1"/>
      <w:marLeft w:val="0"/>
      <w:marRight w:val="0"/>
      <w:marTop w:val="0"/>
      <w:marBottom w:val="0"/>
      <w:divBdr>
        <w:top w:val="none" w:sz="0" w:space="0" w:color="auto"/>
        <w:left w:val="none" w:sz="0" w:space="0" w:color="auto"/>
        <w:bottom w:val="none" w:sz="0" w:space="0" w:color="auto"/>
        <w:right w:val="none" w:sz="0" w:space="0" w:color="auto"/>
      </w:divBdr>
    </w:div>
    <w:div w:id="961545268">
      <w:bodyDiv w:val="1"/>
      <w:marLeft w:val="0"/>
      <w:marRight w:val="0"/>
      <w:marTop w:val="0"/>
      <w:marBottom w:val="0"/>
      <w:divBdr>
        <w:top w:val="none" w:sz="0" w:space="0" w:color="auto"/>
        <w:left w:val="none" w:sz="0" w:space="0" w:color="auto"/>
        <w:bottom w:val="none" w:sz="0" w:space="0" w:color="auto"/>
        <w:right w:val="none" w:sz="0" w:space="0" w:color="auto"/>
      </w:divBdr>
    </w:div>
    <w:div w:id="974218444">
      <w:bodyDiv w:val="1"/>
      <w:marLeft w:val="0"/>
      <w:marRight w:val="0"/>
      <w:marTop w:val="0"/>
      <w:marBottom w:val="0"/>
      <w:divBdr>
        <w:top w:val="none" w:sz="0" w:space="0" w:color="auto"/>
        <w:left w:val="none" w:sz="0" w:space="0" w:color="auto"/>
        <w:bottom w:val="none" w:sz="0" w:space="0" w:color="auto"/>
        <w:right w:val="none" w:sz="0" w:space="0" w:color="auto"/>
      </w:divBdr>
    </w:div>
    <w:div w:id="979505357">
      <w:bodyDiv w:val="1"/>
      <w:marLeft w:val="0"/>
      <w:marRight w:val="0"/>
      <w:marTop w:val="0"/>
      <w:marBottom w:val="0"/>
      <w:divBdr>
        <w:top w:val="none" w:sz="0" w:space="0" w:color="auto"/>
        <w:left w:val="none" w:sz="0" w:space="0" w:color="auto"/>
        <w:bottom w:val="none" w:sz="0" w:space="0" w:color="auto"/>
        <w:right w:val="none" w:sz="0" w:space="0" w:color="auto"/>
      </w:divBdr>
    </w:div>
    <w:div w:id="1008412136">
      <w:bodyDiv w:val="1"/>
      <w:marLeft w:val="0"/>
      <w:marRight w:val="0"/>
      <w:marTop w:val="0"/>
      <w:marBottom w:val="0"/>
      <w:divBdr>
        <w:top w:val="none" w:sz="0" w:space="0" w:color="auto"/>
        <w:left w:val="none" w:sz="0" w:space="0" w:color="auto"/>
        <w:bottom w:val="none" w:sz="0" w:space="0" w:color="auto"/>
        <w:right w:val="none" w:sz="0" w:space="0" w:color="auto"/>
      </w:divBdr>
    </w:div>
    <w:div w:id="1022828295">
      <w:bodyDiv w:val="1"/>
      <w:marLeft w:val="0"/>
      <w:marRight w:val="0"/>
      <w:marTop w:val="0"/>
      <w:marBottom w:val="0"/>
      <w:divBdr>
        <w:top w:val="none" w:sz="0" w:space="0" w:color="auto"/>
        <w:left w:val="none" w:sz="0" w:space="0" w:color="auto"/>
        <w:bottom w:val="none" w:sz="0" w:space="0" w:color="auto"/>
        <w:right w:val="none" w:sz="0" w:space="0" w:color="auto"/>
      </w:divBdr>
    </w:div>
    <w:div w:id="1038041738">
      <w:bodyDiv w:val="1"/>
      <w:marLeft w:val="0"/>
      <w:marRight w:val="0"/>
      <w:marTop w:val="0"/>
      <w:marBottom w:val="0"/>
      <w:divBdr>
        <w:top w:val="none" w:sz="0" w:space="0" w:color="auto"/>
        <w:left w:val="none" w:sz="0" w:space="0" w:color="auto"/>
        <w:bottom w:val="none" w:sz="0" w:space="0" w:color="auto"/>
        <w:right w:val="none" w:sz="0" w:space="0" w:color="auto"/>
      </w:divBdr>
      <w:divsChild>
        <w:div w:id="393241191">
          <w:marLeft w:val="0"/>
          <w:marRight w:val="0"/>
          <w:marTop w:val="0"/>
          <w:marBottom w:val="0"/>
          <w:divBdr>
            <w:top w:val="none" w:sz="0" w:space="0" w:color="auto"/>
            <w:left w:val="none" w:sz="0" w:space="0" w:color="auto"/>
            <w:bottom w:val="none" w:sz="0" w:space="0" w:color="auto"/>
            <w:right w:val="none" w:sz="0" w:space="0" w:color="auto"/>
          </w:divBdr>
          <w:divsChild>
            <w:div w:id="930502703">
              <w:marLeft w:val="0"/>
              <w:marRight w:val="0"/>
              <w:marTop w:val="0"/>
              <w:marBottom w:val="0"/>
              <w:divBdr>
                <w:top w:val="none" w:sz="0" w:space="0" w:color="auto"/>
                <w:left w:val="none" w:sz="0" w:space="0" w:color="auto"/>
                <w:bottom w:val="none" w:sz="0" w:space="0" w:color="auto"/>
                <w:right w:val="none" w:sz="0" w:space="0" w:color="auto"/>
              </w:divBdr>
              <w:divsChild>
                <w:div w:id="1132747010">
                  <w:marLeft w:val="0"/>
                  <w:marRight w:val="0"/>
                  <w:marTop w:val="0"/>
                  <w:marBottom w:val="0"/>
                  <w:divBdr>
                    <w:top w:val="none" w:sz="0" w:space="0" w:color="auto"/>
                    <w:left w:val="none" w:sz="0" w:space="0" w:color="auto"/>
                    <w:bottom w:val="none" w:sz="0" w:space="0" w:color="auto"/>
                    <w:right w:val="none" w:sz="0" w:space="0" w:color="auto"/>
                  </w:divBdr>
                  <w:divsChild>
                    <w:div w:id="1267812539">
                      <w:marLeft w:val="270"/>
                      <w:marRight w:val="0"/>
                      <w:marTop w:val="0"/>
                      <w:marBottom w:val="0"/>
                      <w:divBdr>
                        <w:top w:val="none" w:sz="0" w:space="0" w:color="auto"/>
                        <w:left w:val="none" w:sz="0" w:space="0" w:color="auto"/>
                        <w:bottom w:val="none" w:sz="0" w:space="0" w:color="auto"/>
                        <w:right w:val="none" w:sz="0" w:space="0" w:color="auto"/>
                      </w:divBdr>
                      <w:divsChild>
                        <w:div w:id="2036228305">
                          <w:marLeft w:val="0"/>
                          <w:marRight w:val="0"/>
                          <w:marTop w:val="0"/>
                          <w:marBottom w:val="0"/>
                          <w:divBdr>
                            <w:top w:val="none" w:sz="0" w:space="0" w:color="auto"/>
                            <w:left w:val="none" w:sz="0" w:space="0" w:color="auto"/>
                            <w:bottom w:val="none" w:sz="0" w:space="0" w:color="auto"/>
                            <w:right w:val="none" w:sz="0" w:space="0" w:color="auto"/>
                          </w:divBdr>
                          <w:divsChild>
                            <w:div w:id="25074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3013393">
      <w:bodyDiv w:val="1"/>
      <w:marLeft w:val="0"/>
      <w:marRight w:val="0"/>
      <w:marTop w:val="0"/>
      <w:marBottom w:val="0"/>
      <w:divBdr>
        <w:top w:val="none" w:sz="0" w:space="0" w:color="auto"/>
        <w:left w:val="none" w:sz="0" w:space="0" w:color="auto"/>
        <w:bottom w:val="none" w:sz="0" w:space="0" w:color="auto"/>
        <w:right w:val="none" w:sz="0" w:space="0" w:color="auto"/>
      </w:divBdr>
    </w:div>
    <w:div w:id="1095007349">
      <w:bodyDiv w:val="1"/>
      <w:marLeft w:val="0"/>
      <w:marRight w:val="0"/>
      <w:marTop w:val="0"/>
      <w:marBottom w:val="0"/>
      <w:divBdr>
        <w:top w:val="none" w:sz="0" w:space="0" w:color="auto"/>
        <w:left w:val="none" w:sz="0" w:space="0" w:color="auto"/>
        <w:bottom w:val="none" w:sz="0" w:space="0" w:color="auto"/>
        <w:right w:val="none" w:sz="0" w:space="0" w:color="auto"/>
      </w:divBdr>
      <w:divsChild>
        <w:div w:id="1961453754">
          <w:marLeft w:val="0"/>
          <w:marRight w:val="0"/>
          <w:marTop w:val="0"/>
          <w:marBottom w:val="0"/>
          <w:divBdr>
            <w:top w:val="none" w:sz="0" w:space="0" w:color="auto"/>
            <w:left w:val="none" w:sz="0" w:space="0" w:color="auto"/>
            <w:bottom w:val="none" w:sz="0" w:space="0" w:color="auto"/>
            <w:right w:val="none" w:sz="0" w:space="0" w:color="auto"/>
          </w:divBdr>
        </w:div>
      </w:divsChild>
    </w:div>
    <w:div w:id="1116681732">
      <w:bodyDiv w:val="1"/>
      <w:marLeft w:val="0"/>
      <w:marRight w:val="0"/>
      <w:marTop w:val="0"/>
      <w:marBottom w:val="0"/>
      <w:divBdr>
        <w:top w:val="none" w:sz="0" w:space="0" w:color="auto"/>
        <w:left w:val="none" w:sz="0" w:space="0" w:color="auto"/>
        <w:bottom w:val="none" w:sz="0" w:space="0" w:color="auto"/>
        <w:right w:val="none" w:sz="0" w:space="0" w:color="auto"/>
      </w:divBdr>
    </w:div>
    <w:div w:id="1143766158">
      <w:bodyDiv w:val="1"/>
      <w:marLeft w:val="0"/>
      <w:marRight w:val="0"/>
      <w:marTop w:val="0"/>
      <w:marBottom w:val="0"/>
      <w:divBdr>
        <w:top w:val="none" w:sz="0" w:space="0" w:color="auto"/>
        <w:left w:val="none" w:sz="0" w:space="0" w:color="auto"/>
        <w:bottom w:val="none" w:sz="0" w:space="0" w:color="auto"/>
        <w:right w:val="none" w:sz="0" w:space="0" w:color="auto"/>
      </w:divBdr>
    </w:div>
    <w:div w:id="1170485467">
      <w:bodyDiv w:val="1"/>
      <w:marLeft w:val="0"/>
      <w:marRight w:val="0"/>
      <w:marTop w:val="0"/>
      <w:marBottom w:val="0"/>
      <w:divBdr>
        <w:top w:val="none" w:sz="0" w:space="0" w:color="auto"/>
        <w:left w:val="none" w:sz="0" w:space="0" w:color="auto"/>
        <w:bottom w:val="none" w:sz="0" w:space="0" w:color="auto"/>
        <w:right w:val="none" w:sz="0" w:space="0" w:color="auto"/>
      </w:divBdr>
    </w:div>
    <w:div w:id="1193108593">
      <w:bodyDiv w:val="1"/>
      <w:marLeft w:val="0"/>
      <w:marRight w:val="0"/>
      <w:marTop w:val="0"/>
      <w:marBottom w:val="0"/>
      <w:divBdr>
        <w:top w:val="none" w:sz="0" w:space="0" w:color="auto"/>
        <w:left w:val="none" w:sz="0" w:space="0" w:color="auto"/>
        <w:bottom w:val="none" w:sz="0" w:space="0" w:color="auto"/>
        <w:right w:val="none" w:sz="0" w:space="0" w:color="auto"/>
      </w:divBdr>
    </w:div>
    <w:div w:id="1199002101">
      <w:bodyDiv w:val="1"/>
      <w:marLeft w:val="0"/>
      <w:marRight w:val="0"/>
      <w:marTop w:val="0"/>
      <w:marBottom w:val="0"/>
      <w:divBdr>
        <w:top w:val="none" w:sz="0" w:space="0" w:color="auto"/>
        <w:left w:val="none" w:sz="0" w:space="0" w:color="auto"/>
        <w:bottom w:val="none" w:sz="0" w:space="0" w:color="auto"/>
        <w:right w:val="none" w:sz="0" w:space="0" w:color="auto"/>
      </w:divBdr>
    </w:div>
    <w:div w:id="1216965742">
      <w:bodyDiv w:val="1"/>
      <w:marLeft w:val="0"/>
      <w:marRight w:val="0"/>
      <w:marTop w:val="0"/>
      <w:marBottom w:val="0"/>
      <w:divBdr>
        <w:top w:val="none" w:sz="0" w:space="0" w:color="auto"/>
        <w:left w:val="none" w:sz="0" w:space="0" w:color="auto"/>
        <w:bottom w:val="none" w:sz="0" w:space="0" w:color="auto"/>
        <w:right w:val="none" w:sz="0" w:space="0" w:color="auto"/>
      </w:divBdr>
    </w:div>
    <w:div w:id="1225723388">
      <w:bodyDiv w:val="1"/>
      <w:marLeft w:val="0"/>
      <w:marRight w:val="0"/>
      <w:marTop w:val="0"/>
      <w:marBottom w:val="0"/>
      <w:divBdr>
        <w:top w:val="none" w:sz="0" w:space="0" w:color="auto"/>
        <w:left w:val="none" w:sz="0" w:space="0" w:color="auto"/>
        <w:bottom w:val="none" w:sz="0" w:space="0" w:color="auto"/>
        <w:right w:val="none" w:sz="0" w:space="0" w:color="auto"/>
      </w:divBdr>
    </w:div>
    <w:div w:id="1314986429">
      <w:bodyDiv w:val="1"/>
      <w:marLeft w:val="0"/>
      <w:marRight w:val="0"/>
      <w:marTop w:val="0"/>
      <w:marBottom w:val="0"/>
      <w:divBdr>
        <w:top w:val="none" w:sz="0" w:space="0" w:color="auto"/>
        <w:left w:val="none" w:sz="0" w:space="0" w:color="auto"/>
        <w:bottom w:val="none" w:sz="0" w:space="0" w:color="auto"/>
        <w:right w:val="none" w:sz="0" w:space="0" w:color="auto"/>
      </w:divBdr>
    </w:div>
    <w:div w:id="1321733790">
      <w:bodyDiv w:val="1"/>
      <w:marLeft w:val="0"/>
      <w:marRight w:val="0"/>
      <w:marTop w:val="0"/>
      <w:marBottom w:val="0"/>
      <w:divBdr>
        <w:top w:val="none" w:sz="0" w:space="0" w:color="auto"/>
        <w:left w:val="none" w:sz="0" w:space="0" w:color="auto"/>
        <w:bottom w:val="none" w:sz="0" w:space="0" w:color="auto"/>
        <w:right w:val="none" w:sz="0" w:space="0" w:color="auto"/>
      </w:divBdr>
    </w:div>
    <w:div w:id="1385257856">
      <w:bodyDiv w:val="1"/>
      <w:marLeft w:val="0"/>
      <w:marRight w:val="0"/>
      <w:marTop w:val="0"/>
      <w:marBottom w:val="0"/>
      <w:divBdr>
        <w:top w:val="none" w:sz="0" w:space="0" w:color="auto"/>
        <w:left w:val="none" w:sz="0" w:space="0" w:color="auto"/>
        <w:bottom w:val="none" w:sz="0" w:space="0" w:color="auto"/>
        <w:right w:val="none" w:sz="0" w:space="0" w:color="auto"/>
      </w:divBdr>
    </w:div>
    <w:div w:id="1429042244">
      <w:bodyDiv w:val="1"/>
      <w:marLeft w:val="0"/>
      <w:marRight w:val="0"/>
      <w:marTop w:val="0"/>
      <w:marBottom w:val="0"/>
      <w:divBdr>
        <w:top w:val="none" w:sz="0" w:space="0" w:color="auto"/>
        <w:left w:val="none" w:sz="0" w:space="0" w:color="auto"/>
        <w:bottom w:val="none" w:sz="0" w:space="0" w:color="auto"/>
        <w:right w:val="none" w:sz="0" w:space="0" w:color="auto"/>
      </w:divBdr>
    </w:div>
    <w:div w:id="1502236870">
      <w:bodyDiv w:val="1"/>
      <w:marLeft w:val="0"/>
      <w:marRight w:val="0"/>
      <w:marTop w:val="0"/>
      <w:marBottom w:val="0"/>
      <w:divBdr>
        <w:top w:val="none" w:sz="0" w:space="0" w:color="auto"/>
        <w:left w:val="none" w:sz="0" w:space="0" w:color="auto"/>
        <w:bottom w:val="none" w:sz="0" w:space="0" w:color="auto"/>
        <w:right w:val="none" w:sz="0" w:space="0" w:color="auto"/>
      </w:divBdr>
    </w:div>
    <w:div w:id="1609001542">
      <w:bodyDiv w:val="1"/>
      <w:marLeft w:val="0"/>
      <w:marRight w:val="0"/>
      <w:marTop w:val="0"/>
      <w:marBottom w:val="0"/>
      <w:divBdr>
        <w:top w:val="none" w:sz="0" w:space="0" w:color="auto"/>
        <w:left w:val="none" w:sz="0" w:space="0" w:color="auto"/>
        <w:bottom w:val="none" w:sz="0" w:space="0" w:color="auto"/>
        <w:right w:val="none" w:sz="0" w:space="0" w:color="auto"/>
      </w:divBdr>
    </w:div>
    <w:div w:id="1667904188">
      <w:bodyDiv w:val="1"/>
      <w:marLeft w:val="0"/>
      <w:marRight w:val="0"/>
      <w:marTop w:val="0"/>
      <w:marBottom w:val="0"/>
      <w:divBdr>
        <w:top w:val="none" w:sz="0" w:space="0" w:color="auto"/>
        <w:left w:val="none" w:sz="0" w:space="0" w:color="auto"/>
        <w:bottom w:val="none" w:sz="0" w:space="0" w:color="auto"/>
        <w:right w:val="none" w:sz="0" w:space="0" w:color="auto"/>
      </w:divBdr>
    </w:div>
    <w:div w:id="1688939899">
      <w:bodyDiv w:val="1"/>
      <w:marLeft w:val="0"/>
      <w:marRight w:val="0"/>
      <w:marTop w:val="0"/>
      <w:marBottom w:val="0"/>
      <w:divBdr>
        <w:top w:val="none" w:sz="0" w:space="0" w:color="auto"/>
        <w:left w:val="none" w:sz="0" w:space="0" w:color="auto"/>
        <w:bottom w:val="none" w:sz="0" w:space="0" w:color="auto"/>
        <w:right w:val="none" w:sz="0" w:space="0" w:color="auto"/>
      </w:divBdr>
    </w:div>
    <w:div w:id="1707027558">
      <w:bodyDiv w:val="1"/>
      <w:marLeft w:val="0"/>
      <w:marRight w:val="0"/>
      <w:marTop w:val="0"/>
      <w:marBottom w:val="0"/>
      <w:divBdr>
        <w:top w:val="none" w:sz="0" w:space="0" w:color="auto"/>
        <w:left w:val="none" w:sz="0" w:space="0" w:color="auto"/>
        <w:bottom w:val="none" w:sz="0" w:space="0" w:color="auto"/>
        <w:right w:val="none" w:sz="0" w:space="0" w:color="auto"/>
      </w:divBdr>
    </w:div>
    <w:div w:id="1734506169">
      <w:bodyDiv w:val="1"/>
      <w:marLeft w:val="0"/>
      <w:marRight w:val="0"/>
      <w:marTop w:val="0"/>
      <w:marBottom w:val="0"/>
      <w:divBdr>
        <w:top w:val="none" w:sz="0" w:space="0" w:color="auto"/>
        <w:left w:val="none" w:sz="0" w:space="0" w:color="auto"/>
        <w:bottom w:val="none" w:sz="0" w:space="0" w:color="auto"/>
        <w:right w:val="none" w:sz="0" w:space="0" w:color="auto"/>
      </w:divBdr>
    </w:div>
    <w:div w:id="1912541919">
      <w:bodyDiv w:val="1"/>
      <w:marLeft w:val="0"/>
      <w:marRight w:val="0"/>
      <w:marTop w:val="0"/>
      <w:marBottom w:val="0"/>
      <w:divBdr>
        <w:top w:val="none" w:sz="0" w:space="0" w:color="auto"/>
        <w:left w:val="none" w:sz="0" w:space="0" w:color="auto"/>
        <w:bottom w:val="none" w:sz="0" w:space="0" w:color="auto"/>
        <w:right w:val="none" w:sz="0" w:space="0" w:color="auto"/>
      </w:divBdr>
    </w:div>
    <w:div w:id="1921060002">
      <w:bodyDiv w:val="1"/>
      <w:marLeft w:val="0"/>
      <w:marRight w:val="0"/>
      <w:marTop w:val="0"/>
      <w:marBottom w:val="0"/>
      <w:divBdr>
        <w:top w:val="none" w:sz="0" w:space="0" w:color="auto"/>
        <w:left w:val="none" w:sz="0" w:space="0" w:color="auto"/>
        <w:bottom w:val="none" w:sz="0" w:space="0" w:color="auto"/>
        <w:right w:val="none" w:sz="0" w:space="0" w:color="auto"/>
      </w:divBdr>
    </w:div>
    <w:div w:id="1931036862">
      <w:bodyDiv w:val="1"/>
      <w:marLeft w:val="0"/>
      <w:marRight w:val="0"/>
      <w:marTop w:val="0"/>
      <w:marBottom w:val="0"/>
      <w:divBdr>
        <w:top w:val="none" w:sz="0" w:space="0" w:color="auto"/>
        <w:left w:val="none" w:sz="0" w:space="0" w:color="auto"/>
        <w:bottom w:val="none" w:sz="0" w:space="0" w:color="auto"/>
        <w:right w:val="none" w:sz="0" w:space="0" w:color="auto"/>
      </w:divBdr>
    </w:div>
    <w:div w:id="1948155334">
      <w:bodyDiv w:val="1"/>
      <w:marLeft w:val="0"/>
      <w:marRight w:val="0"/>
      <w:marTop w:val="0"/>
      <w:marBottom w:val="0"/>
      <w:divBdr>
        <w:top w:val="none" w:sz="0" w:space="0" w:color="auto"/>
        <w:left w:val="none" w:sz="0" w:space="0" w:color="auto"/>
        <w:bottom w:val="none" w:sz="0" w:space="0" w:color="auto"/>
        <w:right w:val="none" w:sz="0" w:space="0" w:color="auto"/>
      </w:divBdr>
    </w:div>
    <w:div w:id="2024937237">
      <w:bodyDiv w:val="1"/>
      <w:marLeft w:val="0"/>
      <w:marRight w:val="0"/>
      <w:marTop w:val="0"/>
      <w:marBottom w:val="0"/>
      <w:divBdr>
        <w:top w:val="none" w:sz="0" w:space="0" w:color="auto"/>
        <w:left w:val="none" w:sz="0" w:space="0" w:color="auto"/>
        <w:bottom w:val="none" w:sz="0" w:space="0" w:color="auto"/>
        <w:right w:val="none" w:sz="0" w:space="0" w:color="auto"/>
      </w:divBdr>
    </w:div>
    <w:div w:id="21465862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7.png"/><Relationship Id="rId16" Type="http://schemas.openxmlformats.org/officeDocument/2006/relationships/image" Target="media/image4.png"/><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numbering" Target="numbering.xml"/><Relationship Id="rId90" Type="http://schemas.openxmlformats.org/officeDocument/2006/relationships/hyperlink" Target="https://customerconnect.vmware.com/downloads/details?downloadGroup=DEM-1012-ENTERPRISE&amp;productId=1504&amp;rPId=115490" TargetMode="External"/><Relationship Id="rId95" Type="http://schemas.openxmlformats.org/officeDocument/2006/relationships/image" Target="media/image81.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8.png"/><Relationship Id="rId118" Type="http://schemas.openxmlformats.org/officeDocument/2006/relationships/image" Target="media/image103.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footer" Target="footer3.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hyperlink" Target="https://www.carlstalhood.com/vmware-user-environment-manager/"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fontTable" Target="fontTable.xm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4.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settings" Target="settings.xml"/><Relationship Id="rId71" Type="http://schemas.openxmlformats.org/officeDocument/2006/relationships/hyperlink" Target="file:///\\vmfilesharesyd1\demuserproile$" TargetMode="External"/><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1.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6.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root\Templates\DEED.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5E74530C07D704483E73C22CC9E4707" ma:contentTypeVersion="12" ma:contentTypeDescription="Create a new document." ma:contentTypeScope="" ma:versionID="2f6e9700138e5a0a652fe99357194f43">
  <xsd:schema xmlns:xsd="http://www.w3.org/2001/XMLSchema" xmlns:xs="http://www.w3.org/2001/XMLSchema" xmlns:p="http://schemas.microsoft.com/office/2006/metadata/properties" xmlns:ns3="32d1860e-4358-495a-9ff0-87de016417aa" xmlns:ns4="8fd369ba-8229-426b-8681-20aa19f96f3d" targetNamespace="http://schemas.microsoft.com/office/2006/metadata/properties" ma:root="true" ma:fieldsID="4fe4e4e2091a9598d9efb77488dc6b95" ns3:_="" ns4:_="">
    <xsd:import namespace="32d1860e-4358-495a-9ff0-87de016417aa"/>
    <xsd:import namespace="8fd369ba-8229-426b-8681-20aa19f96f3d"/>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2d1860e-4358-495a-9ff0-87de016417a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fd369ba-8229-426b-8681-20aa19f96f3d"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8F1B75-2CA0-4742-BE95-7A414886BC7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F2284AC-6C65-42B9-8A75-9AEEBDEE805B}">
  <ds:schemaRefs>
    <ds:schemaRef ds:uri="http://schemas.microsoft.com/sharepoint/v3/contenttype/forms"/>
  </ds:schemaRefs>
</ds:datastoreItem>
</file>

<file path=customXml/itemProps3.xml><?xml version="1.0" encoding="utf-8"?>
<ds:datastoreItem xmlns:ds="http://schemas.openxmlformats.org/officeDocument/2006/customXml" ds:itemID="{14FEBD73-53F5-45BC-97B9-C8B9272FF9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2d1860e-4358-495a-9ff0-87de016417aa"/>
    <ds:schemaRef ds:uri="8fd369ba-8229-426b-8681-20aa19f96f3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B01831D-7DFA-4B35-A6B0-4831889D6A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DEED</Template>
  <TotalTime>1588</TotalTime>
  <Pages>51</Pages>
  <Words>2409</Words>
  <Characters>13735</Characters>
  <Application>Microsoft Office Word</Application>
  <DocSecurity>0</DocSecurity>
  <PresentationFormat/>
  <Lines>114</Lines>
  <Paragraphs>32</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16112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Sharmila Grace</dc:creator>
  <cp:keywords/>
  <dc:description/>
  <cp:lastModifiedBy>Priya Bhatia</cp:lastModifiedBy>
  <cp:revision>130</cp:revision>
  <cp:lastPrinted>1899-12-31T18:30:00Z</cp:lastPrinted>
  <dcterms:created xsi:type="dcterms:W3CDTF">2024-07-01T10:45:00Z</dcterms:created>
  <dcterms:modified xsi:type="dcterms:W3CDTF">2024-09-13T09:01:00Z</dcterms:modified>
  <cp:category/>
  <cp:contentStatus/>
  <dc:language/>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
  </property>
  <property fmtid="{D5CDD505-2E9C-101B-9397-08002B2CF9AE}" pid="3" name="GrammarlyDocumentId">
    <vt:lpwstr>8a24c470c74b68fd2bc18909e60f45d66f18c68f5422d7bae351e68acaae83c1</vt:lpwstr>
  </property>
  <property fmtid="{D5CDD505-2E9C-101B-9397-08002B2CF9AE}" pid="4" name="ndDocumentId">
    <vt:lpwstr>3450-9985-4380</vt:lpwstr>
  </property>
  <property fmtid="{D5CDD505-2E9C-101B-9397-08002B2CF9AE}" pid="5" name="ndClassificationName">
    <vt:lpwstr>Internal</vt:lpwstr>
  </property>
  <property fmtid="{D5CDD505-2E9C-101B-9397-08002B2CF9AE}" pid="6" name="ndClassificationLevel">
    <vt:lpwstr>CabinetDefault</vt:lpwstr>
  </property>
  <property fmtid="{D5CDD505-2E9C-101B-9397-08002B2CF9AE}" pid="7" name="ndClassificationId">
    <vt:lpwstr>1e0904ab-36ba-4ca4-aa48-91f45f9ace0a</vt:lpwstr>
  </property>
</Properties>
</file>